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5FFA0" w14:textId="5DDBED0F" w:rsidR="004105F5" w:rsidRDefault="00B80D2E" w:rsidP="004105F5">
      <w:pPr>
        <w:pStyle w:val="Heading7"/>
      </w:pPr>
      <w:bookmarkStart w:id="0" w:name="_Toc145490370"/>
      <w:bookmarkStart w:id="1" w:name="_Ref149214475"/>
      <w:r>
        <w:rPr>
          <w:rFonts w:ascii="Franklin Gothic Demi" w:eastAsia="Times New Roman" w:hAnsi="Franklin Gothic Demi"/>
          <w:b w:val="0"/>
          <w:i/>
          <w:color w:val="C6D9F1" w:themeColor="text2" w:themeTint="33"/>
          <w:sz w:val="24"/>
          <w:szCs w:val="28"/>
          <w:vertAlign w:val="subscript"/>
        </w:rPr>
        <w:softHyphen/>
      </w:r>
      <w:r w:rsidR="005B3E99">
        <w:rPr>
          <w:rFonts w:ascii="Franklin Gothic Demi" w:eastAsia="Times New Roman" w:hAnsi="Franklin Gothic Demi"/>
          <w:b w:val="0"/>
          <w:i/>
          <w:color w:val="C6D9F1" w:themeColor="text2" w:themeTint="33"/>
          <w:sz w:val="24"/>
          <w:szCs w:val="28"/>
          <w:vertAlign w:val="subscript"/>
        </w:rPr>
        <w:softHyphen/>
      </w:r>
      <w:r w:rsidR="008D75DA">
        <w:rPr>
          <w:rFonts w:ascii="Franklin Gothic Demi" w:eastAsia="Times New Roman" w:hAnsi="Franklin Gothic Demi"/>
          <w:b w:val="0"/>
          <w:i/>
          <w:color w:val="C6D9F1" w:themeColor="text2" w:themeTint="33"/>
          <w:sz w:val="24"/>
          <w:szCs w:val="28"/>
        </w:rPr>
        <w:softHyphen/>
      </w:r>
      <w:r w:rsidR="008D75DA">
        <w:rPr>
          <w:rFonts w:ascii="Franklin Gothic Demi" w:eastAsia="Times New Roman" w:hAnsi="Franklin Gothic Demi"/>
          <w:b w:val="0"/>
          <w:i/>
          <w:color w:val="C6D9F1" w:themeColor="text2" w:themeTint="33"/>
          <w:sz w:val="24"/>
          <w:szCs w:val="28"/>
        </w:rPr>
        <w:softHyphen/>
      </w:r>
      <w:r w:rsidR="008D75DA">
        <w:rPr>
          <w:rFonts w:ascii="Franklin Gothic Demi" w:eastAsia="Times New Roman" w:hAnsi="Franklin Gothic Demi"/>
          <w:b w:val="0"/>
          <w:i/>
          <w:color w:val="C6D9F1" w:themeColor="text2" w:themeTint="33"/>
          <w:sz w:val="24"/>
          <w:szCs w:val="28"/>
        </w:rPr>
        <w:softHyphen/>
      </w:r>
      <w:bookmarkStart w:id="2" w:name="_Toc463361369"/>
      <w:bookmarkStart w:id="3" w:name="_Toc357683291"/>
      <w:bookmarkStart w:id="4" w:name="_Toc494976560"/>
      <w:bookmarkStart w:id="5" w:name="OLE_LINK44"/>
      <w:bookmarkStart w:id="6" w:name="_Toc112840065"/>
      <w:bookmarkStart w:id="7" w:name="_Toc120188207"/>
      <w:bookmarkStart w:id="8" w:name="_Toc166130007"/>
      <w:bookmarkEnd w:id="0"/>
      <w:bookmarkEnd w:id="1"/>
    </w:p>
    <w:p w14:paraId="7E29296F" w14:textId="071DE1CF" w:rsidR="0041538F" w:rsidRDefault="0041538F" w:rsidP="00444CF6">
      <w:pPr>
        <w:pStyle w:val="Heading1"/>
      </w:pPr>
      <w:r>
        <w:t>Introduction</w:t>
      </w:r>
      <w:bookmarkEnd w:id="6"/>
      <w:bookmarkEnd w:id="7"/>
      <w:bookmarkEnd w:id="8"/>
    </w:p>
    <w:p w14:paraId="0F282A86" w14:textId="145C7382" w:rsidR="0015444C" w:rsidRDefault="0015444C" w:rsidP="00C9579A">
      <w:pPr>
        <w:pStyle w:val="BodyText"/>
      </w:pPr>
      <w:bookmarkStart w:id="9" w:name="_Ref120441655"/>
      <w:bookmarkEnd w:id="5"/>
      <w:r>
        <w:t xml:space="preserve">The document provides </w:t>
      </w:r>
      <w:r w:rsidR="002E5A7B">
        <w:t>an overview</w:t>
      </w:r>
      <w:r>
        <w:t xml:space="preserve"> of sensor integration to SRSDK software. </w:t>
      </w:r>
      <w:r w:rsidR="002E5A7B">
        <w:t>For choosing appropriate sensor settings, understanding of Image Proc and Image Sense path is necessary.</w:t>
      </w:r>
    </w:p>
    <w:p w14:paraId="683C37E8" w14:textId="78E4140F" w:rsidR="002E5A7B" w:rsidRDefault="00AA0624" w:rsidP="00894252">
      <w:pPr>
        <w:pStyle w:val="BodyText"/>
      </w:pPr>
      <w:r>
        <w:fldChar w:fldCharType="begin"/>
      </w:r>
      <w:r>
        <w:instrText xml:space="preserve"> REF _Ref122460801 \h </w:instrText>
      </w:r>
      <w:r>
        <w:fldChar w:fldCharType="separate"/>
      </w:r>
      <w:r w:rsidR="00D74420">
        <w:t xml:space="preserve">Figure </w:t>
      </w:r>
      <w:r w:rsidR="00D74420">
        <w:rPr>
          <w:rFonts w:hint="eastAsia"/>
          <w:noProof/>
          <w:cs/>
        </w:rPr>
        <w:t>‎</w:t>
      </w:r>
      <w:r w:rsidR="00D74420">
        <w:rPr>
          <w:noProof/>
        </w:rPr>
        <w:t>1</w:t>
      </w:r>
      <w:r w:rsidR="00D74420">
        <w:noBreakHyphen/>
      </w:r>
      <w:r w:rsidR="00D74420">
        <w:rPr>
          <w:noProof/>
        </w:rPr>
        <w:t>1</w:t>
      </w:r>
      <w:r>
        <w:fldChar w:fldCharType="end"/>
      </w:r>
      <w:r w:rsidR="00A4449A">
        <w:t xml:space="preserve"> </w:t>
      </w:r>
      <w:r>
        <w:t xml:space="preserve">depicts the high-level block diagram of </w:t>
      </w:r>
      <w:r w:rsidR="00951E05">
        <w:t>Sabre</w:t>
      </w:r>
      <w:r w:rsidR="0015444C">
        <w:t xml:space="preserve"> CSI controllers connected to Image Proc / Image Sense path</w:t>
      </w:r>
      <w:r w:rsidR="002E5A7B">
        <w:t xml:space="preserve">. The top block depicts different blocks within Image Proc, second block depicts CSI host controller feeding Image Sense pipeline. The capabilities of Image proc / Image Sense block </w:t>
      </w:r>
      <w:r w:rsidR="00951E05">
        <w:t>play</w:t>
      </w:r>
      <w:r w:rsidR="002E5A7B">
        <w:t xml:space="preserve"> a key role in choosing the sensor. </w:t>
      </w:r>
    </w:p>
    <w:p w14:paraId="4A5B87A6" w14:textId="29C73C24" w:rsidR="008C0B9A" w:rsidRDefault="0015444C" w:rsidP="0015444C">
      <w:pPr>
        <w:pStyle w:val="BodyText"/>
        <w:ind w:left="720"/>
      </w:pPr>
      <w:r w:rsidRPr="0015444C">
        <w:rPr>
          <w:noProof/>
        </w:rPr>
        <w:drawing>
          <wp:inline distT="0" distB="0" distL="0" distR="0" wp14:anchorId="5B5B0D17" wp14:editId="4F12074B">
            <wp:extent cx="4667284" cy="3533801"/>
            <wp:effectExtent l="0" t="0" r="0" b="0"/>
            <wp:docPr id="1735956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56587" name=""/>
                    <pic:cNvPicPr/>
                  </pic:nvPicPr>
                  <pic:blipFill>
                    <a:blip r:embed="rId12"/>
                    <a:stretch>
                      <a:fillRect/>
                    </a:stretch>
                  </pic:blipFill>
                  <pic:spPr>
                    <a:xfrm>
                      <a:off x="0" y="0"/>
                      <a:ext cx="4667284" cy="3533801"/>
                    </a:xfrm>
                    <a:prstGeom prst="rect">
                      <a:avLst/>
                    </a:prstGeom>
                  </pic:spPr>
                </pic:pic>
              </a:graphicData>
            </a:graphic>
          </wp:inline>
        </w:drawing>
      </w:r>
      <w:r w:rsidR="0053213B" w:rsidDel="0053213B">
        <w:t xml:space="preserve"> </w:t>
      </w:r>
      <w:r w:rsidR="00652319" w:rsidDel="00652319">
        <w:t xml:space="preserve"> </w:t>
      </w:r>
      <w:r w:rsidR="00054D05" w:rsidDel="00AD25E0">
        <w:t xml:space="preserve"> </w:t>
      </w:r>
      <w:r w:rsidR="00452CC7">
        <w:tab/>
      </w:r>
    </w:p>
    <w:p w14:paraId="490355A2" w14:textId="560A662E" w:rsidR="009D3137" w:rsidRDefault="004D245D" w:rsidP="009377C6">
      <w:pPr>
        <w:pStyle w:val="Caption"/>
      </w:pPr>
      <w:bookmarkStart w:id="10" w:name="_Ref122460801"/>
      <w:bookmarkStart w:id="11" w:name="_Ref121402993"/>
      <w:bookmarkStart w:id="12" w:name="_Ref121402860"/>
      <w:bookmarkStart w:id="13" w:name="_Toc163947252"/>
      <w:r>
        <w:t xml:space="preserve">Figure </w:t>
      </w:r>
      <w:fldSimple w:instr=" STYLEREF 1 \s ">
        <w:r w:rsidR="00D74420">
          <w:rPr>
            <w:rFonts w:hint="eastAsia"/>
            <w:noProof/>
            <w:cs/>
          </w:rPr>
          <w:t>‎</w:t>
        </w:r>
        <w:r w:rsidR="00D74420">
          <w:rPr>
            <w:noProof/>
          </w:rPr>
          <w:t>1</w:t>
        </w:r>
      </w:fldSimple>
      <w:r w:rsidR="00934FAC">
        <w:noBreakHyphen/>
      </w:r>
      <w:fldSimple w:instr=" SEQ Figure \* ARABIC \s 1 ">
        <w:r w:rsidR="00D74420">
          <w:rPr>
            <w:noProof/>
          </w:rPr>
          <w:t>1</w:t>
        </w:r>
      </w:fldSimple>
      <w:bookmarkEnd w:id="9"/>
      <w:bookmarkEnd w:id="10"/>
      <w:bookmarkEnd w:id="11"/>
      <w:r>
        <w:t xml:space="preserve"> </w:t>
      </w:r>
      <w:r w:rsidR="0015444C">
        <w:t>ImageProc-</w:t>
      </w:r>
      <w:r>
        <w:t>high</w:t>
      </w:r>
      <w:r w:rsidR="002E5A7B">
        <w:t xml:space="preserve"> </w:t>
      </w:r>
      <w:r>
        <w:t>level block di</w:t>
      </w:r>
      <w:r w:rsidR="00314813">
        <w:t>agram</w:t>
      </w:r>
      <w:bookmarkEnd w:id="12"/>
      <w:bookmarkEnd w:id="13"/>
    </w:p>
    <w:p w14:paraId="77B6B23F" w14:textId="3962E5EA" w:rsidR="008D3D7C" w:rsidRDefault="008D3D7C" w:rsidP="00281697">
      <w:pPr>
        <w:pStyle w:val="BodyText"/>
      </w:pPr>
    </w:p>
    <w:p w14:paraId="68587E91" w14:textId="77777777" w:rsidR="00504E6A" w:rsidRDefault="00504E6A" w:rsidP="00281697">
      <w:pPr>
        <w:pStyle w:val="BodyText"/>
      </w:pPr>
    </w:p>
    <w:p w14:paraId="6D806A0D" w14:textId="77777777" w:rsidR="00504E6A" w:rsidRDefault="00504E6A" w:rsidP="00281697">
      <w:pPr>
        <w:pStyle w:val="BodyText"/>
      </w:pPr>
    </w:p>
    <w:p w14:paraId="29355F16" w14:textId="0B0D0FD1" w:rsidR="00D72CDB" w:rsidRDefault="00D72CDB" w:rsidP="001851FC">
      <w:pPr>
        <w:pStyle w:val="BodyText"/>
      </w:pPr>
    </w:p>
    <w:p w14:paraId="3DAA5BFE" w14:textId="77777777" w:rsidR="00D72CDB" w:rsidRPr="00A66FC6" w:rsidRDefault="00D72CDB" w:rsidP="00281697">
      <w:pPr>
        <w:pStyle w:val="BodyText"/>
      </w:pPr>
    </w:p>
    <w:p w14:paraId="29FA2839" w14:textId="69BF736B" w:rsidR="00A518B5" w:rsidRDefault="0015444C" w:rsidP="00A518B5">
      <w:pPr>
        <w:pStyle w:val="Heading1"/>
      </w:pPr>
      <w:bookmarkStart w:id="14" w:name="_Toc166130008"/>
      <w:r>
        <w:t>Sabr</w:t>
      </w:r>
      <w:r w:rsidR="00951E05">
        <w:t>e</w:t>
      </w:r>
      <w:r>
        <w:t xml:space="preserve"> </w:t>
      </w:r>
      <w:r w:rsidR="00112343">
        <w:t>C</w:t>
      </w:r>
      <w:r w:rsidR="000346C1">
        <w:t>apability</w:t>
      </w:r>
      <w:bookmarkEnd w:id="14"/>
    </w:p>
    <w:p w14:paraId="7CE5CB33" w14:textId="77777777" w:rsidR="00A518B5" w:rsidRDefault="00A518B5" w:rsidP="00A518B5">
      <w:pPr>
        <w:pStyle w:val="BodyText"/>
      </w:pPr>
    </w:p>
    <w:p w14:paraId="011D2E0B" w14:textId="08A37B6C" w:rsidR="00844478" w:rsidRDefault="000346C1" w:rsidP="00A86060">
      <w:pPr>
        <w:pStyle w:val="Heading2"/>
      </w:pPr>
      <w:bookmarkStart w:id="15" w:name="_Toc166130009"/>
      <w:bookmarkStart w:id="16" w:name="OLE_LINK6"/>
      <w:bookmarkStart w:id="17" w:name="OLE_LINK4"/>
      <w:r>
        <w:t>CSI Host controller</w:t>
      </w:r>
      <w:bookmarkEnd w:id="15"/>
    </w:p>
    <w:bookmarkEnd w:id="16"/>
    <w:p w14:paraId="67CC3F46" w14:textId="0C5F9837" w:rsidR="000346C1" w:rsidRDefault="000346C1" w:rsidP="000346C1">
      <w:pPr>
        <w:pStyle w:val="BodyText"/>
      </w:pPr>
      <w:r>
        <w:t xml:space="preserve">            Max number of lanes per CSI host = 2</w:t>
      </w:r>
    </w:p>
    <w:p w14:paraId="423EA2B9" w14:textId="06119C9D" w:rsidR="000346C1" w:rsidRDefault="000346C1" w:rsidP="000346C1">
      <w:pPr>
        <w:pStyle w:val="BodyText"/>
      </w:pPr>
      <w:r>
        <w:t xml:space="preserve">            Max data lane rate = 1500 Mbps per lane</w:t>
      </w:r>
    </w:p>
    <w:p w14:paraId="281C58BC" w14:textId="22A0E929" w:rsidR="000346C1" w:rsidRDefault="00112343" w:rsidP="00112343">
      <w:pPr>
        <w:pStyle w:val="BodyText"/>
      </w:pPr>
      <w:r>
        <w:t xml:space="preserve">            </w:t>
      </w:r>
      <w:r w:rsidR="000346C1">
        <w:t xml:space="preserve">Pixel </w:t>
      </w:r>
      <w:r>
        <w:t>bit</w:t>
      </w:r>
      <w:r w:rsidR="000346C1">
        <w:t xml:space="preserve"> depth = </w:t>
      </w:r>
      <w:r w:rsidR="008A1C9F">
        <w:t xml:space="preserve">8 or </w:t>
      </w:r>
      <w:r w:rsidR="000346C1">
        <w:t xml:space="preserve">10 </w:t>
      </w:r>
      <w:r w:rsidR="00D3771C">
        <w:t>bits</w:t>
      </w:r>
      <w:r w:rsidR="0015444C">
        <w:t>.</w:t>
      </w:r>
    </w:p>
    <w:p w14:paraId="1E3EB456" w14:textId="171C0D91" w:rsidR="000346C1" w:rsidRDefault="00112343" w:rsidP="000346C1">
      <w:pPr>
        <w:pStyle w:val="BodyText"/>
      </w:pPr>
      <w:r>
        <w:t xml:space="preserve">            </w:t>
      </w:r>
      <w:r w:rsidR="000346C1">
        <w:t xml:space="preserve">Raw </w:t>
      </w:r>
      <w:r>
        <w:t>bayer</w:t>
      </w:r>
      <w:r w:rsidR="000346C1">
        <w:t xml:space="preserve"> </w:t>
      </w:r>
      <w:r w:rsidR="0015444C">
        <w:t>/</w:t>
      </w:r>
      <w:r w:rsidR="000346C1">
        <w:t xml:space="preserve"> Monochrome</w:t>
      </w:r>
      <w:r w:rsidR="0015444C">
        <w:t>/ RGB / YUV</w:t>
      </w:r>
      <w:r w:rsidR="00AC6E77">
        <w:t>.</w:t>
      </w:r>
    </w:p>
    <w:p w14:paraId="6DE6370F" w14:textId="77777777" w:rsidR="00AC6E77" w:rsidRDefault="00AC6E77" w:rsidP="000346C1">
      <w:pPr>
        <w:pStyle w:val="BodyText"/>
      </w:pPr>
    </w:p>
    <w:p w14:paraId="5AB2D1A9" w14:textId="686B973F" w:rsidR="00112343" w:rsidRDefault="00112343" w:rsidP="000346C1">
      <w:pPr>
        <w:pStyle w:val="Heading2"/>
      </w:pPr>
      <w:bookmarkStart w:id="18" w:name="_Toc166130010"/>
      <w:r>
        <w:t>ImageProc</w:t>
      </w:r>
      <w:bookmarkEnd w:id="18"/>
    </w:p>
    <w:p w14:paraId="5E7CA826" w14:textId="1BE26B2B" w:rsidR="00112343" w:rsidRDefault="00112343" w:rsidP="00112343">
      <w:pPr>
        <w:pStyle w:val="BodyText"/>
      </w:pPr>
      <w:r>
        <w:t xml:space="preserve">             Operating clock = 133 MHz</w:t>
      </w:r>
    </w:p>
    <w:p w14:paraId="33C04F6F" w14:textId="77777777" w:rsidR="00112343" w:rsidRPr="00112343" w:rsidRDefault="00112343" w:rsidP="00112343">
      <w:pPr>
        <w:pStyle w:val="BodyText"/>
        <w:ind w:left="720"/>
      </w:pPr>
    </w:p>
    <w:p w14:paraId="4A9AED15" w14:textId="48E029DD" w:rsidR="000346C1" w:rsidRDefault="000346C1" w:rsidP="000346C1">
      <w:pPr>
        <w:pStyle w:val="Heading2"/>
      </w:pPr>
      <w:bookmarkStart w:id="19" w:name="_Toc166130011"/>
      <w:bookmarkStart w:id="20" w:name="OLE_LINK8"/>
      <w:r>
        <w:t>LP Sense</w:t>
      </w:r>
      <w:bookmarkEnd w:id="19"/>
    </w:p>
    <w:p w14:paraId="18DF1DDC" w14:textId="628ACF8A" w:rsidR="000346C1" w:rsidRDefault="00112343" w:rsidP="00112343">
      <w:pPr>
        <w:pStyle w:val="BodyText"/>
        <w:ind w:left="720"/>
      </w:pPr>
      <w:bookmarkStart w:id="21" w:name="OLE_LINK7"/>
      <w:bookmarkEnd w:id="20"/>
      <w:r>
        <w:t>Operating clock = 25 MHz</w:t>
      </w:r>
    </w:p>
    <w:p w14:paraId="331F72A3" w14:textId="77777777" w:rsidR="00431381" w:rsidRDefault="00431381" w:rsidP="00112343">
      <w:pPr>
        <w:pStyle w:val="BodyText"/>
        <w:ind w:left="720"/>
      </w:pPr>
    </w:p>
    <w:p w14:paraId="02858589" w14:textId="0984E4A9" w:rsidR="00431381" w:rsidRDefault="00431381" w:rsidP="00431381">
      <w:pPr>
        <w:pStyle w:val="Heading2"/>
      </w:pPr>
      <w:bookmarkStart w:id="22" w:name="_Toc166130012"/>
      <w:r>
        <w:t>Sensor Clock</w:t>
      </w:r>
      <w:bookmarkEnd w:id="22"/>
    </w:p>
    <w:p w14:paraId="4F9E8266" w14:textId="6063D51C" w:rsidR="00431381" w:rsidRDefault="00431381" w:rsidP="00431381">
      <w:pPr>
        <w:pStyle w:val="BodyText"/>
        <w:ind w:left="720"/>
      </w:pPr>
      <w:r>
        <w:t xml:space="preserve">Sabre </w:t>
      </w:r>
      <w:r w:rsidR="0026516A">
        <w:t xml:space="preserve">Clock </w:t>
      </w:r>
      <w:r>
        <w:t>Out = 24 or 19.2 MHz</w:t>
      </w:r>
    </w:p>
    <w:p w14:paraId="6FEDDD4A" w14:textId="30792A3A" w:rsidR="00951E05" w:rsidRPr="00431381" w:rsidRDefault="00951E05" w:rsidP="00431381">
      <w:pPr>
        <w:pStyle w:val="BodyText"/>
        <w:ind w:left="720"/>
      </w:pPr>
      <w:r>
        <w:t xml:space="preserve">Note: Other clock configuration possible and </w:t>
      </w:r>
      <w:r w:rsidR="0026516A">
        <w:t>depends on</w:t>
      </w:r>
      <w:r>
        <w:t xml:space="preserve"> Sabre PLL</w:t>
      </w:r>
      <w:r w:rsidR="0026516A">
        <w:t xml:space="preserve"> configuration.</w:t>
      </w:r>
    </w:p>
    <w:p w14:paraId="6F85CBDE" w14:textId="77777777" w:rsidR="00431381" w:rsidRPr="000346C1" w:rsidRDefault="00431381" w:rsidP="00112343">
      <w:pPr>
        <w:pStyle w:val="BodyText"/>
        <w:ind w:left="720"/>
      </w:pPr>
    </w:p>
    <w:p w14:paraId="7E31ABC4" w14:textId="10C155AB" w:rsidR="003270DC" w:rsidRDefault="000346C1" w:rsidP="003270DC">
      <w:pPr>
        <w:pStyle w:val="Heading1"/>
      </w:pPr>
      <w:bookmarkStart w:id="23" w:name="_Toc166130013"/>
      <w:bookmarkEnd w:id="17"/>
      <w:bookmarkEnd w:id="21"/>
      <w:r>
        <w:t xml:space="preserve">Sensor </w:t>
      </w:r>
      <w:r w:rsidR="00431381">
        <w:t>Capability</w:t>
      </w:r>
      <w:bookmarkEnd w:id="23"/>
    </w:p>
    <w:p w14:paraId="537DF86A" w14:textId="67A641CE" w:rsidR="00431381" w:rsidRDefault="00431381" w:rsidP="00D85ABE">
      <w:pPr>
        <w:shd w:val="clear" w:color="auto" w:fill="FFFFFF"/>
        <w:spacing w:before="120" w:after="120"/>
        <w:ind w:left="720"/>
        <w:rPr>
          <w:rFonts w:ascii="Arial" w:hAnsi="Arial" w:cs="Arial"/>
          <w:color w:val="202122"/>
          <w:sz w:val="21"/>
          <w:szCs w:val="21"/>
          <w:lang w:val="en-IN" w:eastAsia="en-IN"/>
        </w:rPr>
      </w:pPr>
      <w:r>
        <w:rPr>
          <w:rFonts w:ascii="Arial" w:hAnsi="Arial" w:cs="Arial"/>
          <w:color w:val="202122"/>
          <w:sz w:val="21"/>
          <w:szCs w:val="21"/>
          <w:lang w:val="en-IN" w:eastAsia="en-IN"/>
        </w:rPr>
        <w:t xml:space="preserve">To port the camera sensor, the following </w:t>
      </w:r>
      <w:r w:rsidR="008A1C9F">
        <w:rPr>
          <w:rFonts w:ascii="Arial" w:hAnsi="Arial" w:cs="Arial"/>
          <w:color w:val="202122"/>
          <w:sz w:val="21"/>
          <w:szCs w:val="21"/>
          <w:lang w:val="en-IN" w:eastAsia="en-IN"/>
        </w:rPr>
        <w:t>parameters</w:t>
      </w:r>
      <w:r>
        <w:rPr>
          <w:rFonts w:ascii="Arial" w:hAnsi="Arial" w:cs="Arial"/>
          <w:color w:val="202122"/>
          <w:sz w:val="21"/>
          <w:szCs w:val="21"/>
          <w:lang w:val="en-IN" w:eastAsia="en-IN"/>
        </w:rPr>
        <w:t xml:space="preserve"> must be </w:t>
      </w:r>
      <w:r w:rsidR="00A11664">
        <w:rPr>
          <w:rFonts w:ascii="Arial" w:hAnsi="Arial" w:cs="Arial"/>
          <w:color w:val="202122"/>
          <w:sz w:val="21"/>
          <w:szCs w:val="21"/>
          <w:lang w:val="en-IN" w:eastAsia="en-IN"/>
        </w:rPr>
        <w:t>checked and</w:t>
      </w:r>
      <w:r>
        <w:rPr>
          <w:rFonts w:ascii="Arial" w:hAnsi="Arial" w:cs="Arial"/>
          <w:color w:val="202122"/>
          <w:sz w:val="21"/>
          <w:szCs w:val="21"/>
          <w:lang w:val="en-IN" w:eastAsia="en-IN"/>
        </w:rPr>
        <w:t xml:space="preserve"> compared </w:t>
      </w:r>
      <w:r w:rsidR="00D85ABE">
        <w:rPr>
          <w:rFonts w:ascii="Arial" w:hAnsi="Arial" w:cs="Arial"/>
          <w:color w:val="202122"/>
          <w:sz w:val="21"/>
          <w:szCs w:val="21"/>
          <w:lang w:val="en-IN" w:eastAsia="en-IN"/>
        </w:rPr>
        <w:t>a</w:t>
      </w:r>
      <w:r>
        <w:rPr>
          <w:rFonts w:ascii="Arial" w:hAnsi="Arial" w:cs="Arial"/>
          <w:color w:val="202122"/>
          <w:sz w:val="21"/>
          <w:szCs w:val="21"/>
          <w:lang w:val="en-IN" w:eastAsia="en-IN"/>
        </w:rPr>
        <w:t>gainst CSI &amp; LP Sense capability:</w:t>
      </w:r>
    </w:p>
    <w:p w14:paraId="22AFEF2C" w14:textId="192D29D5" w:rsidR="00431381" w:rsidRDefault="00431381" w:rsidP="00431381">
      <w:pPr>
        <w:pStyle w:val="BodyText"/>
        <w:numPr>
          <w:ilvl w:val="0"/>
          <w:numId w:val="117"/>
        </w:numPr>
      </w:pPr>
      <w:r>
        <w:t>MIPI Clock</w:t>
      </w:r>
      <w:r w:rsidR="008A1C9F">
        <w:t xml:space="preserve"> Mode</w:t>
      </w:r>
      <w:r>
        <w:t>: continuous or non-continuous mode.</w:t>
      </w:r>
    </w:p>
    <w:p w14:paraId="52773DB4" w14:textId="287A203B" w:rsidR="00431381" w:rsidRDefault="00431381" w:rsidP="00431381">
      <w:pPr>
        <w:pStyle w:val="BodyText"/>
        <w:numPr>
          <w:ilvl w:val="0"/>
          <w:numId w:val="117"/>
        </w:numPr>
      </w:pPr>
      <w:r>
        <w:t>Num of lanes</w:t>
      </w:r>
      <w:r w:rsidR="00E364BB">
        <w:t>.</w:t>
      </w:r>
    </w:p>
    <w:p w14:paraId="28300369" w14:textId="70334907" w:rsidR="004B60DB" w:rsidRDefault="004B60DB" w:rsidP="00431381">
      <w:pPr>
        <w:pStyle w:val="BodyText"/>
        <w:numPr>
          <w:ilvl w:val="0"/>
          <w:numId w:val="117"/>
        </w:numPr>
      </w:pPr>
      <w:r>
        <w:t>Pixel Depth</w:t>
      </w:r>
      <w:r w:rsidR="00E364BB">
        <w:t>.</w:t>
      </w:r>
    </w:p>
    <w:p w14:paraId="34CB0E26" w14:textId="7A858A53" w:rsidR="004B60DB" w:rsidRDefault="004B60DB" w:rsidP="00431381">
      <w:pPr>
        <w:pStyle w:val="BodyText"/>
        <w:numPr>
          <w:ilvl w:val="0"/>
          <w:numId w:val="117"/>
        </w:numPr>
      </w:pPr>
      <w:r>
        <w:t>Frame Rate</w:t>
      </w:r>
      <w:r w:rsidR="00E364BB">
        <w:t>.</w:t>
      </w:r>
    </w:p>
    <w:p w14:paraId="000EF65B" w14:textId="70188ADC" w:rsidR="005A693F" w:rsidRDefault="004B60DB" w:rsidP="00431381">
      <w:pPr>
        <w:pStyle w:val="BodyText"/>
        <w:numPr>
          <w:ilvl w:val="0"/>
          <w:numId w:val="117"/>
        </w:numPr>
      </w:pPr>
      <w:r>
        <w:t xml:space="preserve">Frame width </w:t>
      </w:r>
      <w:r w:rsidR="005A693F">
        <w:t xml:space="preserve">and </w:t>
      </w:r>
      <w:r>
        <w:t>Heig</w:t>
      </w:r>
      <w:r w:rsidR="005A693F">
        <w:t>ht (</w:t>
      </w:r>
      <w:r w:rsidR="00D75D7F">
        <w:t>include</w:t>
      </w:r>
      <w:r w:rsidR="005A693F">
        <w:t xml:space="preserve"> blanks)</w:t>
      </w:r>
      <w:r w:rsidR="00E364BB">
        <w:t>.</w:t>
      </w:r>
    </w:p>
    <w:p w14:paraId="7DE5DE41" w14:textId="1F98FCFC" w:rsidR="005A693F" w:rsidRDefault="005A693F" w:rsidP="005A693F">
      <w:pPr>
        <w:pStyle w:val="BodyText"/>
        <w:ind w:left="1488"/>
      </w:pPr>
      <w:r>
        <w:t>O</w:t>
      </w:r>
      <w:r w:rsidR="004B60DB">
        <w:t>r</w:t>
      </w:r>
    </w:p>
    <w:p w14:paraId="654F1310" w14:textId="78940BBC" w:rsidR="004B60DB" w:rsidRDefault="004B60DB" w:rsidP="005A693F">
      <w:pPr>
        <w:pStyle w:val="BodyText"/>
        <w:ind w:left="1488"/>
      </w:pPr>
      <w:r>
        <w:t xml:space="preserve"> Width </w:t>
      </w:r>
      <w:r w:rsidR="005A693F">
        <w:t>and</w:t>
      </w:r>
      <w:r>
        <w:t xml:space="preserve"> Height</w:t>
      </w:r>
      <w:r w:rsidR="005A693F">
        <w:t xml:space="preserve"> (</w:t>
      </w:r>
      <w:r w:rsidR="00D75D7F">
        <w:t>without</w:t>
      </w:r>
      <w:r w:rsidR="005A693F">
        <w:t xml:space="preserve"> blanks)</w:t>
      </w:r>
      <w:r w:rsidR="00E364BB">
        <w:t>.</w:t>
      </w:r>
    </w:p>
    <w:p w14:paraId="46FE1352" w14:textId="427A24F0" w:rsidR="004B60DB" w:rsidRDefault="00F323D3" w:rsidP="00431381">
      <w:pPr>
        <w:pStyle w:val="BodyText"/>
        <w:numPr>
          <w:ilvl w:val="0"/>
          <w:numId w:val="117"/>
        </w:numPr>
      </w:pPr>
      <w:r>
        <w:t xml:space="preserve">Sensor </w:t>
      </w:r>
      <w:r w:rsidR="004B60DB">
        <w:t>Clock</w:t>
      </w:r>
      <w:r>
        <w:t xml:space="preserve"> frequency</w:t>
      </w:r>
      <w:r w:rsidR="00E364BB">
        <w:t>.</w:t>
      </w:r>
    </w:p>
    <w:p w14:paraId="4387109C" w14:textId="62E7E10E" w:rsidR="00431381" w:rsidRDefault="004B60DB" w:rsidP="00431381">
      <w:pPr>
        <w:pStyle w:val="BodyText"/>
        <w:numPr>
          <w:ilvl w:val="0"/>
          <w:numId w:val="117"/>
        </w:numPr>
      </w:pPr>
      <w:r>
        <w:t>MIPI</w:t>
      </w:r>
      <w:r w:rsidR="008A1C9F">
        <w:t xml:space="preserve"> clock </w:t>
      </w:r>
      <w:r w:rsidR="00431381">
        <w:t>rate</w:t>
      </w:r>
      <w:r w:rsidR="00E364BB">
        <w:t>.</w:t>
      </w:r>
    </w:p>
    <w:p w14:paraId="4658F783" w14:textId="77777777" w:rsidR="004B60DB" w:rsidRDefault="004B60DB" w:rsidP="004B60DB">
      <w:pPr>
        <w:pStyle w:val="Caption"/>
        <w:ind w:left="2208" w:firstLine="672"/>
        <w:jc w:val="left"/>
      </w:pPr>
      <w:bookmarkStart w:id="24" w:name="OLE_LINK31"/>
    </w:p>
    <w:p w14:paraId="18171217" w14:textId="7A953357" w:rsidR="004B60DB" w:rsidRDefault="004B60DB" w:rsidP="004B60DB">
      <w:pPr>
        <w:pStyle w:val="Caption"/>
      </w:pPr>
      <w:bookmarkStart w:id="25" w:name="_Toc163947329"/>
      <w:bookmarkStart w:id="26" w:name="OLE_LINK32"/>
      <w:r>
        <w:t xml:space="preserve">Table </w:t>
      </w:r>
      <w:fldSimple w:instr=" STYLEREF 1 \s ">
        <w:r w:rsidR="00C97F80">
          <w:rPr>
            <w:noProof/>
          </w:rPr>
          <w:t>3</w:t>
        </w:r>
      </w:fldSimple>
      <w:r w:rsidR="00C97F80">
        <w:noBreakHyphen/>
      </w:r>
      <w:fldSimple w:instr=" SEQ Table \* ARABIC \s 1 ">
        <w:r w:rsidR="00C97F80">
          <w:rPr>
            <w:noProof/>
          </w:rPr>
          <w:t>1</w:t>
        </w:r>
      </w:fldSimple>
      <w:r>
        <w:t xml:space="preserve"> MIPI Clock Calculation</w:t>
      </w:r>
      <w:bookmarkEnd w:id="25"/>
    </w:p>
    <w:tbl>
      <w:tblPr>
        <w:tblStyle w:val="TableGrid"/>
        <w:tblW w:w="0" w:type="auto"/>
        <w:tblInd w:w="1488" w:type="dxa"/>
        <w:tblLook w:val="04A0" w:firstRow="1" w:lastRow="0" w:firstColumn="1" w:lastColumn="0" w:noHBand="0" w:noVBand="1"/>
      </w:tblPr>
      <w:tblGrid>
        <w:gridCol w:w="7862"/>
      </w:tblGrid>
      <w:tr w:rsidR="008A1C9F" w14:paraId="5025F1FA" w14:textId="77777777" w:rsidTr="004B60DB">
        <w:trPr>
          <w:trHeight w:val="1713"/>
        </w:trPr>
        <w:tc>
          <w:tcPr>
            <w:tcW w:w="7862" w:type="dxa"/>
          </w:tcPr>
          <w:bookmarkEnd w:id="26"/>
          <w:p w14:paraId="07CD4E67" w14:textId="77777777" w:rsidR="002362CA" w:rsidRDefault="002362CA" w:rsidP="002362CA">
            <w:pPr>
              <w:spacing w:before="100" w:beforeAutospacing="1" w:after="100" w:afterAutospacing="1"/>
              <w:rPr>
                <w:rFonts w:ascii="Segoe UI" w:hAnsi="Segoe UI" w:cs="Segoe UI"/>
                <w:sz w:val="18"/>
                <w:szCs w:val="18"/>
                <w:lang w:val="en-IN" w:eastAsia="en-IN"/>
              </w:rPr>
            </w:pPr>
            <w:proofErr w:type="spellStart"/>
            <w:r w:rsidRPr="002362CA">
              <w:rPr>
                <w:rFonts w:ascii="Segoe UI" w:hAnsi="Segoe UI" w:cs="Segoe UI"/>
                <w:sz w:val="18"/>
                <w:szCs w:val="18"/>
                <w:lang w:val="en-IN" w:eastAsia="en-IN"/>
              </w:rPr>
              <w:t>PixelRat</w:t>
            </w:r>
            <w:r>
              <w:rPr>
                <w:rFonts w:ascii="Segoe UI" w:hAnsi="Segoe UI" w:cs="Segoe UI"/>
                <w:sz w:val="18"/>
                <w:szCs w:val="18"/>
                <w:lang w:val="en-IN" w:eastAsia="en-IN"/>
              </w:rPr>
              <w:t>e</w:t>
            </w:r>
            <w:proofErr w:type="spellEnd"/>
            <w:r w:rsidRPr="002362CA">
              <w:rPr>
                <w:rFonts w:ascii="Segoe UI" w:hAnsi="Segoe UI" w:cs="Segoe UI"/>
                <w:sz w:val="18"/>
                <w:szCs w:val="18"/>
                <w:lang w:val="en-IN" w:eastAsia="en-IN"/>
              </w:rPr>
              <w:t xml:space="preserve"> = </w:t>
            </w:r>
            <w:proofErr w:type="spellStart"/>
            <w:r w:rsidRPr="002362CA">
              <w:rPr>
                <w:rFonts w:ascii="Segoe UI" w:hAnsi="Segoe UI" w:cs="Segoe UI"/>
                <w:sz w:val="18"/>
                <w:szCs w:val="18"/>
                <w:lang w:val="en-IN" w:eastAsia="en-IN"/>
              </w:rPr>
              <w:t>FrameWidth</w:t>
            </w:r>
            <w:proofErr w:type="spellEnd"/>
            <w:r w:rsidRPr="002362CA">
              <w:rPr>
                <w:rFonts w:ascii="Segoe UI" w:hAnsi="Segoe UI" w:cs="Segoe UI"/>
                <w:sz w:val="18"/>
                <w:szCs w:val="18"/>
                <w:lang w:val="en-IN" w:eastAsia="en-IN"/>
              </w:rPr>
              <w:t xml:space="preserve"> * </w:t>
            </w:r>
            <w:proofErr w:type="spellStart"/>
            <w:r w:rsidRPr="002362CA">
              <w:rPr>
                <w:rFonts w:ascii="Segoe UI" w:hAnsi="Segoe UI" w:cs="Segoe UI"/>
                <w:sz w:val="18"/>
                <w:szCs w:val="18"/>
                <w:lang w:val="en-IN" w:eastAsia="en-IN"/>
              </w:rPr>
              <w:t>FrameHeight</w:t>
            </w:r>
            <w:proofErr w:type="spellEnd"/>
            <w:r w:rsidRPr="002362CA">
              <w:rPr>
                <w:rFonts w:ascii="Segoe UI" w:hAnsi="Segoe UI" w:cs="Segoe UI"/>
                <w:sz w:val="18"/>
                <w:szCs w:val="18"/>
                <w:lang w:val="en-IN" w:eastAsia="en-IN"/>
              </w:rPr>
              <w:t xml:space="preserve"> * fps </w:t>
            </w:r>
          </w:p>
          <w:p w14:paraId="3941191F" w14:textId="0070F0AA" w:rsidR="002362CA" w:rsidRPr="002362CA" w:rsidRDefault="002362CA" w:rsidP="002362CA">
            <w:pPr>
              <w:spacing w:before="100" w:beforeAutospacing="1" w:after="100" w:afterAutospacing="1"/>
              <w:rPr>
                <w:rFonts w:ascii="Arial" w:hAnsi="Arial" w:cs="Arial"/>
                <w:lang w:val="en-IN" w:eastAsia="en-IN"/>
              </w:rPr>
            </w:pPr>
            <w:r w:rsidRPr="002362CA">
              <w:rPr>
                <w:rFonts w:ascii="Segoe UI" w:hAnsi="Segoe UI" w:cs="Segoe UI"/>
                <w:sz w:val="18"/>
                <w:szCs w:val="18"/>
                <w:lang w:val="en-IN" w:eastAsia="en-IN"/>
              </w:rPr>
              <w:t xml:space="preserve">MIPI Bandwidth = </w:t>
            </w:r>
            <w:proofErr w:type="spellStart"/>
            <w:r w:rsidRPr="002362CA">
              <w:rPr>
                <w:rFonts w:ascii="Segoe UI" w:hAnsi="Segoe UI" w:cs="Segoe UI"/>
                <w:sz w:val="18"/>
                <w:szCs w:val="18"/>
                <w:lang w:val="en-IN" w:eastAsia="en-IN"/>
              </w:rPr>
              <w:t>PixelRate</w:t>
            </w:r>
            <w:proofErr w:type="spellEnd"/>
            <w:r w:rsidRPr="002362CA">
              <w:rPr>
                <w:rFonts w:ascii="Segoe UI" w:hAnsi="Segoe UI" w:cs="Segoe UI"/>
                <w:sz w:val="18"/>
                <w:szCs w:val="18"/>
                <w:lang w:val="en-IN" w:eastAsia="en-IN"/>
              </w:rPr>
              <w:t xml:space="preserve"> * </w:t>
            </w:r>
            <w:proofErr w:type="spellStart"/>
            <w:r w:rsidRPr="002362CA">
              <w:rPr>
                <w:rFonts w:ascii="Segoe UI" w:hAnsi="Segoe UI" w:cs="Segoe UI"/>
                <w:sz w:val="18"/>
                <w:szCs w:val="18"/>
                <w:lang w:val="en-IN" w:eastAsia="en-IN"/>
              </w:rPr>
              <w:t>Bits_per_pixel</w:t>
            </w:r>
            <w:proofErr w:type="spellEnd"/>
            <w:r w:rsidRPr="002362CA">
              <w:rPr>
                <w:rFonts w:ascii="Segoe UI" w:hAnsi="Segoe UI" w:cs="Segoe UI"/>
                <w:sz w:val="18"/>
                <w:szCs w:val="18"/>
                <w:lang w:val="en-IN" w:eastAsia="en-IN"/>
              </w:rPr>
              <w:t xml:space="preserve"> </w:t>
            </w:r>
          </w:p>
          <w:p w14:paraId="116D7FB9" w14:textId="77777777" w:rsidR="002362CA" w:rsidRPr="002362CA" w:rsidRDefault="002362CA" w:rsidP="002362CA">
            <w:pPr>
              <w:spacing w:before="100" w:beforeAutospacing="1" w:after="100" w:afterAutospacing="1"/>
              <w:rPr>
                <w:rFonts w:ascii="Arial" w:hAnsi="Arial" w:cs="Arial"/>
                <w:lang w:val="en-IN" w:eastAsia="en-IN"/>
              </w:rPr>
            </w:pPr>
            <w:bookmarkStart w:id="27" w:name="OLE_LINK30"/>
            <w:proofErr w:type="spellStart"/>
            <w:r w:rsidRPr="002362CA">
              <w:rPr>
                <w:rFonts w:ascii="Segoe UI" w:hAnsi="Segoe UI" w:cs="Segoe UI"/>
                <w:sz w:val="18"/>
                <w:szCs w:val="18"/>
                <w:lang w:val="en-IN" w:eastAsia="en-IN"/>
              </w:rPr>
              <w:t>Datarate</w:t>
            </w:r>
            <w:proofErr w:type="spellEnd"/>
            <w:r w:rsidRPr="002362CA">
              <w:rPr>
                <w:rFonts w:ascii="Segoe UI" w:hAnsi="Segoe UI" w:cs="Segoe UI"/>
                <w:sz w:val="18"/>
                <w:szCs w:val="18"/>
                <w:lang w:val="en-IN" w:eastAsia="en-IN"/>
              </w:rPr>
              <w:t xml:space="preserve"> per lane </w:t>
            </w:r>
            <w:bookmarkEnd w:id="27"/>
            <w:r w:rsidRPr="002362CA">
              <w:rPr>
                <w:rFonts w:ascii="Segoe UI" w:hAnsi="Segoe UI" w:cs="Segoe UI"/>
                <w:sz w:val="18"/>
                <w:szCs w:val="18"/>
                <w:lang w:val="en-IN" w:eastAsia="en-IN"/>
              </w:rPr>
              <w:t>= MIPI Bandwidth/</w:t>
            </w:r>
            <w:proofErr w:type="spellStart"/>
            <w:r w:rsidRPr="002362CA">
              <w:rPr>
                <w:rFonts w:ascii="Segoe UI" w:hAnsi="Segoe UI" w:cs="Segoe UI"/>
                <w:sz w:val="18"/>
                <w:szCs w:val="18"/>
                <w:lang w:val="en-IN" w:eastAsia="en-IN"/>
              </w:rPr>
              <w:t>number_of_lanes</w:t>
            </w:r>
            <w:proofErr w:type="spellEnd"/>
            <w:r w:rsidRPr="002362CA">
              <w:rPr>
                <w:rFonts w:ascii="Segoe UI" w:hAnsi="Segoe UI" w:cs="Segoe UI"/>
                <w:sz w:val="18"/>
                <w:szCs w:val="18"/>
                <w:lang w:val="en-IN" w:eastAsia="en-IN"/>
              </w:rPr>
              <w:t xml:space="preserve"> </w:t>
            </w:r>
          </w:p>
          <w:p w14:paraId="30C99E4C" w14:textId="3F971F86" w:rsidR="002362CA" w:rsidRPr="002362CA" w:rsidRDefault="002362CA" w:rsidP="002362CA">
            <w:pPr>
              <w:spacing w:before="100" w:beforeAutospacing="1" w:after="100" w:afterAutospacing="1"/>
              <w:rPr>
                <w:rFonts w:ascii="Arial" w:hAnsi="Arial" w:cs="Arial"/>
                <w:lang w:val="en-IN" w:eastAsia="en-IN"/>
              </w:rPr>
            </w:pPr>
            <w:bookmarkStart w:id="28" w:name="OLE_LINK29"/>
            <w:proofErr w:type="spellStart"/>
            <w:r w:rsidRPr="002362CA">
              <w:rPr>
                <w:rFonts w:ascii="Segoe UI" w:hAnsi="Segoe UI" w:cs="Segoe UI"/>
                <w:sz w:val="18"/>
                <w:szCs w:val="18"/>
                <w:lang w:val="en-IN" w:eastAsia="en-IN"/>
              </w:rPr>
              <w:t>M</w:t>
            </w:r>
            <w:r w:rsidR="00F323D3">
              <w:rPr>
                <w:rFonts w:ascii="Segoe UI" w:hAnsi="Segoe UI" w:cs="Segoe UI"/>
                <w:sz w:val="18"/>
                <w:szCs w:val="18"/>
                <w:lang w:val="en-IN" w:eastAsia="en-IN"/>
              </w:rPr>
              <w:t>IPI</w:t>
            </w:r>
            <w:r w:rsidRPr="002362CA">
              <w:rPr>
                <w:rFonts w:ascii="Segoe UI" w:hAnsi="Segoe UI" w:cs="Segoe UI"/>
                <w:sz w:val="18"/>
                <w:szCs w:val="18"/>
                <w:lang w:val="en-IN" w:eastAsia="en-IN"/>
              </w:rPr>
              <w:t>ClkRate</w:t>
            </w:r>
            <w:bookmarkEnd w:id="28"/>
            <w:proofErr w:type="spellEnd"/>
            <w:r w:rsidRPr="002362CA">
              <w:rPr>
                <w:rFonts w:ascii="Segoe UI" w:hAnsi="Segoe UI" w:cs="Segoe UI"/>
                <w:sz w:val="18"/>
                <w:szCs w:val="18"/>
                <w:lang w:val="en-IN" w:eastAsia="en-IN"/>
              </w:rPr>
              <w:t xml:space="preserve"> (differential) = </w:t>
            </w:r>
            <w:proofErr w:type="spellStart"/>
            <w:r w:rsidRPr="002362CA">
              <w:rPr>
                <w:rFonts w:ascii="Segoe UI" w:hAnsi="Segoe UI" w:cs="Segoe UI"/>
                <w:sz w:val="18"/>
                <w:szCs w:val="18"/>
                <w:lang w:val="en-IN" w:eastAsia="en-IN"/>
              </w:rPr>
              <w:t>Datarate_per_lane</w:t>
            </w:r>
            <w:proofErr w:type="spellEnd"/>
            <w:r w:rsidRPr="002362CA">
              <w:rPr>
                <w:rFonts w:ascii="Segoe UI" w:hAnsi="Segoe UI" w:cs="Segoe UI"/>
                <w:sz w:val="18"/>
                <w:szCs w:val="18"/>
                <w:lang w:val="en-IN" w:eastAsia="en-IN"/>
              </w:rPr>
              <w:t xml:space="preserve">/2 </w:t>
            </w:r>
          </w:p>
          <w:p w14:paraId="70F05CD3" w14:textId="091B2948" w:rsidR="00A11664" w:rsidRDefault="00A11664" w:rsidP="0084631F">
            <w:pPr>
              <w:pStyle w:val="BodyText"/>
            </w:pPr>
          </w:p>
        </w:tc>
      </w:tr>
      <w:tr w:rsidR="004B60DB" w:rsidRPr="004B60DB" w14:paraId="3F7FB55D" w14:textId="77777777" w:rsidTr="005F7C66">
        <w:trPr>
          <w:trHeight w:val="1713"/>
        </w:trPr>
        <w:tc>
          <w:tcPr>
            <w:tcW w:w="7862" w:type="dxa"/>
          </w:tcPr>
          <w:p w14:paraId="632D1A9D" w14:textId="10A2A6E8" w:rsidR="00FA76A7" w:rsidRPr="0084631F" w:rsidRDefault="00FA76A7" w:rsidP="004B60DB">
            <w:pPr>
              <w:spacing w:before="120" w:after="120"/>
              <w:rPr>
                <w:rFonts w:ascii="Franklin Gothic Book" w:hAnsi="Franklin Gothic Book"/>
                <w:b/>
                <w:bCs/>
              </w:rPr>
            </w:pPr>
            <w:bookmarkStart w:id="29" w:name="OLE_LINK9"/>
            <w:bookmarkEnd w:id="24"/>
            <w:r w:rsidRPr="0084631F">
              <w:rPr>
                <w:rFonts w:ascii="Franklin Gothic Book" w:hAnsi="Franklin Gothic Book"/>
                <w:b/>
                <w:bCs/>
              </w:rPr>
              <w:t>Sensor</w:t>
            </w:r>
            <w:r w:rsidR="0084631F" w:rsidRPr="0084631F">
              <w:rPr>
                <w:rFonts w:ascii="Franklin Gothic Book" w:hAnsi="Franklin Gothic Book"/>
                <w:b/>
                <w:bCs/>
              </w:rPr>
              <w:t xml:space="preserve"> Settings provided by Vendor:</w:t>
            </w:r>
          </w:p>
          <w:p w14:paraId="42BB6AB1" w14:textId="409D0748" w:rsidR="004B60DB" w:rsidRPr="004B60DB" w:rsidRDefault="004B60DB" w:rsidP="004B60DB">
            <w:pPr>
              <w:spacing w:before="120" w:after="120"/>
              <w:rPr>
                <w:rFonts w:ascii="Franklin Gothic Book" w:hAnsi="Franklin Gothic Book"/>
              </w:rPr>
            </w:pPr>
            <w:proofErr w:type="spellStart"/>
            <w:r w:rsidRPr="004B60DB">
              <w:rPr>
                <w:rFonts w:ascii="Franklin Gothic Book" w:hAnsi="Franklin Gothic Book"/>
              </w:rPr>
              <w:t>FrameWidth</w:t>
            </w:r>
            <w:proofErr w:type="spellEnd"/>
            <w:r w:rsidRPr="004B60DB">
              <w:rPr>
                <w:rFonts w:ascii="Franklin Gothic Book" w:hAnsi="Franklin Gothic Book"/>
              </w:rPr>
              <w:t>=2560</w:t>
            </w:r>
          </w:p>
          <w:p w14:paraId="2AF8DD92" w14:textId="77777777" w:rsidR="004B60DB" w:rsidRPr="004B60DB" w:rsidRDefault="004B60DB" w:rsidP="004B60DB">
            <w:pPr>
              <w:spacing w:before="120" w:after="120"/>
              <w:rPr>
                <w:rFonts w:ascii="Franklin Gothic Book" w:hAnsi="Franklin Gothic Book"/>
              </w:rPr>
            </w:pPr>
            <w:proofErr w:type="spellStart"/>
            <w:r w:rsidRPr="004B60DB">
              <w:rPr>
                <w:rFonts w:ascii="Franklin Gothic Book" w:hAnsi="Franklin Gothic Book"/>
              </w:rPr>
              <w:t>FrameHeight</w:t>
            </w:r>
            <w:proofErr w:type="spellEnd"/>
            <w:r w:rsidRPr="004B60DB">
              <w:rPr>
                <w:rFonts w:ascii="Franklin Gothic Book" w:hAnsi="Franklin Gothic Book"/>
              </w:rPr>
              <w:t>=2250</w:t>
            </w:r>
          </w:p>
          <w:p w14:paraId="7AE318C2" w14:textId="49D8B82B" w:rsidR="004B60DB" w:rsidRDefault="004B60DB" w:rsidP="004B60DB">
            <w:pPr>
              <w:spacing w:before="120" w:after="120"/>
              <w:rPr>
                <w:rFonts w:ascii="Franklin Gothic Book" w:hAnsi="Franklin Gothic Book"/>
              </w:rPr>
            </w:pPr>
            <w:proofErr w:type="spellStart"/>
            <w:r>
              <w:rPr>
                <w:rFonts w:ascii="Franklin Gothic Book" w:hAnsi="Franklin Gothic Book"/>
              </w:rPr>
              <w:t>FrameRate</w:t>
            </w:r>
            <w:proofErr w:type="spellEnd"/>
            <w:r>
              <w:rPr>
                <w:rFonts w:ascii="Franklin Gothic Book" w:hAnsi="Franklin Gothic Book"/>
              </w:rPr>
              <w:t xml:space="preserve"> = 30</w:t>
            </w:r>
          </w:p>
          <w:p w14:paraId="1A994AB7" w14:textId="5821208E" w:rsidR="004B60DB" w:rsidRDefault="00CE6281" w:rsidP="004B60DB">
            <w:pPr>
              <w:spacing w:before="120" w:after="120"/>
              <w:rPr>
                <w:rFonts w:ascii="Franklin Gothic Book" w:hAnsi="Franklin Gothic Book"/>
              </w:rPr>
            </w:pPr>
            <w:proofErr w:type="spellStart"/>
            <w:r>
              <w:rPr>
                <w:rFonts w:ascii="Franklin Gothic Book" w:hAnsi="Franklin Gothic Book"/>
              </w:rPr>
              <w:t>PixelDepth</w:t>
            </w:r>
            <w:proofErr w:type="spellEnd"/>
            <w:r>
              <w:rPr>
                <w:rFonts w:ascii="Franklin Gothic Book" w:hAnsi="Franklin Gothic Book"/>
              </w:rPr>
              <w:t xml:space="preserve"> =</w:t>
            </w:r>
            <w:r w:rsidR="004B60DB">
              <w:rPr>
                <w:rFonts w:ascii="Franklin Gothic Book" w:hAnsi="Franklin Gothic Book"/>
              </w:rPr>
              <w:t xml:space="preserve"> 10</w:t>
            </w:r>
          </w:p>
          <w:p w14:paraId="5FFB62BF" w14:textId="0DAF4869" w:rsidR="004B60DB" w:rsidRPr="004B60DB" w:rsidRDefault="004B60DB" w:rsidP="004B60DB">
            <w:pPr>
              <w:spacing w:before="120" w:after="120"/>
              <w:rPr>
                <w:rFonts w:ascii="Franklin Gothic Book" w:hAnsi="Franklin Gothic Book"/>
              </w:rPr>
            </w:pPr>
            <w:proofErr w:type="spellStart"/>
            <w:r w:rsidRPr="004B60DB">
              <w:rPr>
                <w:rFonts w:ascii="Franklin Gothic Book" w:hAnsi="Franklin Gothic Book"/>
              </w:rPr>
              <w:t>PixelRate</w:t>
            </w:r>
            <w:proofErr w:type="spellEnd"/>
            <w:r w:rsidR="00CE6281">
              <w:rPr>
                <w:rFonts w:ascii="Franklin Gothic Book" w:hAnsi="Franklin Gothic Book"/>
              </w:rPr>
              <w:t xml:space="preserve"> </w:t>
            </w:r>
            <w:r w:rsidRPr="004B60DB">
              <w:rPr>
                <w:rFonts w:ascii="Franklin Gothic Book" w:hAnsi="Franklin Gothic Book"/>
              </w:rPr>
              <w:t>=</w:t>
            </w:r>
            <w:r w:rsidR="00CE6281">
              <w:rPr>
                <w:rFonts w:ascii="Franklin Gothic Book" w:hAnsi="Franklin Gothic Book"/>
              </w:rPr>
              <w:t xml:space="preserve"> </w:t>
            </w:r>
            <w:r w:rsidRPr="004B60DB">
              <w:rPr>
                <w:rFonts w:ascii="Franklin Gothic Book" w:hAnsi="Franklin Gothic Book"/>
              </w:rPr>
              <w:t>172.80000</w:t>
            </w:r>
          </w:p>
          <w:p w14:paraId="7C1D5086" w14:textId="0A0AB5EA" w:rsidR="004B60DB" w:rsidRDefault="004B60DB" w:rsidP="004B60DB">
            <w:pPr>
              <w:spacing w:before="120" w:after="120"/>
              <w:rPr>
                <w:rFonts w:ascii="Franklin Gothic Book" w:hAnsi="Franklin Gothic Book"/>
              </w:rPr>
            </w:pPr>
            <w:proofErr w:type="spellStart"/>
            <w:r w:rsidRPr="004B60DB">
              <w:rPr>
                <w:rFonts w:ascii="Franklin Gothic Book" w:hAnsi="Franklin Gothic Book"/>
              </w:rPr>
              <w:t>MipiClkRate</w:t>
            </w:r>
            <w:proofErr w:type="spellEnd"/>
            <w:r w:rsidR="00CE6281">
              <w:rPr>
                <w:rFonts w:ascii="Franklin Gothic Book" w:hAnsi="Franklin Gothic Book"/>
              </w:rPr>
              <w:t xml:space="preserve"> </w:t>
            </w:r>
            <w:r w:rsidRPr="004B60DB">
              <w:rPr>
                <w:rFonts w:ascii="Franklin Gothic Book" w:hAnsi="Franklin Gothic Book"/>
              </w:rPr>
              <w:t>=</w:t>
            </w:r>
            <w:r w:rsidR="00CE6281">
              <w:rPr>
                <w:rFonts w:ascii="Franklin Gothic Book" w:hAnsi="Franklin Gothic Book"/>
              </w:rPr>
              <w:t xml:space="preserve"> </w:t>
            </w:r>
            <w:r w:rsidRPr="004B60DB">
              <w:rPr>
                <w:rFonts w:ascii="Franklin Gothic Book" w:hAnsi="Franklin Gothic Book"/>
              </w:rPr>
              <w:t>432.00000</w:t>
            </w:r>
          </w:p>
          <w:p w14:paraId="6823C66A" w14:textId="79B5D43A" w:rsidR="00A11664" w:rsidRPr="004B60DB" w:rsidRDefault="0056551F" w:rsidP="00E2776B">
            <w:pPr>
              <w:spacing w:before="120" w:after="120"/>
              <w:rPr>
                <w:rFonts w:ascii="Franklin Gothic Book" w:hAnsi="Franklin Gothic Book"/>
              </w:rPr>
            </w:pPr>
            <w:proofErr w:type="spellStart"/>
            <w:r>
              <w:rPr>
                <w:rFonts w:ascii="Segoe UI" w:hAnsi="Segoe UI" w:cs="Segoe UI"/>
                <w:sz w:val="18"/>
                <w:szCs w:val="18"/>
                <w:lang w:val="en-IN" w:eastAsia="en-IN"/>
              </w:rPr>
              <w:t>Datarate</w:t>
            </w:r>
            <w:proofErr w:type="spellEnd"/>
            <w:r>
              <w:rPr>
                <w:rFonts w:ascii="Segoe UI" w:hAnsi="Segoe UI" w:cs="Segoe UI"/>
                <w:sz w:val="18"/>
                <w:szCs w:val="18"/>
                <w:lang w:val="en-IN" w:eastAsia="en-IN"/>
              </w:rPr>
              <w:t xml:space="preserve"> per lane </w:t>
            </w:r>
            <w:r w:rsidR="004B60DB">
              <w:rPr>
                <w:rFonts w:ascii="Franklin Gothic Book" w:hAnsi="Franklin Gothic Book"/>
              </w:rPr>
              <w:t xml:space="preserve">= </w:t>
            </w:r>
            <w:bookmarkStart w:id="30" w:name="OLE_LINK22"/>
            <w:r w:rsidR="004B60DB">
              <w:rPr>
                <w:rFonts w:ascii="Franklin Gothic Book" w:hAnsi="Franklin Gothic Book"/>
              </w:rPr>
              <w:t>172.8*10</w:t>
            </w:r>
            <w:bookmarkEnd w:id="30"/>
            <w:r w:rsidR="004B60DB">
              <w:rPr>
                <w:rFonts w:ascii="Franklin Gothic Book" w:hAnsi="Franklin Gothic Book"/>
              </w:rPr>
              <w:t xml:space="preserve">/2 = </w:t>
            </w:r>
            <w:r w:rsidR="00A937C9">
              <w:rPr>
                <w:rFonts w:ascii="Franklin Gothic Book" w:hAnsi="Franklin Gothic Book"/>
              </w:rPr>
              <w:t>864Mhz</w:t>
            </w:r>
          </w:p>
        </w:tc>
      </w:tr>
      <w:bookmarkEnd w:id="29"/>
    </w:tbl>
    <w:p w14:paraId="06742429" w14:textId="215D76FF" w:rsidR="00A93B33" w:rsidRDefault="00A93B33" w:rsidP="00A5730A">
      <w:pPr>
        <w:pStyle w:val="BodyText"/>
      </w:pPr>
    </w:p>
    <w:p w14:paraId="3649A761" w14:textId="73478E9E" w:rsidR="008A35E9" w:rsidRDefault="00431381" w:rsidP="00AC3D32">
      <w:pPr>
        <w:pStyle w:val="Heading1"/>
      </w:pPr>
      <w:bookmarkStart w:id="31" w:name="_Toc134799518"/>
      <w:bookmarkStart w:id="32" w:name="_Toc134950912"/>
      <w:bookmarkStart w:id="33" w:name="_Toc134950954"/>
      <w:bookmarkStart w:id="34" w:name="_Toc166130014"/>
      <w:bookmarkEnd w:id="31"/>
      <w:bookmarkEnd w:id="32"/>
      <w:bookmarkEnd w:id="33"/>
      <w:r>
        <w:t>Sensor Integration</w:t>
      </w:r>
      <w:bookmarkEnd w:id="34"/>
    </w:p>
    <w:p w14:paraId="5E52C63B" w14:textId="7D0B830D" w:rsidR="008A35E9" w:rsidRDefault="008A35E9" w:rsidP="008A35E9">
      <w:pPr>
        <w:pStyle w:val="BodyText"/>
      </w:pPr>
    </w:p>
    <w:p w14:paraId="4DC9ED44" w14:textId="77777777" w:rsidR="00A11664" w:rsidRDefault="00A11664" w:rsidP="00A11664">
      <w:pPr>
        <w:pStyle w:val="Heading2"/>
        <w:numPr>
          <w:ilvl w:val="1"/>
          <w:numId w:val="116"/>
        </w:numPr>
      </w:pPr>
      <w:bookmarkStart w:id="35" w:name="_Toc166130015"/>
      <w:bookmarkStart w:id="36" w:name="OLE_LINK14"/>
      <w:r>
        <w:t>Settings Selection</w:t>
      </w:r>
      <w:bookmarkEnd w:id="35"/>
    </w:p>
    <w:p w14:paraId="65C2FDB4" w14:textId="64F2FB48" w:rsidR="00EA7FB0" w:rsidRPr="00EA7FB0" w:rsidRDefault="00EA7FB0" w:rsidP="00EA7FB0">
      <w:pPr>
        <w:pStyle w:val="BodyText"/>
        <w:ind w:left="720"/>
      </w:pPr>
      <w:r>
        <w:t xml:space="preserve">Based on </w:t>
      </w:r>
      <w:r w:rsidR="00825E46">
        <w:t>the comparison below</w:t>
      </w:r>
      <w:r>
        <w:t xml:space="preserve">, pick up the appropriate settings from </w:t>
      </w:r>
      <w:r w:rsidR="00D32B40">
        <w:t>sensor vendor.</w:t>
      </w:r>
    </w:p>
    <w:p w14:paraId="59C7DD72" w14:textId="74E529D9" w:rsidR="00A11664" w:rsidRPr="00A11664" w:rsidRDefault="00A11664" w:rsidP="00A11664">
      <w:pPr>
        <w:numPr>
          <w:ilvl w:val="0"/>
          <w:numId w:val="120"/>
        </w:numPr>
        <w:spacing w:before="120" w:after="120"/>
        <w:rPr>
          <w:rFonts w:ascii="Franklin Gothic Book" w:hAnsi="Franklin Gothic Book"/>
        </w:rPr>
      </w:pPr>
      <w:r>
        <w:rPr>
          <w:rFonts w:ascii="Franklin Gothic Book" w:hAnsi="Franklin Gothic Book"/>
        </w:rPr>
        <w:t>Compare Sensor’s MIPI Lane clock, lane, and bit depth capability against Sabre CSI host controller capability.</w:t>
      </w:r>
    </w:p>
    <w:p w14:paraId="39BD7B8F" w14:textId="753DAAA1" w:rsidR="00A11664" w:rsidRDefault="00A11664" w:rsidP="00A11664">
      <w:pPr>
        <w:numPr>
          <w:ilvl w:val="0"/>
          <w:numId w:val="120"/>
        </w:numPr>
        <w:spacing w:before="120" w:after="120"/>
        <w:rPr>
          <w:rFonts w:ascii="Franklin Gothic Book" w:hAnsi="Franklin Gothic Book"/>
        </w:rPr>
      </w:pPr>
      <w:r>
        <w:rPr>
          <w:rFonts w:ascii="Franklin Gothic Book" w:hAnsi="Franklin Gothic Book"/>
        </w:rPr>
        <w:t>Check Sensor input clock’s requirement.</w:t>
      </w:r>
    </w:p>
    <w:p w14:paraId="1B8E3ADB" w14:textId="35B28D09" w:rsidR="00054B32" w:rsidRDefault="00825E46" w:rsidP="00A11664">
      <w:pPr>
        <w:numPr>
          <w:ilvl w:val="0"/>
          <w:numId w:val="120"/>
        </w:numPr>
        <w:spacing w:before="120" w:after="120"/>
        <w:rPr>
          <w:rFonts w:ascii="Franklin Gothic Book" w:hAnsi="Franklin Gothic Book"/>
        </w:rPr>
      </w:pPr>
      <w:r>
        <w:rPr>
          <w:rFonts w:ascii="Franklin Gothic Book" w:hAnsi="Franklin Gothic Book"/>
        </w:rPr>
        <w:t xml:space="preserve">Sensor’s pixel rate must be lower than LP Sense clock (25Mhz) when CSI Host controller </w:t>
      </w:r>
      <w:r w:rsidR="00346F6B">
        <w:rPr>
          <w:rFonts w:ascii="Franklin Gothic Book" w:hAnsi="Franklin Gothic Book"/>
        </w:rPr>
        <w:t xml:space="preserve">connected to LP sense path </w:t>
      </w:r>
    </w:p>
    <w:p w14:paraId="1A494FA2" w14:textId="4A2B29CE" w:rsidR="00825E46" w:rsidRDefault="00054B32" w:rsidP="00A11664">
      <w:pPr>
        <w:numPr>
          <w:ilvl w:val="0"/>
          <w:numId w:val="120"/>
        </w:numPr>
        <w:spacing w:before="120" w:after="120"/>
        <w:rPr>
          <w:rFonts w:ascii="Franklin Gothic Book" w:hAnsi="Franklin Gothic Book"/>
        </w:rPr>
      </w:pPr>
      <w:r>
        <w:rPr>
          <w:rFonts w:ascii="Franklin Gothic Book" w:hAnsi="Franklin Gothic Book"/>
        </w:rPr>
        <w:t xml:space="preserve">Sensor’s </w:t>
      </w:r>
      <w:r w:rsidR="00346F6B">
        <w:rPr>
          <w:rFonts w:ascii="Franklin Gothic Book" w:hAnsi="Franklin Gothic Book"/>
        </w:rPr>
        <w:t>MIPI Clock (MIPI Clock *2) must be less than or equal to 1500 Mbps per lane</w:t>
      </w:r>
      <w:r>
        <w:rPr>
          <w:rFonts w:ascii="Franklin Gothic Book" w:hAnsi="Franklin Gothic Book"/>
        </w:rPr>
        <w:t xml:space="preserve"> when CSI host controller connected to Image Proc path.</w:t>
      </w:r>
    </w:p>
    <w:p w14:paraId="6216BB07" w14:textId="61D32514" w:rsidR="00825E46" w:rsidRDefault="00825E46" w:rsidP="00825E46">
      <w:pPr>
        <w:spacing w:before="120" w:after="120"/>
        <w:ind w:left="1488"/>
        <w:rPr>
          <w:rFonts w:ascii="Franklin Gothic Book" w:hAnsi="Franklin Gothic Book"/>
        </w:rPr>
      </w:pPr>
    </w:p>
    <w:p w14:paraId="1347B81F" w14:textId="2D931A9F" w:rsidR="00657D9A" w:rsidRDefault="00657D9A" w:rsidP="00B33985">
      <w:pPr>
        <w:pStyle w:val="Heading2"/>
      </w:pPr>
      <w:bookmarkStart w:id="37" w:name="_Toc166130016"/>
      <w:r>
        <w:t>Sensor Addition</w:t>
      </w:r>
      <w:bookmarkEnd w:id="37"/>
    </w:p>
    <w:p w14:paraId="381AF356" w14:textId="4A00C306" w:rsidR="00290655" w:rsidRPr="00290655" w:rsidRDefault="00290655" w:rsidP="00290655">
      <w:pPr>
        <w:pStyle w:val="BodyText"/>
        <w:ind w:left="720"/>
      </w:pPr>
      <w:r>
        <w:t xml:space="preserve">Follow the below steps to add </w:t>
      </w:r>
      <w:r w:rsidR="00FC5388">
        <w:t>a new</w:t>
      </w:r>
      <w:r>
        <w:t xml:space="preserve"> sensor to SRSDK.</w:t>
      </w:r>
    </w:p>
    <w:p w14:paraId="3094371A" w14:textId="5AE4C947" w:rsidR="00657D9A" w:rsidRDefault="00657D9A" w:rsidP="00EA7FB0">
      <w:pPr>
        <w:pStyle w:val="BodyText"/>
        <w:numPr>
          <w:ilvl w:val="0"/>
          <w:numId w:val="122"/>
        </w:numPr>
        <w:tabs>
          <w:tab w:val="clear" w:pos="1488"/>
          <w:tab w:val="num" w:pos="1080"/>
        </w:tabs>
        <w:ind w:left="1080"/>
      </w:pPr>
      <w:r>
        <w:t>Add sensor register</w:t>
      </w:r>
      <w:r w:rsidR="00EA7FB0">
        <w:t xml:space="preserve"> settings</w:t>
      </w:r>
      <w:r>
        <w:t xml:space="preserve"> folder to </w:t>
      </w:r>
      <w:bookmarkStart w:id="38" w:name="OLE_LINK23"/>
      <w:r>
        <w:t>common/components/</w:t>
      </w:r>
      <w:proofErr w:type="spellStart"/>
      <w:r>
        <w:t>ext_drivers</w:t>
      </w:r>
      <w:proofErr w:type="spellEnd"/>
      <w:r>
        <w:t>/</w:t>
      </w:r>
      <w:proofErr w:type="spellStart"/>
      <w:r>
        <w:t>img_sesnors</w:t>
      </w:r>
      <w:bookmarkEnd w:id="38"/>
      <w:proofErr w:type="spellEnd"/>
    </w:p>
    <w:p w14:paraId="38479F14" w14:textId="63327D4E" w:rsidR="00657D9A" w:rsidRDefault="00657D9A" w:rsidP="00EA7FB0">
      <w:pPr>
        <w:pStyle w:val="BodyText"/>
        <w:numPr>
          <w:ilvl w:val="1"/>
          <w:numId w:val="119"/>
        </w:numPr>
        <w:ind w:left="1392"/>
      </w:pPr>
      <w:r>
        <w:t xml:space="preserve">Sensor </w:t>
      </w:r>
      <w:r w:rsidR="00EA7FB0">
        <w:t>registers</w:t>
      </w:r>
      <w:r>
        <w:t xml:space="preserve"> folder contains source and include folder.</w:t>
      </w:r>
    </w:p>
    <w:p w14:paraId="00D6A06D" w14:textId="54AA6E1F" w:rsidR="00657D9A" w:rsidRDefault="00657D9A" w:rsidP="00EA7FB0">
      <w:pPr>
        <w:pStyle w:val="BodyText"/>
        <w:numPr>
          <w:ilvl w:val="1"/>
          <w:numId w:val="119"/>
        </w:numPr>
        <w:ind w:left="1392"/>
      </w:pPr>
      <w:r>
        <w:t xml:space="preserve">In source folder, add sensor register file with different sensor resolution / MIPI </w:t>
      </w:r>
      <w:r w:rsidR="00E717D3">
        <w:t>clock-based</w:t>
      </w:r>
      <w:r w:rsidR="00EA7FB0">
        <w:t xml:space="preserve"> settings</w:t>
      </w:r>
      <w:r>
        <w:t xml:space="preserve"> array provided by sensor vendor.</w:t>
      </w:r>
    </w:p>
    <w:p w14:paraId="6A76FF28" w14:textId="0F2981E8" w:rsidR="00EA7FB0" w:rsidRDefault="00EA7FB0" w:rsidP="00EA7FB0">
      <w:pPr>
        <w:pStyle w:val="BodyText"/>
        <w:numPr>
          <w:ilvl w:val="1"/>
          <w:numId w:val="119"/>
        </w:numPr>
        <w:ind w:left="1392"/>
      </w:pPr>
      <w:r>
        <w:t>In include folder, expose sensor specific array or function prototype.</w:t>
      </w:r>
    </w:p>
    <w:p w14:paraId="56C42426" w14:textId="348F3E32" w:rsidR="00EA7FB0" w:rsidRDefault="00B0640C" w:rsidP="00EA7FB0">
      <w:pPr>
        <w:pStyle w:val="BodyText"/>
        <w:numPr>
          <w:ilvl w:val="0"/>
          <w:numId w:val="122"/>
        </w:numPr>
        <w:tabs>
          <w:tab w:val="clear" w:pos="1488"/>
          <w:tab w:val="num" w:pos="1080"/>
        </w:tabs>
        <w:ind w:left="1080"/>
      </w:pPr>
      <w:r>
        <w:t>Enter Sensor index.</w:t>
      </w:r>
    </w:p>
    <w:p w14:paraId="5B90D0D3" w14:textId="58F3798A" w:rsidR="00657D9A" w:rsidRDefault="00E717D3" w:rsidP="00EA7FB0">
      <w:pPr>
        <w:pStyle w:val="BodyText"/>
        <w:numPr>
          <w:ilvl w:val="0"/>
          <w:numId w:val="123"/>
        </w:numPr>
        <w:ind w:left="1392"/>
      </w:pPr>
      <w:r>
        <w:t xml:space="preserve">Add sensor </w:t>
      </w:r>
      <w:r w:rsidR="00EA7FB0">
        <w:t>index (</w:t>
      </w:r>
      <w:r>
        <w:t xml:space="preserve">one for passthrough and another for sensing) </w:t>
      </w:r>
      <w:r w:rsidR="00B0640C">
        <w:t xml:space="preserve">to </w:t>
      </w:r>
      <w:proofErr w:type="spellStart"/>
      <w:r w:rsidR="00B0640C">
        <w:t>sensors</w:t>
      </w:r>
      <w:r w:rsidRPr="00EA7FB0">
        <w:t>_types_e</w:t>
      </w:r>
      <w:proofErr w:type="spellEnd"/>
      <w:r w:rsidRPr="00EA7FB0">
        <w:t xml:space="preserve"> enumeration</w:t>
      </w:r>
      <w:r w:rsidR="00EA7FB0" w:rsidRPr="00EA7FB0">
        <w:t xml:space="preserve"> in </w:t>
      </w:r>
      <w:r w:rsidR="00EA7FB0">
        <w:t>common/components/ext_drivers/img_sesnors/common/include/img_Sensor_common.h</w:t>
      </w:r>
    </w:p>
    <w:p w14:paraId="3385EA25" w14:textId="2494DEA7" w:rsidR="00EA7FB0" w:rsidRDefault="00EA7FB0" w:rsidP="00EA7FB0">
      <w:pPr>
        <w:pStyle w:val="BodyText"/>
        <w:numPr>
          <w:ilvl w:val="0"/>
          <w:numId w:val="123"/>
        </w:numPr>
        <w:ind w:left="1392"/>
      </w:pPr>
      <w:r>
        <w:t xml:space="preserve">Add sensor related array </w:t>
      </w:r>
      <w:r w:rsidR="00B0640C">
        <w:t xml:space="preserve">and </w:t>
      </w:r>
      <w:r>
        <w:t>functions to “</w:t>
      </w:r>
      <w:proofErr w:type="spellStart"/>
      <w:r w:rsidRPr="00EA7FB0">
        <w:t>entry_table_setting</w:t>
      </w:r>
      <w:proofErr w:type="spellEnd"/>
      <w:r w:rsidRPr="00EA7FB0">
        <w:t>” array.</w:t>
      </w:r>
      <w:r>
        <w:t xml:space="preserve"> </w:t>
      </w:r>
    </w:p>
    <w:p w14:paraId="565BBC14" w14:textId="61998A8C" w:rsidR="00EA7FB0" w:rsidRDefault="00EA7FB0" w:rsidP="00EA7FB0">
      <w:pPr>
        <w:pStyle w:val="BodyText"/>
        <w:ind w:left="720"/>
      </w:pPr>
      <w:r>
        <w:t>3. In “</w:t>
      </w:r>
      <w:r w:rsidRPr="00EA7FB0">
        <w:t>sr100_ext_drivers.clayer</w:t>
      </w:r>
      <w:r>
        <w:t>.yml”, add new sensor files for compilation.</w:t>
      </w:r>
    </w:p>
    <w:p w14:paraId="13350D89" w14:textId="77777777" w:rsidR="002A4D13" w:rsidRDefault="002A4D13" w:rsidP="00EA7FB0">
      <w:pPr>
        <w:pStyle w:val="BodyText"/>
        <w:ind w:left="720"/>
      </w:pPr>
    </w:p>
    <w:p w14:paraId="72BDC611" w14:textId="77777777" w:rsidR="005B0D4F" w:rsidRDefault="005B0D4F" w:rsidP="00EA7FB0">
      <w:pPr>
        <w:pStyle w:val="BodyText"/>
        <w:ind w:left="720"/>
      </w:pPr>
    </w:p>
    <w:p w14:paraId="2A55F162" w14:textId="77777777" w:rsidR="005B0D4F" w:rsidRDefault="005B0D4F" w:rsidP="00EA7FB0">
      <w:pPr>
        <w:pStyle w:val="BodyText"/>
        <w:ind w:left="720"/>
      </w:pPr>
    </w:p>
    <w:p w14:paraId="08D90A5E" w14:textId="77777777" w:rsidR="005B0D4F" w:rsidRDefault="005B0D4F" w:rsidP="00EA7FB0">
      <w:pPr>
        <w:pStyle w:val="BodyText"/>
        <w:ind w:left="720"/>
      </w:pPr>
    </w:p>
    <w:p w14:paraId="1086C190" w14:textId="77777777" w:rsidR="005B0D4F" w:rsidRDefault="005B0D4F" w:rsidP="00EA7FB0">
      <w:pPr>
        <w:pStyle w:val="BodyText"/>
        <w:ind w:left="720"/>
      </w:pPr>
    </w:p>
    <w:p w14:paraId="01D8320B" w14:textId="77777777" w:rsidR="005B0D4F" w:rsidRDefault="005B0D4F" w:rsidP="00EA7FB0">
      <w:pPr>
        <w:pStyle w:val="BodyText"/>
        <w:ind w:left="720"/>
      </w:pPr>
    </w:p>
    <w:p w14:paraId="6CFE1899" w14:textId="77777777" w:rsidR="005B0D4F" w:rsidRDefault="005B0D4F" w:rsidP="00EA7FB0">
      <w:pPr>
        <w:pStyle w:val="BodyText"/>
        <w:ind w:left="720"/>
      </w:pPr>
    </w:p>
    <w:p w14:paraId="5AF5F75C" w14:textId="77777777" w:rsidR="005B0D4F" w:rsidRDefault="005B0D4F" w:rsidP="00EA7FB0">
      <w:pPr>
        <w:pStyle w:val="BodyText"/>
        <w:ind w:left="720"/>
      </w:pPr>
    </w:p>
    <w:p w14:paraId="36B75C40" w14:textId="77777777" w:rsidR="005B0D4F" w:rsidRDefault="005B0D4F" w:rsidP="00EA7FB0">
      <w:pPr>
        <w:pStyle w:val="BodyText"/>
        <w:ind w:left="720"/>
      </w:pPr>
    </w:p>
    <w:p w14:paraId="3DB2E61E" w14:textId="77777777" w:rsidR="005B0D4F" w:rsidRPr="00E717D3" w:rsidRDefault="005B0D4F" w:rsidP="00EA7FB0">
      <w:pPr>
        <w:pStyle w:val="BodyText"/>
        <w:ind w:left="720"/>
      </w:pPr>
    </w:p>
    <w:p w14:paraId="006E100D" w14:textId="77777777" w:rsidR="00E717D3" w:rsidRPr="00657D9A" w:rsidRDefault="00E717D3" w:rsidP="00EA7FB0">
      <w:pPr>
        <w:pStyle w:val="BodyText"/>
        <w:ind w:left="1488"/>
      </w:pPr>
    </w:p>
    <w:p w14:paraId="47FE446E" w14:textId="558D7F62" w:rsidR="008A1C9F" w:rsidRDefault="002A4D13" w:rsidP="00B33985">
      <w:pPr>
        <w:pStyle w:val="Heading2"/>
      </w:pPr>
      <w:bookmarkStart w:id="39" w:name="_Toc166130017"/>
      <w:bookmarkStart w:id="40" w:name="OLE_LINK13"/>
      <w:r>
        <w:t>Sample Application</w:t>
      </w:r>
      <w:bookmarkEnd w:id="39"/>
    </w:p>
    <w:p w14:paraId="0893FF11" w14:textId="5D407003" w:rsidR="00D462FF" w:rsidRDefault="00E66826" w:rsidP="008A1C9F">
      <w:pPr>
        <w:pStyle w:val="BodyText"/>
        <w:ind w:left="720"/>
      </w:pPr>
      <w:bookmarkStart w:id="41" w:name="OLE_LINK10"/>
      <w:bookmarkStart w:id="42" w:name="OLE_LINK11"/>
      <w:bookmarkEnd w:id="40"/>
      <w:r>
        <w:t xml:space="preserve">Sample Application (imgproc_demo_rx.c)  </w:t>
      </w:r>
      <w:r w:rsidR="00D462FF">
        <w:t xml:space="preserve"> </w:t>
      </w:r>
      <w:bookmarkEnd w:id="41"/>
      <w:r w:rsidR="00D462FF">
        <w:t xml:space="preserve">supports pass-through and sensing with two different sensor configurations. Two different settings allow </w:t>
      </w:r>
      <w:r w:rsidR="00B34EB6">
        <w:t>the user</w:t>
      </w:r>
      <w:r w:rsidR="00D462FF">
        <w:t xml:space="preserve"> to perform the different operations. </w:t>
      </w:r>
    </w:p>
    <w:p w14:paraId="7A925F2B" w14:textId="77777777" w:rsidR="00D462FF" w:rsidRDefault="00D462FF" w:rsidP="00FC5388">
      <w:pPr>
        <w:pStyle w:val="BodyText"/>
        <w:numPr>
          <w:ilvl w:val="0"/>
          <w:numId w:val="127"/>
        </w:numPr>
      </w:pPr>
      <w:r>
        <w:t>Sensing with low resolution.</w:t>
      </w:r>
    </w:p>
    <w:p w14:paraId="5ED0AE3A" w14:textId="0146221D" w:rsidR="00D462FF" w:rsidRDefault="00D462FF" w:rsidP="00FC5388">
      <w:pPr>
        <w:pStyle w:val="BodyText"/>
        <w:numPr>
          <w:ilvl w:val="0"/>
          <w:numId w:val="127"/>
        </w:numPr>
      </w:pPr>
      <w:r>
        <w:t>Pass through with higher resolution.</w:t>
      </w:r>
    </w:p>
    <w:p w14:paraId="7D097957" w14:textId="702F733E" w:rsidR="00D462FF" w:rsidRDefault="00D462FF" w:rsidP="00FC5388">
      <w:pPr>
        <w:pStyle w:val="BodyText"/>
        <w:numPr>
          <w:ilvl w:val="0"/>
          <w:numId w:val="127"/>
        </w:numPr>
      </w:pPr>
      <w:r>
        <w:t>Sensing after downscaling.</w:t>
      </w:r>
    </w:p>
    <w:p w14:paraId="5FCDBDD8" w14:textId="77777777" w:rsidR="00D462FF" w:rsidRDefault="00D462FF" w:rsidP="00FC5388">
      <w:pPr>
        <w:pStyle w:val="BodyText"/>
        <w:numPr>
          <w:ilvl w:val="0"/>
          <w:numId w:val="127"/>
        </w:numPr>
      </w:pPr>
      <w:r>
        <w:t>Sensing while passthrough with low resolution.</w:t>
      </w:r>
    </w:p>
    <w:p w14:paraId="4A48583F" w14:textId="77777777" w:rsidR="00D462FF" w:rsidRDefault="00D462FF" w:rsidP="00FC5388">
      <w:pPr>
        <w:pStyle w:val="BodyText"/>
        <w:numPr>
          <w:ilvl w:val="0"/>
          <w:numId w:val="127"/>
        </w:numPr>
      </w:pPr>
      <w:r>
        <w:t>Sensing after scale while passthrough with high resolution</w:t>
      </w:r>
    </w:p>
    <w:p w14:paraId="6A376A54" w14:textId="7E537CA7" w:rsidR="002A4D13" w:rsidRDefault="002A4D13" w:rsidP="002A4D13">
      <w:pPr>
        <w:pStyle w:val="Heading3"/>
        <w:numPr>
          <w:ilvl w:val="2"/>
          <w:numId w:val="116"/>
        </w:numPr>
      </w:pPr>
      <w:bookmarkStart w:id="43" w:name="_Toc166130018"/>
      <w:bookmarkStart w:id="44" w:name="OLE_LINK26"/>
      <w:r>
        <w:t>Configuration</w:t>
      </w:r>
      <w:bookmarkEnd w:id="43"/>
    </w:p>
    <w:p w14:paraId="6EB3622E" w14:textId="324D817E" w:rsidR="00B34EB6" w:rsidRDefault="005B0D4F" w:rsidP="00F35231">
      <w:pPr>
        <w:pStyle w:val="BodyText"/>
        <w:numPr>
          <w:ilvl w:val="0"/>
          <w:numId w:val="130"/>
        </w:numPr>
      </w:pPr>
      <w:bookmarkStart w:id="45" w:name="OLE_LINK28"/>
      <w:r>
        <w:t>Add new</w:t>
      </w:r>
      <w:r w:rsidR="008F0917">
        <w:t xml:space="preserve"> config structure </w:t>
      </w:r>
      <w:r>
        <w:t>to sensor-based configuration array in sample application.</w:t>
      </w:r>
      <w:bookmarkEnd w:id="44"/>
      <w:r>
        <w:t xml:space="preserve"> </w:t>
      </w:r>
      <w:r w:rsidR="00B34EB6">
        <w:t>Below structure</w:t>
      </w:r>
      <w:r w:rsidR="00A11664">
        <w:t xml:space="preserve"> configures Image Prop pipeline with Sensor parameters and Image Res parameters that depends on sensor frame size</w:t>
      </w:r>
      <w:bookmarkEnd w:id="45"/>
      <w:r w:rsidR="00A11664">
        <w:t>.</w:t>
      </w:r>
    </w:p>
    <w:p w14:paraId="3428DCF7" w14:textId="3A8941B4" w:rsidR="005B0D4F" w:rsidRDefault="005B0D4F" w:rsidP="00F35231">
      <w:pPr>
        <w:pStyle w:val="BodyText"/>
        <w:numPr>
          <w:ilvl w:val="0"/>
          <w:numId w:val="130"/>
        </w:numPr>
      </w:pPr>
      <w:r>
        <w:t>Select Sensor in “SENSOR_TYPE” Macro.</w:t>
      </w:r>
    </w:p>
    <w:p w14:paraId="6A16823D" w14:textId="2DBEABAA" w:rsidR="005B0D4F" w:rsidRDefault="005B0D4F" w:rsidP="00F35231">
      <w:pPr>
        <w:pStyle w:val="BodyText"/>
        <w:numPr>
          <w:ilvl w:val="0"/>
          <w:numId w:val="130"/>
        </w:numPr>
      </w:pPr>
      <w:r>
        <w:t xml:space="preserve">Edit </w:t>
      </w:r>
      <w:r w:rsidRPr="005B0D4F">
        <w:t xml:space="preserve">HRES_MAX and VRES_MAX as per the width and height chosen for sensing. </w:t>
      </w:r>
      <w:r w:rsidR="00A138B6">
        <w:t>These 2 fields control the size of the frame being dumped to memory. Since Image Proc pipe writes frame width (</w:t>
      </w:r>
      <w:r w:rsidRPr="005B0D4F">
        <w:t>HRES_MAX</w:t>
      </w:r>
      <w:r w:rsidR="00A138B6">
        <w:t>)</w:t>
      </w:r>
      <w:r w:rsidRPr="005B0D4F">
        <w:t xml:space="preserve"> </w:t>
      </w:r>
      <w:r w:rsidR="00A138B6">
        <w:t>as</w:t>
      </w:r>
      <w:r w:rsidRPr="005B0D4F">
        <w:t xml:space="preserve"> multiple of 24</w:t>
      </w:r>
      <w:r w:rsidR="00A138B6">
        <w:t>, align width but don’t edit other width in the configuration array.</w:t>
      </w:r>
    </w:p>
    <w:p w14:paraId="48ACD39E" w14:textId="403BFEC0" w:rsidR="008F0917" w:rsidRDefault="008F0917" w:rsidP="008F0917">
      <w:pPr>
        <w:autoSpaceDE w:val="0"/>
        <w:autoSpaceDN w:val="0"/>
        <w:adjustRightInd w:val="0"/>
        <w:ind w:left="720" w:firstLine="720"/>
        <w:rPr>
          <w:rFonts w:ascii="Consolas" w:hAnsi="Consolas" w:cs="Consolas"/>
          <w:color w:val="000000"/>
          <w:lang w:val="en-IN"/>
        </w:rPr>
      </w:pPr>
      <w:bookmarkStart w:id="46" w:name="OLE_LINK15"/>
      <w:bookmarkStart w:id="47" w:name="_Toc145490401"/>
      <w:bookmarkEnd w:id="2"/>
      <w:bookmarkEnd w:id="3"/>
      <w:bookmarkEnd w:id="4"/>
      <w:bookmarkEnd w:id="36"/>
      <w:bookmarkEnd w:id="42"/>
      <w:r>
        <w:rPr>
          <w:rFonts w:ascii="Consolas" w:hAnsi="Consolas" w:cs="Consolas"/>
          <w:b/>
          <w:bCs/>
          <w:color w:val="7F0055"/>
          <w:lang w:val="en-IN"/>
        </w:rPr>
        <w:t>typedef</w:t>
      </w:r>
      <w:r>
        <w:rPr>
          <w:rFonts w:ascii="Consolas" w:hAnsi="Consolas" w:cs="Consolas"/>
          <w:color w:val="000000"/>
          <w:lang w:val="en-IN"/>
        </w:rPr>
        <w:t xml:space="preserve"> </w:t>
      </w:r>
      <w:r>
        <w:rPr>
          <w:rFonts w:ascii="Consolas" w:hAnsi="Consolas" w:cs="Consolas"/>
          <w:b/>
          <w:bCs/>
          <w:color w:val="7F0055"/>
          <w:lang w:val="en-IN"/>
        </w:rPr>
        <w:t>struct</w:t>
      </w:r>
      <w:r>
        <w:rPr>
          <w:rFonts w:ascii="Consolas" w:hAnsi="Consolas" w:cs="Consolas"/>
          <w:color w:val="000000"/>
          <w:lang w:val="en-IN"/>
        </w:rPr>
        <w:t xml:space="preserve"> </w:t>
      </w:r>
      <w:r>
        <w:rPr>
          <w:rFonts w:ascii="Consolas" w:hAnsi="Consolas" w:cs="Consolas"/>
          <w:color w:val="005032"/>
          <w:lang w:val="en-IN"/>
        </w:rPr>
        <w:t>_</w:t>
      </w:r>
      <w:bookmarkStart w:id="48" w:name="OLE_LINK16"/>
      <w:proofErr w:type="spellStart"/>
      <w:r>
        <w:rPr>
          <w:rFonts w:ascii="Consolas" w:hAnsi="Consolas" w:cs="Consolas"/>
          <w:color w:val="005032"/>
          <w:lang w:val="en-IN"/>
        </w:rPr>
        <w:t>img_</w:t>
      </w:r>
      <w:r w:rsidR="005B0D4F">
        <w:rPr>
          <w:rFonts w:ascii="Consolas" w:hAnsi="Consolas" w:cs="Consolas"/>
          <w:color w:val="005032"/>
          <w:lang w:val="en-IN"/>
        </w:rPr>
        <w:t>c</w:t>
      </w:r>
      <w:r>
        <w:rPr>
          <w:rFonts w:ascii="Consolas" w:hAnsi="Consolas" w:cs="Consolas"/>
          <w:color w:val="005032"/>
          <w:lang w:val="en-IN"/>
        </w:rPr>
        <w:t>onfig</w:t>
      </w:r>
      <w:proofErr w:type="spellEnd"/>
      <w:r>
        <w:rPr>
          <w:rFonts w:ascii="Consolas" w:hAnsi="Consolas" w:cs="Consolas"/>
          <w:color w:val="000000"/>
          <w:lang w:val="en-IN"/>
        </w:rPr>
        <w:t xml:space="preserve"> </w:t>
      </w:r>
      <w:bookmarkEnd w:id="48"/>
      <w:r>
        <w:rPr>
          <w:rFonts w:ascii="Consolas" w:hAnsi="Consolas" w:cs="Consolas"/>
          <w:color w:val="000000"/>
          <w:lang w:val="en-IN"/>
        </w:rPr>
        <w:t>{</w:t>
      </w:r>
    </w:p>
    <w:p w14:paraId="293F21A7" w14:textId="77777777" w:rsidR="008F0917" w:rsidRDefault="008F0917" w:rsidP="008F0917">
      <w:pPr>
        <w:autoSpaceDE w:val="0"/>
        <w:autoSpaceDN w:val="0"/>
        <w:adjustRightInd w:val="0"/>
        <w:ind w:left="720" w:firstLine="720"/>
        <w:rPr>
          <w:rFonts w:ascii="Consolas" w:hAnsi="Consolas" w:cs="Consolas"/>
          <w:lang w:val="en-IN"/>
        </w:rPr>
      </w:pPr>
      <w:bookmarkStart w:id="49" w:name="OLE_LINK17"/>
      <w:r>
        <w:rPr>
          <w:rFonts w:ascii="Consolas" w:hAnsi="Consolas" w:cs="Consolas"/>
          <w:color w:val="000000"/>
          <w:lang w:val="en-IN"/>
        </w:rPr>
        <w:t>// Sensing Parameters</w:t>
      </w:r>
    </w:p>
    <w:bookmarkEnd w:id="49"/>
    <w:p w14:paraId="75FAC18E" w14:textId="77777777" w:rsidR="008F0917" w:rsidRDefault="008F0917" w:rsidP="008F0917">
      <w:pPr>
        <w:autoSpaceDE w:val="0"/>
        <w:autoSpaceDN w:val="0"/>
        <w:adjustRightInd w:val="0"/>
        <w:ind w:left="720"/>
        <w:rPr>
          <w:rFonts w:ascii="Consolas" w:hAnsi="Consolas" w:cs="Consolas"/>
          <w:lang w:val="en-IN"/>
        </w:rPr>
      </w:pPr>
      <w:r>
        <w:rPr>
          <w:rFonts w:ascii="Consolas" w:hAnsi="Consolas" w:cs="Consolas"/>
          <w:color w:val="000000"/>
          <w:lang w:val="en-IN"/>
        </w:rPr>
        <w:tab/>
      </w:r>
      <w:r>
        <w:rPr>
          <w:rFonts w:ascii="Consolas" w:hAnsi="Consolas" w:cs="Consolas"/>
          <w:b/>
          <w:bCs/>
          <w:color w:val="7F0055"/>
          <w:lang w:val="en-IN"/>
        </w:rPr>
        <w:t>int</w:t>
      </w:r>
      <w:r>
        <w:rPr>
          <w:rFonts w:ascii="Consolas" w:hAnsi="Consolas" w:cs="Consolas"/>
          <w:color w:val="000000"/>
          <w:lang w:val="en-IN"/>
        </w:rPr>
        <w:t xml:space="preserve"> </w:t>
      </w:r>
      <w:proofErr w:type="spellStart"/>
      <w:r>
        <w:rPr>
          <w:rFonts w:ascii="Consolas" w:hAnsi="Consolas" w:cs="Consolas"/>
          <w:color w:val="0000C0"/>
          <w:lang w:val="en-IN"/>
        </w:rPr>
        <w:t>num_of_lane</w:t>
      </w:r>
      <w:proofErr w:type="spellEnd"/>
      <w:r>
        <w:rPr>
          <w:rFonts w:ascii="Consolas" w:hAnsi="Consolas" w:cs="Consolas"/>
          <w:color w:val="000000"/>
          <w:lang w:val="en-IN"/>
        </w:rPr>
        <w:t>; // Num of lanes</w:t>
      </w:r>
    </w:p>
    <w:p w14:paraId="2FE06623" w14:textId="09D05A69" w:rsidR="008F0917" w:rsidRDefault="008F0917" w:rsidP="008F0917">
      <w:pPr>
        <w:autoSpaceDE w:val="0"/>
        <w:autoSpaceDN w:val="0"/>
        <w:adjustRightInd w:val="0"/>
        <w:ind w:left="720"/>
        <w:rPr>
          <w:rFonts w:ascii="Consolas" w:hAnsi="Consolas" w:cs="Consolas"/>
          <w:lang w:val="en-IN"/>
        </w:rPr>
      </w:pPr>
      <w:r>
        <w:rPr>
          <w:rFonts w:ascii="Consolas" w:hAnsi="Consolas" w:cs="Consolas"/>
          <w:color w:val="000000"/>
          <w:lang w:val="en-IN"/>
        </w:rPr>
        <w:tab/>
      </w:r>
      <w:r>
        <w:rPr>
          <w:rFonts w:ascii="Consolas" w:hAnsi="Consolas" w:cs="Consolas"/>
          <w:b/>
          <w:bCs/>
          <w:color w:val="7F0055"/>
          <w:lang w:val="en-IN"/>
        </w:rPr>
        <w:t>int</w:t>
      </w:r>
      <w:r>
        <w:rPr>
          <w:rFonts w:ascii="Consolas" w:hAnsi="Consolas" w:cs="Consolas"/>
          <w:color w:val="000000"/>
          <w:lang w:val="en-IN"/>
        </w:rPr>
        <w:t xml:space="preserve"> </w:t>
      </w:r>
      <w:proofErr w:type="spellStart"/>
      <w:proofErr w:type="gramStart"/>
      <w:r>
        <w:rPr>
          <w:rFonts w:ascii="Consolas" w:hAnsi="Consolas" w:cs="Consolas"/>
          <w:color w:val="0000C0"/>
          <w:lang w:val="en-IN"/>
        </w:rPr>
        <w:t>freq</w:t>
      </w:r>
      <w:proofErr w:type="spellEnd"/>
      <w:r>
        <w:rPr>
          <w:rFonts w:ascii="Consolas" w:hAnsi="Consolas" w:cs="Consolas"/>
          <w:color w:val="000000"/>
          <w:lang w:val="en-IN"/>
        </w:rPr>
        <w:t xml:space="preserve">;   </w:t>
      </w:r>
      <w:proofErr w:type="gramEnd"/>
      <w:r>
        <w:rPr>
          <w:rFonts w:ascii="Consolas" w:hAnsi="Consolas" w:cs="Consolas"/>
          <w:color w:val="000000"/>
          <w:lang w:val="en-IN"/>
        </w:rPr>
        <w:t xml:space="preserve">     // </w:t>
      </w:r>
      <w:r w:rsidR="00E2776B">
        <w:rPr>
          <w:rFonts w:ascii="Consolas" w:hAnsi="Consolas" w:cs="Consolas"/>
          <w:color w:val="000000"/>
          <w:lang w:val="en-IN"/>
        </w:rPr>
        <w:t xml:space="preserve">MIPI </w:t>
      </w:r>
      <w:r w:rsidR="00E2776B">
        <w:rPr>
          <w:rFonts w:ascii="Segoe UI" w:hAnsi="Segoe UI" w:cs="Segoe UI"/>
          <w:sz w:val="18"/>
          <w:szCs w:val="18"/>
          <w:lang w:val="en-IN" w:eastAsia="en-IN"/>
        </w:rPr>
        <w:t>Data rate per lane</w:t>
      </w:r>
    </w:p>
    <w:p w14:paraId="4EBB28CD" w14:textId="19B262E7" w:rsidR="008F0917" w:rsidRDefault="008F0917" w:rsidP="008F0917">
      <w:pPr>
        <w:autoSpaceDE w:val="0"/>
        <w:autoSpaceDN w:val="0"/>
        <w:adjustRightInd w:val="0"/>
        <w:ind w:left="720"/>
        <w:rPr>
          <w:rFonts w:ascii="Consolas" w:hAnsi="Consolas" w:cs="Consolas"/>
          <w:lang w:val="en-IN"/>
        </w:rPr>
      </w:pPr>
      <w:r>
        <w:rPr>
          <w:rFonts w:ascii="Consolas" w:hAnsi="Consolas" w:cs="Consolas"/>
          <w:color w:val="000000"/>
          <w:lang w:val="en-IN"/>
        </w:rPr>
        <w:tab/>
      </w:r>
      <w:r>
        <w:rPr>
          <w:rFonts w:ascii="Consolas" w:hAnsi="Consolas" w:cs="Consolas"/>
          <w:b/>
          <w:bCs/>
          <w:color w:val="7F0055"/>
          <w:lang w:val="en-IN"/>
        </w:rPr>
        <w:t>int</w:t>
      </w:r>
      <w:r>
        <w:rPr>
          <w:rFonts w:ascii="Consolas" w:hAnsi="Consolas" w:cs="Consolas"/>
          <w:color w:val="000000"/>
          <w:lang w:val="en-IN"/>
        </w:rPr>
        <w:t xml:space="preserve"> </w:t>
      </w:r>
      <w:r>
        <w:rPr>
          <w:rFonts w:ascii="Consolas" w:hAnsi="Consolas" w:cs="Consolas"/>
          <w:color w:val="0000C0"/>
          <w:lang w:val="en-IN"/>
        </w:rPr>
        <w:t>format</w:t>
      </w:r>
      <w:r>
        <w:rPr>
          <w:rFonts w:ascii="Consolas" w:hAnsi="Consolas" w:cs="Consolas"/>
          <w:color w:val="000000"/>
          <w:lang w:val="en-IN"/>
        </w:rPr>
        <w:t>.</w:t>
      </w:r>
      <w:r>
        <w:rPr>
          <w:rFonts w:ascii="Consolas" w:hAnsi="Consolas" w:cs="Consolas"/>
          <w:color w:val="000000"/>
          <w:lang w:val="en-IN"/>
        </w:rPr>
        <w:tab/>
        <w:t xml:space="preserve">    // </w:t>
      </w:r>
      <w:r w:rsidR="005427C4">
        <w:rPr>
          <w:rFonts w:ascii="Consolas" w:hAnsi="Consolas" w:cs="Consolas"/>
          <w:color w:val="000000"/>
          <w:lang w:val="en-IN"/>
        </w:rPr>
        <w:t xml:space="preserve">Rx </w:t>
      </w:r>
      <w:r>
        <w:rPr>
          <w:rFonts w:ascii="Consolas" w:hAnsi="Consolas" w:cs="Consolas"/>
          <w:color w:val="000000"/>
          <w:lang w:val="en-IN"/>
        </w:rPr>
        <w:t>pixel depth</w:t>
      </w:r>
    </w:p>
    <w:p w14:paraId="7D192360" w14:textId="084ACA2E" w:rsidR="008F0917" w:rsidRDefault="008F0917" w:rsidP="008F0917">
      <w:pPr>
        <w:autoSpaceDE w:val="0"/>
        <w:autoSpaceDN w:val="0"/>
        <w:adjustRightInd w:val="0"/>
        <w:ind w:left="720"/>
        <w:rPr>
          <w:rFonts w:ascii="Consolas" w:hAnsi="Consolas" w:cs="Consolas"/>
          <w:lang w:val="en-IN"/>
        </w:rPr>
      </w:pPr>
      <w:r>
        <w:rPr>
          <w:rFonts w:ascii="Consolas" w:hAnsi="Consolas" w:cs="Consolas"/>
          <w:color w:val="000000"/>
          <w:lang w:val="en-IN"/>
        </w:rPr>
        <w:tab/>
      </w:r>
      <w:r>
        <w:rPr>
          <w:rFonts w:ascii="Consolas" w:hAnsi="Consolas" w:cs="Consolas"/>
          <w:b/>
          <w:bCs/>
          <w:color w:val="7F0055"/>
          <w:lang w:val="en-IN"/>
        </w:rPr>
        <w:t>int</w:t>
      </w:r>
      <w:r>
        <w:rPr>
          <w:rFonts w:ascii="Consolas" w:hAnsi="Consolas" w:cs="Consolas"/>
          <w:color w:val="000000"/>
          <w:lang w:val="en-IN"/>
        </w:rPr>
        <w:t xml:space="preserve"> </w:t>
      </w:r>
      <w:proofErr w:type="spellStart"/>
      <w:r>
        <w:rPr>
          <w:rFonts w:ascii="Consolas" w:hAnsi="Consolas" w:cs="Consolas"/>
          <w:color w:val="0000C0"/>
          <w:lang w:val="en-IN"/>
        </w:rPr>
        <w:t>dt_</w:t>
      </w:r>
      <w:proofErr w:type="gramStart"/>
      <w:r>
        <w:rPr>
          <w:rFonts w:ascii="Consolas" w:hAnsi="Consolas" w:cs="Consolas"/>
          <w:color w:val="0000C0"/>
          <w:lang w:val="en-IN"/>
        </w:rPr>
        <w:t>value</w:t>
      </w:r>
      <w:proofErr w:type="spellEnd"/>
      <w:r>
        <w:rPr>
          <w:rFonts w:ascii="Consolas" w:hAnsi="Consolas" w:cs="Consolas"/>
          <w:color w:val="000000"/>
          <w:lang w:val="en-IN"/>
        </w:rPr>
        <w:t xml:space="preserve">;   </w:t>
      </w:r>
      <w:proofErr w:type="gramEnd"/>
      <w:r>
        <w:rPr>
          <w:rFonts w:ascii="Consolas" w:hAnsi="Consolas" w:cs="Consolas"/>
          <w:color w:val="000000"/>
          <w:lang w:val="en-IN"/>
        </w:rPr>
        <w:t xml:space="preserve"> // </w:t>
      </w:r>
      <w:r w:rsidR="005427C4">
        <w:rPr>
          <w:rFonts w:ascii="Consolas" w:hAnsi="Consolas" w:cs="Consolas"/>
          <w:color w:val="000000"/>
          <w:lang w:val="en-IN"/>
        </w:rPr>
        <w:t xml:space="preserve">Tx </w:t>
      </w:r>
      <w:r>
        <w:rPr>
          <w:rFonts w:ascii="Consolas" w:hAnsi="Consolas" w:cs="Consolas"/>
          <w:color w:val="000000"/>
          <w:lang w:val="en-IN"/>
        </w:rPr>
        <w:t>pixel depth</w:t>
      </w:r>
    </w:p>
    <w:p w14:paraId="486F1116" w14:textId="3BC95E64" w:rsidR="008F0917" w:rsidRDefault="008F0917" w:rsidP="008F0917">
      <w:pPr>
        <w:autoSpaceDE w:val="0"/>
        <w:autoSpaceDN w:val="0"/>
        <w:adjustRightInd w:val="0"/>
        <w:ind w:left="720"/>
        <w:rPr>
          <w:rFonts w:ascii="Consolas" w:hAnsi="Consolas" w:cs="Consolas"/>
          <w:lang w:val="en-IN"/>
        </w:rPr>
      </w:pPr>
      <w:r>
        <w:rPr>
          <w:rFonts w:ascii="Consolas" w:hAnsi="Consolas" w:cs="Consolas"/>
          <w:color w:val="000000"/>
          <w:lang w:val="en-IN"/>
        </w:rPr>
        <w:tab/>
      </w:r>
      <w:r>
        <w:rPr>
          <w:rFonts w:ascii="Consolas" w:hAnsi="Consolas" w:cs="Consolas"/>
          <w:b/>
          <w:bCs/>
          <w:color w:val="7F0055"/>
          <w:lang w:val="en-IN"/>
        </w:rPr>
        <w:t>int</w:t>
      </w:r>
      <w:r>
        <w:rPr>
          <w:rFonts w:ascii="Consolas" w:hAnsi="Consolas" w:cs="Consolas"/>
          <w:color w:val="000000"/>
          <w:lang w:val="en-IN"/>
        </w:rPr>
        <w:t xml:space="preserve"> </w:t>
      </w:r>
      <w:proofErr w:type="spellStart"/>
      <w:r>
        <w:rPr>
          <w:rFonts w:ascii="Consolas" w:hAnsi="Consolas" w:cs="Consolas"/>
          <w:color w:val="0000C0"/>
          <w:lang w:val="en-IN"/>
        </w:rPr>
        <w:t>hres</w:t>
      </w:r>
      <w:proofErr w:type="spellEnd"/>
      <w:r>
        <w:rPr>
          <w:rFonts w:ascii="Consolas" w:hAnsi="Consolas" w:cs="Consolas"/>
          <w:color w:val="000000"/>
          <w:lang w:val="en-IN"/>
        </w:rPr>
        <w:t>;</w:t>
      </w:r>
      <w:r>
        <w:rPr>
          <w:rFonts w:ascii="Consolas" w:hAnsi="Consolas" w:cs="Consolas"/>
          <w:color w:val="000000"/>
          <w:lang w:val="en-IN"/>
        </w:rPr>
        <w:tab/>
        <w:t xml:space="preserve">    // Width </w:t>
      </w:r>
      <w:bookmarkStart w:id="50" w:name="OLE_LINK27"/>
      <w:r>
        <w:rPr>
          <w:rFonts w:ascii="Consolas" w:hAnsi="Consolas" w:cs="Consolas"/>
          <w:color w:val="000000"/>
          <w:lang w:val="en-IN"/>
        </w:rPr>
        <w:t>(without blanks)</w:t>
      </w:r>
    </w:p>
    <w:bookmarkEnd w:id="50"/>
    <w:p w14:paraId="67EF5288" w14:textId="166AC6D1" w:rsidR="008F0917" w:rsidRDefault="008F0917" w:rsidP="008F0917">
      <w:pPr>
        <w:autoSpaceDE w:val="0"/>
        <w:autoSpaceDN w:val="0"/>
        <w:adjustRightInd w:val="0"/>
        <w:ind w:left="720"/>
        <w:rPr>
          <w:rFonts w:ascii="Consolas" w:hAnsi="Consolas" w:cs="Consolas"/>
          <w:lang w:val="en-IN"/>
        </w:rPr>
      </w:pPr>
      <w:r>
        <w:rPr>
          <w:rFonts w:ascii="Consolas" w:hAnsi="Consolas" w:cs="Consolas"/>
          <w:color w:val="000000"/>
          <w:lang w:val="en-IN"/>
        </w:rPr>
        <w:tab/>
      </w:r>
      <w:r>
        <w:rPr>
          <w:rFonts w:ascii="Consolas" w:hAnsi="Consolas" w:cs="Consolas"/>
          <w:b/>
          <w:bCs/>
          <w:color w:val="7F0055"/>
          <w:lang w:val="en-IN"/>
        </w:rPr>
        <w:t>int</w:t>
      </w:r>
      <w:r>
        <w:rPr>
          <w:rFonts w:ascii="Consolas" w:hAnsi="Consolas" w:cs="Consolas"/>
          <w:color w:val="000000"/>
          <w:lang w:val="en-IN"/>
        </w:rPr>
        <w:t xml:space="preserve"> </w:t>
      </w:r>
      <w:proofErr w:type="spellStart"/>
      <w:r>
        <w:rPr>
          <w:rFonts w:ascii="Consolas" w:hAnsi="Consolas" w:cs="Consolas"/>
          <w:color w:val="0000C0"/>
          <w:lang w:val="en-IN"/>
        </w:rPr>
        <w:t>vres</w:t>
      </w:r>
      <w:proofErr w:type="spellEnd"/>
      <w:r>
        <w:rPr>
          <w:rFonts w:ascii="Consolas" w:hAnsi="Consolas" w:cs="Consolas"/>
          <w:color w:val="000000"/>
          <w:lang w:val="en-IN"/>
        </w:rPr>
        <w:t>;</w:t>
      </w:r>
      <w:r>
        <w:rPr>
          <w:rFonts w:ascii="Consolas" w:hAnsi="Consolas" w:cs="Consolas"/>
          <w:color w:val="000000"/>
          <w:lang w:val="en-IN"/>
        </w:rPr>
        <w:tab/>
        <w:t xml:space="preserve">    // Height (without blanks)</w:t>
      </w:r>
    </w:p>
    <w:p w14:paraId="633E0791" w14:textId="77777777" w:rsidR="008F0917" w:rsidRDefault="008F0917" w:rsidP="008F0917">
      <w:pPr>
        <w:autoSpaceDE w:val="0"/>
        <w:autoSpaceDN w:val="0"/>
        <w:adjustRightInd w:val="0"/>
        <w:ind w:left="720"/>
        <w:rPr>
          <w:rFonts w:ascii="Consolas" w:hAnsi="Consolas" w:cs="Consolas"/>
          <w:lang w:val="en-IN"/>
        </w:rPr>
      </w:pPr>
      <w:r>
        <w:rPr>
          <w:rFonts w:ascii="Consolas" w:hAnsi="Consolas" w:cs="Consolas"/>
          <w:color w:val="000000"/>
          <w:lang w:val="en-IN"/>
        </w:rPr>
        <w:tab/>
      </w:r>
      <w:r>
        <w:rPr>
          <w:rFonts w:ascii="Consolas" w:hAnsi="Consolas" w:cs="Consolas"/>
          <w:b/>
          <w:bCs/>
          <w:color w:val="7F0055"/>
          <w:lang w:val="en-IN"/>
        </w:rPr>
        <w:t>int</w:t>
      </w:r>
      <w:r>
        <w:rPr>
          <w:rFonts w:ascii="Consolas" w:hAnsi="Consolas" w:cs="Consolas"/>
          <w:color w:val="000000"/>
          <w:lang w:val="en-IN"/>
        </w:rPr>
        <w:t xml:space="preserve"> </w:t>
      </w:r>
      <w:r>
        <w:rPr>
          <w:rFonts w:ascii="Consolas" w:hAnsi="Consolas" w:cs="Consolas"/>
          <w:color w:val="0000C0"/>
          <w:lang w:val="en-IN"/>
        </w:rPr>
        <w:t>sensor</w:t>
      </w:r>
      <w:r>
        <w:rPr>
          <w:rFonts w:ascii="Consolas" w:hAnsi="Consolas" w:cs="Consolas"/>
          <w:color w:val="000000"/>
          <w:lang w:val="en-IN"/>
        </w:rPr>
        <w:t>;</w:t>
      </w:r>
      <w:r>
        <w:rPr>
          <w:rFonts w:ascii="Consolas" w:hAnsi="Consolas" w:cs="Consolas"/>
          <w:color w:val="000000"/>
          <w:lang w:val="en-IN"/>
        </w:rPr>
        <w:tab/>
        <w:t xml:space="preserve">    // Sensor Index</w:t>
      </w:r>
    </w:p>
    <w:p w14:paraId="5DB52F8C" w14:textId="0E8B2D20" w:rsidR="008F0917" w:rsidRDefault="008F0917" w:rsidP="008F0917">
      <w:pPr>
        <w:autoSpaceDE w:val="0"/>
        <w:autoSpaceDN w:val="0"/>
        <w:adjustRightInd w:val="0"/>
        <w:ind w:left="720"/>
        <w:rPr>
          <w:rFonts w:ascii="Consolas" w:hAnsi="Consolas" w:cs="Consolas"/>
          <w:lang w:val="en-IN"/>
        </w:rPr>
      </w:pPr>
      <w:r>
        <w:rPr>
          <w:rFonts w:ascii="Consolas" w:hAnsi="Consolas" w:cs="Consolas"/>
          <w:color w:val="000000"/>
          <w:lang w:val="en-IN"/>
        </w:rPr>
        <w:tab/>
      </w:r>
      <w:r>
        <w:rPr>
          <w:rFonts w:ascii="Consolas" w:hAnsi="Consolas" w:cs="Consolas"/>
          <w:b/>
          <w:bCs/>
          <w:color w:val="7F0055"/>
          <w:lang w:val="en-IN"/>
        </w:rPr>
        <w:t>int</w:t>
      </w:r>
      <w:r>
        <w:rPr>
          <w:rFonts w:ascii="Consolas" w:hAnsi="Consolas" w:cs="Consolas"/>
          <w:color w:val="000000"/>
          <w:lang w:val="en-IN"/>
        </w:rPr>
        <w:t xml:space="preserve"> </w:t>
      </w:r>
      <w:r>
        <w:rPr>
          <w:rFonts w:ascii="Consolas" w:hAnsi="Consolas" w:cs="Consolas"/>
          <w:color w:val="0000C0"/>
          <w:lang w:val="en-IN"/>
        </w:rPr>
        <w:t>sensor_i2c</w:t>
      </w:r>
      <w:r>
        <w:rPr>
          <w:rFonts w:ascii="Consolas" w:hAnsi="Consolas" w:cs="Consolas"/>
          <w:color w:val="000000"/>
          <w:lang w:val="en-IN"/>
        </w:rPr>
        <w:t>; // Sensor I2C address</w:t>
      </w:r>
    </w:p>
    <w:p w14:paraId="0AEE00F4" w14:textId="29BC1506" w:rsidR="008F0917" w:rsidRDefault="008F0917" w:rsidP="008F0917">
      <w:pPr>
        <w:autoSpaceDE w:val="0"/>
        <w:autoSpaceDN w:val="0"/>
        <w:adjustRightInd w:val="0"/>
        <w:ind w:left="720"/>
        <w:rPr>
          <w:rFonts w:ascii="Consolas" w:hAnsi="Consolas" w:cs="Consolas"/>
          <w:lang w:val="en-IN"/>
        </w:rPr>
      </w:pPr>
      <w:r>
        <w:rPr>
          <w:rFonts w:ascii="Consolas" w:hAnsi="Consolas" w:cs="Consolas"/>
          <w:color w:val="000000"/>
          <w:lang w:val="en-IN"/>
        </w:rPr>
        <w:tab/>
      </w:r>
      <w:r>
        <w:rPr>
          <w:rFonts w:ascii="Consolas" w:hAnsi="Consolas" w:cs="Consolas"/>
          <w:b/>
          <w:bCs/>
          <w:color w:val="7F0055"/>
          <w:lang w:val="en-IN"/>
        </w:rPr>
        <w:t>int</w:t>
      </w:r>
      <w:r>
        <w:rPr>
          <w:rFonts w:ascii="Consolas" w:hAnsi="Consolas" w:cs="Consolas"/>
          <w:color w:val="000000"/>
          <w:lang w:val="en-IN"/>
        </w:rPr>
        <w:t xml:space="preserve"> </w:t>
      </w:r>
      <w:r>
        <w:rPr>
          <w:rFonts w:ascii="Consolas" w:hAnsi="Consolas" w:cs="Consolas"/>
          <w:color w:val="0000C0"/>
          <w:lang w:val="en-IN"/>
        </w:rPr>
        <w:t>path</w:t>
      </w:r>
      <w:r>
        <w:rPr>
          <w:rFonts w:ascii="Consolas" w:hAnsi="Consolas" w:cs="Consolas"/>
          <w:color w:val="000000"/>
          <w:lang w:val="en-IN"/>
        </w:rPr>
        <w:t>;</w:t>
      </w:r>
      <w:r>
        <w:rPr>
          <w:rFonts w:ascii="Consolas" w:hAnsi="Consolas" w:cs="Consolas"/>
          <w:color w:val="000000"/>
          <w:lang w:val="en-IN"/>
        </w:rPr>
        <w:tab/>
        <w:t xml:space="preserve">    // choose from </w:t>
      </w:r>
      <w:bookmarkStart w:id="51" w:name="OLE_LINK20"/>
      <w:bookmarkStart w:id="52" w:name="OLE_LINK3"/>
      <w:proofErr w:type="spellStart"/>
      <w:r>
        <w:rPr>
          <w:rFonts w:ascii="Consolas" w:hAnsi="Consolas" w:cs="Consolas"/>
          <w:color w:val="005032"/>
          <w:shd w:val="clear" w:color="auto" w:fill="D4D4D4"/>
          <w:lang w:val="en-IN"/>
        </w:rPr>
        <w:t>image_proc_data_path_t</w:t>
      </w:r>
      <w:bookmarkEnd w:id="51"/>
      <w:proofErr w:type="spellEnd"/>
    </w:p>
    <w:bookmarkEnd w:id="52"/>
    <w:p w14:paraId="67A7441D" w14:textId="77777777" w:rsidR="008F0917" w:rsidRDefault="008F0917" w:rsidP="008F0917">
      <w:pPr>
        <w:autoSpaceDE w:val="0"/>
        <w:autoSpaceDN w:val="0"/>
        <w:adjustRightInd w:val="0"/>
        <w:ind w:left="720"/>
        <w:rPr>
          <w:rFonts w:ascii="Consolas" w:hAnsi="Consolas" w:cs="Consolas"/>
          <w:color w:val="000000"/>
          <w:lang w:val="en-IN"/>
        </w:rPr>
      </w:pPr>
      <w:r>
        <w:rPr>
          <w:rFonts w:ascii="Consolas" w:hAnsi="Consolas" w:cs="Consolas"/>
          <w:color w:val="000000"/>
          <w:lang w:val="en-IN"/>
        </w:rPr>
        <w:tab/>
      </w:r>
      <w:r>
        <w:rPr>
          <w:rFonts w:ascii="Consolas" w:hAnsi="Consolas" w:cs="Consolas"/>
          <w:b/>
          <w:bCs/>
          <w:color w:val="7F0055"/>
          <w:lang w:val="en-IN"/>
        </w:rPr>
        <w:t>int</w:t>
      </w:r>
      <w:r>
        <w:rPr>
          <w:rFonts w:ascii="Consolas" w:hAnsi="Consolas" w:cs="Consolas"/>
          <w:color w:val="000000"/>
          <w:lang w:val="en-IN"/>
        </w:rPr>
        <w:t xml:space="preserve"> </w:t>
      </w:r>
      <w:proofErr w:type="spellStart"/>
      <w:r>
        <w:rPr>
          <w:rFonts w:ascii="Consolas" w:hAnsi="Consolas" w:cs="Consolas"/>
          <w:color w:val="0000C0"/>
          <w:lang w:val="en-IN"/>
        </w:rPr>
        <w:t>ipi_interface</w:t>
      </w:r>
      <w:proofErr w:type="spellEnd"/>
      <w:r>
        <w:rPr>
          <w:rFonts w:ascii="Consolas" w:hAnsi="Consolas" w:cs="Consolas"/>
          <w:color w:val="000000"/>
          <w:lang w:val="en-IN"/>
        </w:rPr>
        <w:t>; // 48- or 16-bit IPI interface</w:t>
      </w:r>
    </w:p>
    <w:p w14:paraId="1DD52E6E" w14:textId="77777777" w:rsidR="008F0917" w:rsidRDefault="008F0917" w:rsidP="008F0917">
      <w:pPr>
        <w:autoSpaceDE w:val="0"/>
        <w:autoSpaceDN w:val="0"/>
        <w:adjustRightInd w:val="0"/>
        <w:ind w:left="720" w:firstLine="720"/>
        <w:rPr>
          <w:rFonts w:ascii="Consolas" w:hAnsi="Consolas" w:cs="Consolas"/>
          <w:lang w:val="en-IN"/>
        </w:rPr>
      </w:pPr>
      <w:bookmarkStart w:id="53" w:name="OLE_LINK18"/>
      <w:r>
        <w:rPr>
          <w:rFonts w:ascii="Consolas" w:hAnsi="Consolas" w:cs="Consolas"/>
          <w:color w:val="000000"/>
          <w:lang w:val="en-IN"/>
        </w:rPr>
        <w:t>// ImageRes (Downscale) Parameters</w:t>
      </w:r>
      <w:bookmarkEnd w:id="53"/>
    </w:p>
    <w:p w14:paraId="16630030" w14:textId="3B1406A8" w:rsidR="008F0917" w:rsidRDefault="008F0917" w:rsidP="008F0917">
      <w:pPr>
        <w:autoSpaceDE w:val="0"/>
        <w:autoSpaceDN w:val="0"/>
        <w:adjustRightInd w:val="0"/>
        <w:ind w:left="720"/>
        <w:rPr>
          <w:rFonts w:ascii="Consolas" w:hAnsi="Consolas" w:cs="Consolas"/>
          <w:lang w:val="en-IN"/>
        </w:rPr>
      </w:pPr>
      <w:r>
        <w:rPr>
          <w:rFonts w:ascii="Consolas" w:hAnsi="Consolas" w:cs="Consolas"/>
          <w:color w:val="000000"/>
          <w:lang w:val="en-IN"/>
        </w:rPr>
        <w:tab/>
      </w:r>
      <w:r>
        <w:rPr>
          <w:rFonts w:ascii="Consolas" w:hAnsi="Consolas" w:cs="Consolas"/>
          <w:b/>
          <w:bCs/>
          <w:color w:val="7F0055"/>
          <w:lang w:val="en-IN"/>
        </w:rPr>
        <w:t>int</w:t>
      </w:r>
      <w:r>
        <w:rPr>
          <w:rFonts w:ascii="Consolas" w:hAnsi="Consolas" w:cs="Consolas"/>
          <w:color w:val="000000"/>
          <w:lang w:val="en-IN"/>
        </w:rPr>
        <w:t xml:space="preserve"> </w:t>
      </w:r>
      <w:proofErr w:type="spellStart"/>
      <w:r>
        <w:rPr>
          <w:rFonts w:ascii="Consolas" w:hAnsi="Consolas" w:cs="Consolas"/>
          <w:color w:val="0000C0"/>
          <w:lang w:val="en-IN"/>
        </w:rPr>
        <w:t>imgres_scale_</w:t>
      </w:r>
      <w:proofErr w:type="gramStart"/>
      <w:r>
        <w:rPr>
          <w:rFonts w:ascii="Consolas" w:hAnsi="Consolas" w:cs="Consolas"/>
          <w:color w:val="0000C0"/>
          <w:lang w:val="en-IN"/>
        </w:rPr>
        <w:t>factor</w:t>
      </w:r>
      <w:proofErr w:type="spellEnd"/>
      <w:r>
        <w:rPr>
          <w:rFonts w:ascii="Consolas" w:hAnsi="Consolas" w:cs="Consolas"/>
          <w:color w:val="000000"/>
          <w:lang w:val="en-IN"/>
        </w:rPr>
        <w:t>;  /</w:t>
      </w:r>
      <w:proofErr w:type="gramEnd"/>
      <w:r>
        <w:rPr>
          <w:rFonts w:ascii="Consolas" w:hAnsi="Consolas" w:cs="Consolas"/>
          <w:color w:val="000000"/>
          <w:lang w:val="en-IN"/>
        </w:rPr>
        <w:t xml:space="preserve">/ </w:t>
      </w:r>
      <w:r w:rsidR="001B7416">
        <w:rPr>
          <w:rFonts w:ascii="Consolas" w:hAnsi="Consolas" w:cs="Consolas"/>
          <w:color w:val="000000"/>
          <w:lang w:val="en-IN"/>
        </w:rPr>
        <w:t>Sub-Sampling or Binning</w:t>
      </w:r>
      <w:r w:rsidR="00801921">
        <w:rPr>
          <w:rFonts w:ascii="Consolas" w:hAnsi="Consolas" w:cs="Consolas"/>
          <w:color w:val="000000"/>
          <w:lang w:val="en-IN"/>
        </w:rPr>
        <w:t xml:space="preserve"> factor</w:t>
      </w:r>
    </w:p>
    <w:p w14:paraId="6F5CDF71" w14:textId="2C7778E2" w:rsidR="001B7416" w:rsidRDefault="008F0917" w:rsidP="001B7416">
      <w:pPr>
        <w:autoSpaceDE w:val="0"/>
        <w:autoSpaceDN w:val="0"/>
        <w:adjustRightInd w:val="0"/>
        <w:ind w:left="720"/>
        <w:rPr>
          <w:rFonts w:ascii="Consolas" w:hAnsi="Consolas" w:cs="Consolas"/>
          <w:lang w:val="en-IN"/>
        </w:rPr>
      </w:pPr>
      <w:r>
        <w:rPr>
          <w:rFonts w:ascii="Consolas" w:hAnsi="Consolas" w:cs="Consolas"/>
          <w:color w:val="000000"/>
          <w:lang w:val="en-IN"/>
        </w:rPr>
        <w:tab/>
      </w:r>
      <w:r>
        <w:rPr>
          <w:rFonts w:ascii="Consolas" w:hAnsi="Consolas" w:cs="Consolas"/>
          <w:b/>
          <w:bCs/>
          <w:color w:val="7F0055"/>
          <w:lang w:val="en-IN"/>
        </w:rPr>
        <w:t>int</w:t>
      </w:r>
      <w:r>
        <w:rPr>
          <w:rFonts w:ascii="Consolas" w:hAnsi="Consolas" w:cs="Consolas"/>
          <w:color w:val="000000"/>
          <w:lang w:val="en-IN"/>
        </w:rPr>
        <w:t xml:space="preserve"> </w:t>
      </w:r>
      <w:proofErr w:type="spellStart"/>
      <w:r>
        <w:rPr>
          <w:rFonts w:ascii="Consolas" w:hAnsi="Consolas" w:cs="Consolas"/>
          <w:color w:val="0000C0"/>
          <w:lang w:val="en-IN"/>
        </w:rPr>
        <w:t>imgres_oprn</w:t>
      </w:r>
      <w:proofErr w:type="spellEnd"/>
      <w:r>
        <w:rPr>
          <w:rFonts w:ascii="Consolas" w:hAnsi="Consolas" w:cs="Consolas"/>
          <w:color w:val="000000"/>
          <w:lang w:val="en-IN"/>
        </w:rPr>
        <w:t>;</w:t>
      </w:r>
      <w:r>
        <w:rPr>
          <w:rFonts w:ascii="Consolas" w:hAnsi="Consolas" w:cs="Consolas"/>
          <w:color w:val="000000"/>
          <w:lang w:val="en-IN"/>
        </w:rPr>
        <w:tab/>
      </w:r>
      <w:r>
        <w:rPr>
          <w:rFonts w:ascii="Consolas" w:hAnsi="Consolas" w:cs="Consolas"/>
          <w:color w:val="000000"/>
          <w:lang w:val="en-IN"/>
        </w:rPr>
        <w:tab/>
        <w:t xml:space="preserve">// </w:t>
      </w:r>
      <w:r w:rsidR="001B7416">
        <w:rPr>
          <w:rFonts w:ascii="Consolas" w:hAnsi="Consolas" w:cs="Consolas"/>
          <w:color w:val="000000"/>
          <w:lang w:val="en-IN"/>
        </w:rPr>
        <w:t>Sub-Sampling or Binning</w:t>
      </w:r>
    </w:p>
    <w:p w14:paraId="13A00CC8" w14:textId="77777777" w:rsidR="008F0917" w:rsidRDefault="008F0917" w:rsidP="008F0917">
      <w:pPr>
        <w:autoSpaceDE w:val="0"/>
        <w:autoSpaceDN w:val="0"/>
        <w:adjustRightInd w:val="0"/>
        <w:ind w:left="720"/>
        <w:rPr>
          <w:rFonts w:ascii="Consolas" w:hAnsi="Consolas" w:cs="Consolas"/>
          <w:lang w:val="en-IN"/>
        </w:rPr>
      </w:pPr>
      <w:r>
        <w:rPr>
          <w:rFonts w:ascii="Consolas" w:hAnsi="Consolas" w:cs="Consolas"/>
          <w:color w:val="000000"/>
          <w:lang w:val="en-IN"/>
        </w:rPr>
        <w:tab/>
      </w:r>
      <w:r>
        <w:rPr>
          <w:rFonts w:ascii="Consolas" w:hAnsi="Consolas" w:cs="Consolas"/>
          <w:b/>
          <w:bCs/>
          <w:color w:val="7F0055"/>
          <w:lang w:val="en-IN"/>
        </w:rPr>
        <w:t>int</w:t>
      </w:r>
      <w:r>
        <w:rPr>
          <w:rFonts w:ascii="Consolas" w:hAnsi="Consolas" w:cs="Consolas"/>
          <w:color w:val="000000"/>
          <w:lang w:val="en-IN"/>
        </w:rPr>
        <w:t xml:space="preserve"> </w:t>
      </w:r>
      <w:proofErr w:type="spellStart"/>
      <w:r>
        <w:rPr>
          <w:rFonts w:ascii="Consolas" w:hAnsi="Consolas" w:cs="Consolas"/>
          <w:color w:val="0000C0"/>
          <w:lang w:val="en-IN"/>
        </w:rPr>
        <w:t>imgres_crop_x_st</w:t>
      </w:r>
      <w:proofErr w:type="spellEnd"/>
      <w:r>
        <w:rPr>
          <w:rFonts w:ascii="Consolas" w:hAnsi="Consolas" w:cs="Consolas"/>
          <w:color w:val="000000"/>
          <w:lang w:val="en-IN"/>
        </w:rPr>
        <w:t>;</w:t>
      </w:r>
      <w:r>
        <w:rPr>
          <w:rFonts w:ascii="Consolas" w:hAnsi="Consolas" w:cs="Consolas"/>
          <w:color w:val="000000"/>
          <w:lang w:val="en-IN"/>
        </w:rPr>
        <w:tab/>
      </w:r>
      <w:bookmarkStart w:id="54" w:name="OLE_LINK19"/>
      <w:r>
        <w:rPr>
          <w:rFonts w:ascii="Consolas" w:hAnsi="Consolas" w:cs="Consolas"/>
          <w:color w:val="000000"/>
          <w:lang w:val="en-IN"/>
        </w:rPr>
        <w:t>// Crop Start X</w:t>
      </w:r>
    </w:p>
    <w:bookmarkEnd w:id="54"/>
    <w:p w14:paraId="7E170F52" w14:textId="77777777" w:rsidR="008F0917" w:rsidRDefault="008F0917" w:rsidP="008F0917">
      <w:pPr>
        <w:autoSpaceDE w:val="0"/>
        <w:autoSpaceDN w:val="0"/>
        <w:adjustRightInd w:val="0"/>
        <w:ind w:left="720"/>
        <w:rPr>
          <w:rFonts w:ascii="Consolas" w:hAnsi="Consolas" w:cs="Consolas"/>
          <w:lang w:val="en-IN"/>
        </w:rPr>
      </w:pPr>
      <w:r>
        <w:rPr>
          <w:rFonts w:ascii="Consolas" w:hAnsi="Consolas" w:cs="Consolas"/>
          <w:color w:val="000000"/>
          <w:lang w:val="en-IN"/>
        </w:rPr>
        <w:tab/>
      </w:r>
      <w:r>
        <w:rPr>
          <w:rFonts w:ascii="Consolas" w:hAnsi="Consolas" w:cs="Consolas"/>
          <w:b/>
          <w:bCs/>
          <w:color w:val="7F0055"/>
          <w:lang w:val="en-IN"/>
        </w:rPr>
        <w:t>int</w:t>
      </w:r>
      <w:r>
        <w:rPr>
          <w:rFonts w:ascii="Consolas" w:hAnsi="Consolas" w:cs="Consolas"/>
          <w:color w:val="000000"/>
          <w:lang w:val="en-IN"/>
        </w:rPr>
        <w:t xml:space="preserve"> </w:t>
      </w:r>
      <w:proofErr w:type="spellStart"/>
      <w:r>
        <w:rPr>
          <w:rFonts w:ascii="Consolas" w:hAnsi="Consolas" w:cs="Consolas"/>
          <w:color w:val="0000C0"/>
          <w:lang w:val="en-IN"/>
        </w:rPr>
        <w:t>imgres_crop_x_end</w:t>
      </w:r>
      <w:proofErr w:type="spellEnd"/>
      <w:r>
        <w:rPr>
          <w:rFonts w:ascii="Consolas" w:hAnsi="Consolas" w:cs="Consolas"/>
          <w:color w:val="000000"/>
          <w:lang w:val="en-IN"/>
        </w:rPr>
        <w:t>;</w:t>
      </w:r>
      <w:r>
        <w:rPr>
          <w:rFonts w:ascii="Consolas" w:hAnsi="Consolas" w:cs="Consolas"/>
          <w:color w:val="000000"/>
          <w:lang w:val="en-IN"/>
        </w:rPr>
        <w:tab/>
        <w:t>// Crop End X</w:t>
      </w:r>
    </w:p>
    <w:p w14:paraId="55B3C59B" w14:textId="77777777" w:rsidR="008F0917" w:rsidRDefault="008F0917" w:rsidP="008F0917">
      <w:pPr>
        <w:autoSpaceDE w:val="0"/>
        <w:autoSpaceDN w:val="0"/>
        <w:adjustRightInd w:val="0"/>
        <w:ind w:left="720"/>
        <w:rPr>
          <w:rFonts w:ascii="Consolas" w:hAnsi="Consolas" w:cs="Consolas"/>
          <w:lang w:val="en-IN"/>
        </w:rPr>
      </w:pPr>
      <w:r>
        <w:rPr>
          <w:rFonts w:ascii="Consolas" w:hAnsi="Consolas" w:cs="Consolas"/>
          <w:color w:val="000000"/>
          <w:lang w:val="en-IN"/>
        </w:rPr>
        <w:tab/>
      </w:r>
      <w:r>
        <w:rPr>
          <w:rFonts w:ascii="Consolas" w:hAnsi="Consolas" w:cs="Consolas"/>
          <w:b/>
          <w:bCs/>
          <w:color w:val="7F0055"/>
          <w:lang w:val="en-IN"/>
        </w:rPr>
        <w:t>int</w:t>
      </w:r>
      <w:r>
        <w:rPr>
          <w:rFonts w:ascii="Consolas" w:hAnsi="Consolas" w:cs="Consolas"/>
          <w:color w:val="000000"/>
          <w:lang w:val="en-IN"/>
        </w:rPr>
        <w:t xml:space="preserve"> </w:t>
      </w:r>
      <w:proofErr w:type="spellStart"/>
      <w:r>
        <w:rPr>
          <w:rFonts w:ascii="Consolas" w:hAnsi="Consolas" w:cs="Consolas"/>
          <w:color w:val="0000C0"/>
          <w:lang w:val="en-IN"/>
        </w:rPr>
        <w:t>imgres_crop_y_st</w:t>
      </w:r>
      <w:proofErr w:type="spellEnd"/>
      <w:r>
        <w:rPr>
          <w:rFonts w:ascii="Consolas" w:hAnsi="Consolas" w:cs="Consolas"/>
          <w:color w:val="000000"/>
          <w:lang w:val="en-IN"/>
        </w:rPr>
        <w:t>;</w:t>
      </w:r>
      <w:r>
        <w:rPr>
          <w:rFonts w:ascii="Consolas" w:hAnsi="Consolas" w:cs="Consolas"/>
          <w:color w:val="000000"/>
          <w:lang w:val="en-IN"/>
        </w:rPr>
        <w:tab/>
        <w:t>// Crop Start Y</w:t>
      </w:r>
    </w:p>
    <w:p w14:paraId="6CB0BF38" w14:textId="77777777" w:rsidR="008F0917" w:rsidRDefault="008F0917" w:rsidP="008F0917">
      <w:pPr>
        <w:autoSpaceDE w:val="0"/>
        <w:autoSpaceDN w:val="0"/>
        <w:adjustRightInd w:val="0"/>
        <w:ind w:left="720"/>
        <w:rPr>
          <w:rFonts w:ascii="Consolas" w:hAnsi="Consolas" w:cs="Consolas"/>
          <w:lang w:val="en-IN"/>
        </w:rPr>
      </w:pPr>
      <w:r>
        <w:rPr>
          <w:rFonts w:ascii="Consolas" w:hAnsi="Consolas" w:cs="Consolas"/>
          <w:color w:val="000000"/>
          <w:lang w:val="en-IN"/>
        </w:rPr>
        <w:tab/>
      </w:r>
      <w:r>
        <w:rPr>
          <w:rFonts w:ascii="Consolas" w:hAnsi="Consolas" w:cs="Consolas"/>
          <w:b/>
          <w:bCs/>
          <w:color w:val="7F0055"/>
          <w:lang w:val="en-IN"/>
        </w:rPr>
        <w:t>int</w:t>
      </w:r>
      <w:r>
        <w:rPr>
          <w:rFonts w:ascii="Consolas" w:hAnsi="Consolas" w:cs="Consolas"/>
          <w:color w:val="000000"/>
          <w:lang w:val="en-IN"/>
        </w:rPr>
        <w:t xml:space="preserve"> </w:t>
      </w:r>
      <w:proofErr w:type="spellStart"/>
      <w:r>
        <w:rPr>
          <w:rFonts w:ascii="Consolas" w:hAnsi="Consolas" w:cs="Consolas"/>
          <w:color w:val="0000C0"/>
          <w:lang w:val="en-IN"/>
        </w:rPr>
        <w:t>imgres_crop_y_end</w:t>
      </w:r>
      <w:proofErr w:type="spellEnd"/>
      <w:r>
        <w:rPr>
          <w:rFonts w:ascii="Consolas" w:hAnsi="Consolas" w:cs="Consolas"/>
          <w:color w:val="000000"/>
          <w:lang w:val="en-IN"/>
        </w:rPr>
        <w:t>;</w:t>
      </w:r>
      <w:r>
        <w:rPr>
          <w:rFonts w:ascii="Consolas" w:hAnsi="Consolas" w:cs="Consolas"/>
          <w:color w:val="000000"/>
          <w:lang w:val="en-IN"/>
        </w:rPr>
        <w:tab/>
        <w:t xml:space="preserve">// Crop End Y </w:t>
      </w:r>
    </w:p>
    <w:p w14:paraId="53A4C778" w14:textId="77777777" w:rsidR="008F0917" w:rsidRDefault="008F0917" w:rsidP="008F0917">
      <w:pPr>
        <w:autoSpaceDE w:val="0"/>
        <w:autoSpaceDN w:val="0"/>
        <w:adjustRightInd w:val="0"/>
        <w:ind w:left="720"/>
        <w:rPr>
          <w:rFonts w:ascii="Consolas" w:hAnsi="Consolas" w:cs="Consolas"/>
          <w:lang w:val="en-IN"/>
        </w:rPr>
      </w:pPr>
      <w:r>
        <w:rPr>
          <w:rFonts w:ascii="Consolas" w:hAnsi="Consolas" w:cs="Consolas"/>
          <w:color w:val="000000"/>
          <w:lang w:val="en-IN"/>
        </w:rPr>
        <w:tab/>
      </w:r>
      <w:r>
        <w:rPr>
          <w:rFonts w:ascii="Consolas" w:hAnsi="Consolas" w:cs="Consolas"/>
          <w:b/>
          <w:bCs/>
          <w:color w:val="7F0055"/>
          <w:lang w:val="en-IN"/>
        </w:rPr>
        <w:t>int</w:t>
      </w:r>
      <w:r>
        <w:rPr>
          <w:rFonts w:ascii="Consolas" w:hAnsi="Consolas" w:cs="Consolas"/>
          <w:color w:val="000000"/>
          <w:lang w:val="en-IN"/>
        </w:rPr>
        <w:t xml:space="preserve"> </w:t>
      </w:r>
      <w:proofErr w:type="spellStart"/>
      <w:r>
        <w:rPr>
          <w:rFonts w:ascii="Consolas" w:hAnsi="Consolas" w:cs="Consolas"/>
          <w:color w:val="0000C0"/>
          <w:lang w:val="en-IN"/>
        </w:rPr>
        <w:t>imgres_path</w:t>
      </w:r>
      <w:proofErr w:type="spellEnd"/>
      <w:r>
        <w:rPr>
          <w:rFonts w:ascii="Consolas" w:hAnsi="Consolas" w:cs="Consolas"/>
          <w:color w:val="000000"/>
          <w:lang w:val="en-IN"/>
        </w:rPr>
        <w:t>;</w:t>
      </w:r>
      <w:r>
        <w:rPr>
          <w:rFonts w:ascii="Consolas" w:hAnsi="Consolas" w:cs="Consolas"/>
          <w:color w:val="000000"/>
          <w:lang w:val="en-IN"/>
        </w:rPr>
        <w:tab/>
      </w:r>
      <w:r>
        <w:rPr>
          <w:rFonts w:ascii="Consolas" w:hAnsi="Consolas" w:cs="Consolas"/>
          <w:color w:val="000000"/>
          <w:lang w:val="en-IN"/>
        </w:rPr>
        <w:tab/>
        <w:t>// Output to ImageProc/LP Sense path/both</w:t>
      </w:r>
    </w:p>
    <w:p w14:paraId="58BAEBA5" w14:textId="0F6856EC" w:rsidR="008F0917" w:rsidRDefault="008F0917" w:rsidP="008F0917">
      <w:pPr>
        <w:autoSpaceDE w:val="0"/>
        <w:autoSpaceDN w:val="0"/>
        <w:adjustRightInd w:val="0"/>
        <w:ind w:left="720"/>
        <w:rPr>
          <w:rFonts w:ascii="Consolas" w:hAnsi="Consolas" w:cs="Consolas"/>
          <w:lang w:val="en-IN"/>
        </w:rPr>
      </w:pPr>
      <w:r>
        <w:rPr>
          <w:rFonts w:ascii="Consolas" w:hAnsi="Consolas" w:cs="Consolas"/>
          <w:lang w:val="en-IN"/>
        </w:rPr>
        <w:tab/>
      </w:r>
      <w:r>
        <w:rPr>
          <w:rFonts w:ascii="Consolas" w:hAnsi="Consolas" w:cs="Consolas"/>
          <w:color w:val="000000"/>
          <w:lang w:val="en-IN"/>
        </w:rPr>
        <w:t>// Pass thr</w:t>
      </w:r>
      <w:r w:rsidR="00586F31">
        <w:rPr>
          <w:rFonts w:ascii="Consolas" w:hAnsi="Consolas" w:cs="Consolas"/>
          <w:color w:val="000000"/>
          <w:lang w:val="en-IN"/>
        </w:rPr>
        <w:t>ough</w:t>
      </w:r>
      <w:r>
        <w:rPr>
          <w:rFonts w:ascii="Consolas" w:hAnsi="Consolas" w:cs="Consolas"/>
          <w:color w:val="000000"/>
          <w:lang w:val="en-IN"/>
        </w:rPr>
        <w:t xml:space="preserve"> Parameters</w:t>
      </w:r>
    </w:p>
    <w:p w14:paraId="15EF0511" w14:textId="77777777" w:rsidR="008F0917" w:rsidRDefault="008F0917" w:rsidP="008F0917">
      <w:pPr>
        <w:autoSpaceDE w:val="0"/>
        <w:autoSpaceDN w:val="0"/>
        <w:adjustRightInd w:val="0"/>
        <w:ind w:left="720"/>
        <w:rPr>
          <w:rFonts w:ascii="Consolas" w:hAnsi="Consolas" w:cs="Consolas"/>
          <w:lang w:val="en-IN"/>
        </w:rPr>
      </w:pPr>
      <w:r>
        <w:rPr>
          <w:rFonts w:ascii="Consolas" w:hAnsi="Consolas" w:cs="Consolas"/>
          <w:color w:val="000000"/>
          <w:lang w:val="en-IN"/>
        </w:rPr>
        <w:tab/>
      </w:r>
      <w:r>
        <w:rPr>
          <w:rFonts w:ascii="Consolas" w:hAnsi="Consolas" w:cs="Consolas"/>
          <w:b/>
          <w:bCs/>
          <w:color w:val="7F0055"/>
          <w:lang w:val="en-IN"/>
        </w:rPr>
        <w:t>int</w:t>
      </w:r>
      <w:r>
        <w:rPr>
          <w:rFonts w:ascii="Consolas" w:hAnsi="Consolas" w:cs="Consolas"/>
          <w:color w:val="000000"/>
          <w:lang w:val="en-IN"/>
        </w:rPr>
        <w:t xml:space="preserve"> </w:t>
      </w:r>
      <w:proofErr w:type="spellStart"/>
      <w:r>
        <w:rPr>
          <w:rFonts w:ascii="Consolas" w:hAnsi="Consolas" w:cs="Consolas"/>
          <w:color w:val="0000C0"/>
          <w:lang w:val="en-IN"/>
        </w:rPr>
        <w:t>pt_num_of_</w:t>
      </w:r>
      <w:proofErr w:type="gramStart"/>
      <w:r>
        <w:rPr>
          <w:rFonts w:ascii="Consolas" w:hAnsi="Consolas" w:cs="Consolas"/>
          <w:color w:val="0000C0"/>
          <w:lang w:val="en-IN"/>
        </w:rPr>
        <w:t>lane</w:t>
      </w:r>
      <w:proofErr w:type="spellEnd"/>
      <w:r>
        <w:rPr>
          <w:rFonts w:ascii="Consolas" w:hAnsi="Consolas" w:cs="Consolas"/>
          <w:color w:val="000000"/>
          <w:lang w:val="en-IN"/>
        </w:rPr>
        <w:t>;</w:t>
      </w:r>
      <w:proofErr w:type="gramEnd"/>
      <w:r>
        <w:rPr>
          <w:rFonts w:ascii="Consolas" w:hAnsi="Consolas" w:cs="Consolas"/>
          <w:color w:val="000000"/>
          <w:lang w:val="en-IN"/>
        </w:rPr>
        <w:tab/>
        <w:t xml:space="preserve">      </w:t>
      </w:r>
    </w:p>
    <w:p w14:paraId="0DA214C7" w14:textId="77777777" w:rsidR="008F0917" w:rsidRDefault="008F0917" w:rsidP="008F0917">
      <w:pPr>
        <w:autoSpaceDE w:val="0"/>
        <w:autoSpaceDN w:val="0"/>
        <w:adjustRightInd w:val="0"/>
        <w:ind w:left="720"/>
        <w:rPr>
          <w:rFonts w:ascii="Consolas" w:hAnsi="Consolas" w:cs="Consolas"/>
          <w:lang w:val="en-IN"/>
        </w:rPr>
      </w:pPr>
      <w:r>
        <w:rPr>
          <w:rFonts w:ascii="Consolas" w:hAnsi="Consolas" w:cs="Consolas"/>
          <w:color w:val="000000"/>
          <w:lang w:val="en-IN"/>
        </w:rPr>
        <w:tab/>
      </w:r>
      <w:r>
        <w:rPr>
          <w:rFonts w:ascii="Consolas" w:hAnsi="Consolas" w:cs="Consolas"/>
          <w:b/>
          <w:bCs/>
          <w:color w:val="7F0055"/>
          <w:lang w:val="en-IN"/>
        </w:rPr>
        <w:t>int</w:t>
      </w:r>
      <w:r>
        <w:rPr>
          <w:rFonts w:ascii="Consolas" w:hAnsi="Consolas" w:cs="Consolas"/>
          <w:color w:val="000000"/>
          <w:lang w:val="en-IN"/>
        </w:rPr>
        <w:t xml:space="preserve"> </w:t>
      </w:r>
      <w:proofErr w:type="spellStart"/>
      <w:r>
        <w:rPr>
          <w:rFonts w:ascii="Consolas" w:hAnsi="Consolas" w:cs="Consolas"/>
          <w:color w:val="0000C0"/>
          <w:lang w:val="en-IN"/>
        </w:rPr>
        <w:t>pt_</w:t>
      </w:r>
      <w:proofErr w:type="gramStart"/>
      <w:r>
        <w:rPr>
          <w:rFonts w:ascii="Consolas" w:hAnsi="Consolas" w:cs="Consolas"/>
          <w:color w:val="0000C0"/>
          <w:lang w:val="en-IN"/>
        </w:rPr>
        <w:t>freq</w:t>
      </w:r>
      <w:proofErr w:type="spellEnd"/>
      <w:r>
        <w:rPr>
          <w:rFonts w:ascii="Consolas" w:hAnsi="Consolas" w:cs="Consolas"/>
          <w:color w:val="000000"/>
          <w:lang w:val="en-IN"/>
        </w:rPr>
        <w:t>;</w:t>
      </w:r>
      <w:proofErr w:type="gramEnd"/>
    </w:p>
    <w:p w14:paraId="1E03C13B" w14:textId="77777777" w:rsidR="008F0917" w:rsidRDefault="008F0917" w:rsidP="008F0917">
      <w:pPr>
        <w:autoSpaceDE w:val="0"/>
        <w:autoSpaceDN w:val="0"/>
        <w:adjustRightInd w:val="0"/>
        <w:ind w:left="720"/>
        <w:rPr>
          <w:rFonts w:ascii="Consolas" w:hAnsi="Consolas" w:cs="Consolas"/>
          <w:lang w:val="en-IN"/>
        </w:rPr>
      </w:pPr>
      <w:r>
        <w:rPr>
          <w:rFonts w:ascii="Consolas" w:hAnsi="Consolas" w:cs="Consolas"/>
          <w:color w:val="000000"/>
          <w:lang w:val="en-IN"/>
        </w:rPr>
        <w:tab/>
      </w:r>
      <w:r>
        <w:rPr>
          <w:rFonts w:ascii="Consolas" w:hAnsi="Consolas" w:cs="Consolas"/>
          <w:b/>
          <w:bCs/>
          <w:color w:val="7F0055"/>
          <w:lang w:val="en-IN"/>
        </w:rPr>
        <w:t>int</w:t>
      </w:r>
      <w:r>
        <w:rPr>
          <w:rFonts w:ascii="Consolas" w:hAnsi="Consolas" w:cs="Consolas"/>
          <w:color w:val="000000"/>
          <w:lang w:val="en-IN"/>
        </w:rPr>
        <w:t xml:space="preserve"> </w:t>
      </w:r>
      <w:proofErr w:type="spellStart"/>
      <w:r>
        <w:rPr>
          <w:rFonts w:ascii="Consolas" w:hAnsi="Consolas" w:cs="Consolas"/>
          <w:color w:val="0000C0"/>
          <w:lang w:val="en-IN"/>
        </w:rPr>
        <w:t>pt_</w:t>
      </w:r>
      <w:proofErr w:type="gramStart"/>
      <w:r>
        <w:rPr>
          <w:rFonts w:ascii="Consolas" w:hAnsi="Consolas" w:cs="Consolas"/>
          <w:color w:val="0000C0"/>
          <w:lang w:val="en-IN"/>
        </w:rPr>
        <w:t>format</w:t>
      </w:r>
      <w:proofErr w:type="spellEnd"/>
      <w:r>
        <w:rPr>
          <w:rFonts w:ascii="Consolas" w:hAnsi="Consolas" w:cs="Consolas"/>
          <w:color w:val="000000"/>
          <w:lang w:val="en-IN"/>
        </w:rPr>
        <w:t>;</w:t>
      </w:r>
      <w:proofErr w:type="gramEnd"/>
    </w:p>
    <w:p w14:paraId="1118AAFC" w14:textId="77777777" w:rsidR="008F0917" w:rsidRDefault="008F0917" w:rsidP="008F0917">
      <w:pPr>
        <w:autoSpaceDE w:val="0"/>
        <w:autoSpaceDN w:val="0"/>
        <w:adjustRightInd w:val="0"/>
        <w:ind w:left="720"/>
        <w:rPr>
          <w:rFonts w:ascii="Consolas" w:hAnsi="Consolas" w:cs="Consolas"/>
          <w:lang w:val="en-IN"/>
        </w:rPr>
      </w:pPr>
      <w:r>
        <w:rPr>
          <w:rFonts w:ascii="Consolas" w:hAnsi="Consolas" w:cs="Consolas"/>
          <w:color w:val="000000"/>
          <w:lang w:val="en-IN"/>
        </w:rPr>
        <w:tab/>
      </w:r>
      <w:r>
        <w:rPr>
          <w:rFonts w:ascii="Consolas" w:hAnsi="Consolas" w:cs="Consolas"/>
          <w:b/>
          <w:bCs/>
          <w:color w:val="7F0055"/>
          <w:lang w:val="en-IN"/>
        </w:rPr>
        <w:t>int</w:t>
      </w:r>
      <w:r>
        <w:rPr>
          <w:rFonts w:ascii="Consolas" w:hAnsi="Consolas" w:cs="Consolas"/>
          <w:color w:val="000000"/>
          <w:lang w:val="en-IN"/>
        </w:rPr>
        <w:t xml:space="preserve"> </w:t>
      </w:r>
      <w:proofErr w:type="spellStart"/>
      <w:r>
        <w:rPr>
          <w:rFonts w:ascii="Consolas" w:hAnsi="Consolas" w:cs="Consolas"/>
          <w:color w:val="0000C0"/>
          <w:lang w:val="en-IN"/>
        </w:rPr>
        <w:t>pt_dt_</w:t>
      </w:r>
      <w:proofErr w:type="gramStart"/>
      <w:r>
        <w:rPr>
          <w:rFonts w:ascii="Consolas" w:hAnsi="Consolas" w:cs="Consolas"/>
          <w:color w:val="0000C0"/>
          <w:lang w:val="en-IN"/>
        </w:rPr>
        <w:t>value</w:t>
      </w:r>
      <w:proofErr w:type="spellEnd"/>
      <w:r>
        <w:rPr>
          <w:rFonts w:ascii="Consolas" w:hAnsi="Consolas" w:cs="Consolas"/>
          <w:color w:val="000000"/>
          <w:lang w:val="en-IN"/>
        </w:rPr>
        <w:t>;</w:t>
      </w:r>
      <w:proofErr w:type="gramEnd"/>
    </w:p>
    <w:p w14:paraId="7A644203" w14:textId="77777777" w:rsidR="008F0917" w:rsidRDefault="008F0917" w:rsidP="008F0917">
      <w:pPr>
        <w:autoSpaceDE w:val="0"/>
        <w:autoSpaceDN w:val="0"/>
        <w:adjustRightInd w:val="0"/>
        <w:ind w:left="720"/>
        <w:rPr>
          <w:rFonts w:ascii="Consolas" w:hAnsi="Consolas" w:cs="Consolas"/>
          <w:lang w:val="en-IN"/>
        </w:rPr>
      </w:pPr>
      <w:r>
        <w:rPr>
          <w:rFonts w:ascii="Consolas" w:hAnsi="Consolas" w:cs="Consolas"/>
          <w:color w:val="000000"/>
          <w:lang w:val="en-IN"/>
        </w:rPr>
        <w:tab/>
      </w:r>
      <w:r>
        <w:rPr>
          <w:rFonts w:ascii="Consolas" w:hAnsi="Consolas" w:cs="Consolas"/>
          <w:b/>
          <w:bCs/>
          <w:color w:val="7F0055"/>
          <w:lang w:val="en-IN"/>
        </w:rPr>
        <w:t>int</w:t>
      </w:r>
      <w:r>
        <w:rPr>
          <w:rFonts w:ascii="Consolas" w:hAnsi="Consolas" w:cs="Consolas"/>
          <w:color w:val="000000"/>
          <w:lang w:val="en-IN"/>
        </w:rPr>
        <w:t xml:space="preserve"> </w:t>
      </w:r>
      <w:proofErr w:type="spellStart"/>
      <w:r>
        <w:rPr>
          <w:rFonts w:ascii="Consolas" w:hAnsi="Consolas" w:cs="Consolas"/>
          <w:color w:val="0000C0"/>
          <w:lang w:val="en-IN"/>
        </w:rPr>
        <w:t>pt_</w:t>
      </w:r>
      <w:proofErr w:type="gramStart"/>
      <w:r>
        <w:rPr>
          <w:rFonts w:ascii="Consolas" w:hAnsi="Consolas" w:cs="Consolas"/>
          <w:color w:val="0000C0"/>
          <w:lang w:val="en-IN"/>
        </w:rPr>
        <w:t>hres</w:t>
      </w:r>
      <w:proofErr w:type="spellEnd"/>
      <w:r>
        <w:rPr>
          <w:rFonts w:ascii="Consolas" w:hAnsi="Consolas" w:cs="Consolas"/>
          <w:color w:val="000000"/>
          <w:lang w:val="en-IN"/>
        </w:rPr>
        <w:t>;</w:t>
      </w:r>
      <w:proofErr w:type="gramEnd"/>
    </w:p>
    <w:p w14:paraId="73455D54" w14:textId="77777777" w:rsidR="008F0917" w:rsidRDefault="008F0917" w:rsidP="008F0917">
      <w:pPr>
        <w:autoSpaceDE w:val="0"/>
        <w:autoSpaceDN w:val="0"/>
        <w:adjustRightInd w:val="0"/>
        <w:ind w:left="720"/>
        <w:rPr>
          <w:rFonts w:ascii="Consolas" w:hAnsi="Consolas" w:cs="Consolas"/>
          <w:lang w:val="en-IN"/>
        </w:rPr>
      </w:pPr>
      <w:r>
        <w:rPr>
          <w:rFonts w:ascii="Consolas" w:hAnsi="Consolas" w:cs="Consolas"/>
          <w:color w:val="000000"/>
          <w:lang w:val="en-IN"/>
        </w:rPr>
        <w:tab/>
      </w:r>
      <w:r>
        <w:rPr>
          <w:rFonts w:ascii="Consolas" w:hAnsi="Consolas" w:cs="Consolas"/>
          <w:b/>
          <w:bCs/>
          <w:color w:val="7F0055"/>
          <w:lang w:val="en-IN"/>
        </w:rPr>
        <w:t>int</w:t>
      </w:r>
      <w:r>
        <w:rPr>
          <w:rFonts w:ascii="Consolas" w:hAnsi="Consolas" w:cs="Consolas"/>
          <w:color w:val="000000"/>
          <w:lang w:val="en-IN"/>
        </w:rPr>
        <w:t xml:space="preserve"> </w:t>
      </w:r>
      <w:proofErr w:type="spellStart"/>
      <w:r>
        <w:rPr>
          <w:rFonts w:ascii="Consolas" w:hAnsi="Consolas" w:cs="Consolas"/>
          <w:color w:val="0000C0"/>
          <w:lang w:val="en-IN"/>
        </w:rPr>
        <w:t>pt_</w:t>
      </w:r>
      <w:proofErr w:type="gramStart"/>
      <w:r>
        <w:rPr>
          <w:rFonts w:ascii="Consolas" w:hAnsi="Consolas" w:cs="Consolas"/>
          <w:color w:val="0000C0"/>
          <w:lang w:val="en-IN"/>
        </w:rPr>
        <w:t>vres</w:t>
      </w:r>
      <w:proofErr w:type="spellEnd"/>
      <w:r>
        <w:rPr>
          <w:rFonts w:ascii="Consolas" w:hAnsi="Consolas" w:cs="Consolas"/>
          <w:color w:val="000000"/>
          <w:lang w:val="en-IN"/>
        </w:rPr>
        <w:t>;</w:t>
      </w:r>
      <w:proofErr w:type="gramEnd"/>
    </w:p>
    <w:p w14:paraId="471A639D" w14:textId="77777777" w:rsidR="008F0917" w:rsidRDefault="008F0917" w:rsidP="008F0917">
      <w:pPr>
        <w:autoSpaceDE w:val="0"/>
        <w:autoSpaceDN w:val="0"/>
        <w:adjustRightInd w:val="0"/>
        <w:ind w:left="720"/>
        <w:rPr>
          <w:rFonts w:ascii="Consolas" w:hAnsi="Consolas" w:cs="Consolas"/>
          <w:lang w:val="en-IN"/>
        </w:rPr>
      </w:pPr>
      <w:r>
        <w:rPr>
          <w:rFonts w:ascii="Consolas" w:hAnsi="Consolas" w:cs="Consolas"/>
          <w:color w:val="000000"/>
          <w:lang w:val="en-IN"/>
        </w:rPr>
        <w:tab/>
      </w:r>
      <w:r>
        <w:rPr>
          <w:rFonts w:ascii="Consolas" w:hAnsi="Consolas" w:cs="Consolas"/>
          <w:b/>
          <w:bCs/>
          <w:color w:val="7F0055"/>
          <w:lang w:val="en-IN"/>
        </w:rPr>
        <w:t>int</w:t>
      </w:r>
      <w:r>
        <w:rPr>
          <w:rFonts w:ascii="Consolas" w:hAnsi="Consolas" w:cs="Consolas"/>
          <w:color w:val="000000"/>
          <w:lang w:val="en-IN"/>
        </w:rPr>
        <w:t xml:space="preserve"> </w:t>
      </w:r>
      <w:proofErr w:type="spellStart"/>
      <w:r>
        <w:rPr>
          <w:rFonts w:ascii="Consolas" w:hAnsi="Consolas" w:cs="Consolas"/>
          <w:color w:val="0000C0"/>
          <w:lang w:val="en-IN"/>
        </w:rPr>
        <w:t>pt_</w:t>
      </w:r>
      <w:proofErr w:type="gramStart"/>
      <w:r>
        <w:rPr>
          <w:rFonts w:ascii="Consolas" w:hAnsi="Consolas" w:cs="Consolas"/>
          <w:color w:val="0000C0"/>
          <w:lang w:val="en-IN"/>
        </w:rPr>
        <w:t>sensor</w:t>
      </w:r>
      <w:proofErr w:type="spellEnd"/>
      <w:r>
        <w:rPr>
          <w:rFonts w:ascii="Consolas" w:hAnsi="Consolas" w:cs="Consolas"/>
          <w:color w:val="000000"/>
          <w:lang w:val="en-IN"/>
        </w:rPr>
        <w:t>;</w:t>
      </w:r>
      <w:proofErr w:type="gramEnd"/>
    </w:p>
    <w:p w14:paraId="5A6C60DD" w14:textId="77777777" w:rsidR="008F0917" w:rsidRDefault="008F0917" w:rsidP="008F0917">
      <w:pPr>
        <w:autoSpaceDE w:val="0"/>
        <w:autoSpaceDN w:val="0"/>
        <w:adjustRightInd w:val="0"/>
        <w:ind w:left="720"/>
        <w:rPr>
          <w:rFonts w:ascii="Consolas" w:hAnsi="Consolas" w:cs="Consolas"/>
          <w:lang w:val="en-IN"/>
        </w:rPr>
      </w:pPr>
      <w:r>
        <w:rPr>
          <w:rFonts w:ascii="Consolas" w:hAnsi="Consolas" w:cs="Consolas"/>
          <w:color w:val="000000"/>
          <w:lang w:val="en-IN"/>
        </w:rPr>
        <w:tab/>
      </w:r>
      <w:r>
        <w:rPr>
          <w:rFonts w:ascii="Consolas" w:hAnsi="Consolas" w:cs="Consolas"/>
          <w:b/>
          <w:bCs/>
          <w:color w:val="7F0055"/>
          <w:lang w:val="en-IN"/>
        </w:rPr>
        <w:t>int</w:t>
      </w:r>
      <w:r>
        <w:rPr>
          <w:rFonts w:ascii="Consolas" w:hAnsi="Consolas" w:cs="Consolas"/>
          <w:color w:val="000000"/>
          <w:lang w:val="en-IN"/>
        </w:rPr>
        <w:t xml:space="preserve"> </w:t>
      </w:r>
      <w:r>
        <w:rPr>
          <w:rFonts w:ascii="Consolas" w:hAnsi="Consolas" w:cs="Consolas"/>
          <w:color w:val="0000C0"/>
          <w:lang w:val="en-IN"/>
        </w:rPr>
        <w:t>pt_sensor_</w:t>
      </w:r>
      <w:proofErr w:type="gramStart"/>
      <w:r>
        <w:rPr>
          <w:rFonts w:ascii="Consolas" w:hAnsi="Consolas" w:cs="Consolas"/>
          <w:color w:val="0000C0"/>
          <w:lang w:val="en-IN"/>
        </w:rPr>
        <w:t>i2c</w:t>
      </w:r>
      <w:r>
        <w:rPr>
          <w:rFonts w:ascii="Consolas" w:hAnsi="Consolas" w:cs="Consolas"/>
          <w:color w:val="000000"/>
          <w:lang w:val="en-IN"/>
        </w:rPr>
        <w:t>;</w:t>
      </w:r>
      <w:proofErr w:type="gramEnd"/>
    </w:p>
    <w:p w14:paraId="0ACCEE88" w14:textId="77777777" w:rsidR="008F0917" w:rsidRDefault="008F0917" w:rsidP="008F0917">
      <w:pPr>
        <w:autoSpaceDE w:val="0"/>
        <w:autoSpaceDN w:val="0"/>
        <w:adjustRightInd w:val="0"/>
        <w:ind w:left="720"/>
        <w:rPr>
          <w:rFonts w:ascii="Consolas" w:hAnsi="Consolas" w:cs="Consolas"/>
          <w:lang w:val="en-IN"/>
        </w:rPr>
      </w:pPr>
      <w:r>
        <w:rPr>
          <w:rFonts w:ascii="Consolas" w:hAnsi="Consolas" w:cs="Consolas"/>
          <w:color w:val="000000"/>
          <w:lang w:val="en-IN"/>
        </w:rPr>
        <w:tab/>
      </w:r>
      <w:r>
        <w:rPr>
          <w:rFonts w:ascii="Consolas" w:hAnsi="Consolas" w:cs="Consolas"/>
          <w:b/>
          <w:bCs/>
          <w:color w:val="7F0055"/>
          <w:lang w:val="en-IN"/>
        </w:rPr>
        <w:t>int</w:t>
      </w:r>
      <w:r>
        <w:rPr>
          <w:rFonts w:ascii="Consolas" w:hAnsi="Consolas" w:cs="Consolas"/>
          <w:color w:val="000000"/>
          <w:lang w:val="en-IN"/>
        </w:rPr>
        <w:t xml:space="preserve"> </w:t>
      </w:r>
      <w:proofErr w:type="spellStart"/>
      <w:r>
        <w:rPr>
          <w:rFonts w:ascii="Consolas" w:hAnsi="Consolas" w:cs="Consolas"/>
          <w:color w:val="0000C0"/>
          <w:lang w:val="en-IN"/>
        </w:rPr>
        <w:t>pt_</w:t>
      </w:r>
      <w:proofErr w:type="gramStart"/>
      <w:r>
        <w:rPr>
          <w:rFonts w:ascii="Consolas" w:hAnsi="Consolas" w:cs="Consolas"/>
          <w:color w:val="0000C0"/>
          <w:lang w:val="en-IN"/>
        </w:rPr>
        <w:t>path</w:t>
      </w:r>
      <w:proofErr w:type="spellEnd"/>
      <w:r>
        <w:rPr>
          <w:rFonts w:ascii="Consolas" w:hAnsi="Consolas" w:cs="Consolas"/>
          <w:color w:val="000000"/>
          <w:lang w:val="en-IN"/>
        </w:rPr>
        <w:t>;</w:t>
      </w:r>
      <w:proofErr w:type="gramEnd"/>
    </w:p>
    <w:p w14:paraId="72E78EA0" w14:textId="77777777" w:rsidR="008F0917" w:rsidRDefault="008F0917" w:rsidP="008F0917">
      <w:pPr>
        <w:autoSpaceDE w:val="0"/>
        <w:autoSpaceDN w:val="0"/>
        <w:adjustRightInd w:val="0"/>
        <w:ind w:left="720"/>
        <w:rPr>
          <w:rFonts w:ascii="Consolas" w:hAnsi="Consolas" w:cs="Consolas"/>
          <w:lang w:val="en-IN"/>
        </w:rPr>
      </w:pPr>
      <w:r>
        <w:rPr>
          <w:rFonts w:ascii="Consolas" w:hAnsi="Consolas" w:cs="Consolas"/>
          <w:color w:val="000000"/>
          <w:lang w:val="en-IN"/>
        </w:rPr>
        <w:tab/>
      </w:r>
      <w:r>
        <w:rPr>
          <w:rFonts w:ascii="Consolas" w:hAnsi="Consolas" w:cs="Consolas"/>
          <w:b/>
          <w:bCs/>
          <w:color w:val="7F0055"/>
          <w:lang w:val="en-IN"/>
        </w:rPr>
        <w:t>int</w:t>
      </w:r>
      <w:r>
        <w:rPr>
          <w:rFonts w:ascii="Consolas" w:hAnsi="Consolas" w:cs="Consolas"/>
          <w:color w:val="000000"/>
          <w:lang w:val="en-IN"/>
        </w:rPr>
        <w:t xml:space="preserve"> </w:t>
      </w:r>
      <w:proofErr w:type="spellStart"/>
      <w:r>
        <w:rPr>
          <w:rFonts w:ascii="Consolas" w:hAnsi="Consolas" w:cs="Consolas"/>
          <w:color w:val="0000C0"/>
          <w:lang w:val="en-IN"/>
        </w:rPr>
        <w:t>pt_ipi_</w:t>
      </w:r>
      <w:proofErr w:type="gramStart"/>
      <w:r>
        <w:rPr>
          <w:rFonts w:ascii="Consolas" w:hAnsi="Consolas" w:cs="Consolas"/>
          <w:color w:val="0000C0"/>
          <w:lang w:val="en-IN"/>
        </w:rPr>
        <w:t>interface</w:t>
      </w:r>
      <w:proofErr w:type="spellEnd"/>
      <w:r>
        <w:rPr>
          <w:rFonts w:ascii="Consolas" w:hAnsi="Consolas" w:cs="Consolas"/>
          <w:color w:val="000000"/>
          <w:lang w:val="en-IN"/>
        </w:rPr>
        <w:t>;</w:t>
      </w:r>
      <w:proofErr w:type="gramEnd"/>
    </w:p>
    <w:p w14:paraId="38578B4F" w14:textId="2878E027" w:rsidR="008F0917" w:rsidRDefault="008F0917" w:rsidP="008F0917">
      <w:pPr>
        <w:pStyle w:val="BodyText"/>
        <w:ind w:left="1440"/>
        <w:rPr>
          <w:rFonts w:ascii="Consolas" w:hAnsi="Consolas" w:cs="Consolas"/>
          <w:color w:val="000000"/>
          <w:lang w:val="en-IN"/>
        </w:rPr>
      </w:pPr>
      <w:r>
        <w:rPr>
          <w:rFonts w:ascii="Consolas" w:hAnsi="Consolas" w:cs="Consolas"/>
          <w:color w:val="000000"/>
          <w:lang w:val="en-IN"/>
        </w:rPr>
        <w:t>}</w:t>
      </w:r>
      <w:proofErr w:type="spellStart"/>
      <w:r w:rsidR="005B0D4F">
        <w:rPr>
          <w:rFonts w:ascii="Consolas" w:hAnsi="Consolas" w:cs="Consolas"/>
          <w:color w:val="000000"/>
          <w:lang w:val="en-IN"/>
        </w:rPr>
        <w:t>img_</w:t>
      </w:r>
      <w:proofErr w:type="gramStart"/>
      <w:r w:rsidR="005B0D4F">
        <w:rPr>
          <w:rFonts w:ascii="Consolas" w:hAnsi="Consolas" w:cs="Consolas"/>
          <w:color w:val="000000"/>
          <w:lang w:val="en-IN"/>
        </w:rPr>
        <w:t>config</w:t>
      </w:r>
      <w:proofErr w:type="spellEnd"/>
      <w:r>
        <w:rPr>
          <w:rFonts w:ascii="Consolas" w:hAnsi="Consolas" w:cs="Consolas"/>
          <w:color w:val="000000"/>
          <w:lang w:val="en-IN"/>
        </w:rPr>
        <w:t>;</w:t>
      </w:r>
      <w:bookmarkEnd w:id="46"/>
      <w:proofErr w:type="gramEnd"/>
    </w:p>
    <w:p w14:paraId="3A04A6EE" w14:textId="77777777" w:rsidR="008F0C32" w:rsidRDefault="008F0C32" w:rsidP="007659DB">
      <w:pPr>
        <w:autoSpaceDE w:val="0"/>
        <w:autoSpaceDN w:val="0"/>
        <w:adjustRightInd w:val="0"/>
        <w:ind w:left="720"/>
        <w:rPr>
          <w:rFonts w:ascii="Consolas" w:hAnsi="Consolas" w:cs="Consolas"/>
          <w:lang w:val="en-IN"/>
        </w:rPr>
      </w:pPr>
      <w:r>
        <w:rPr>
          <w:rFonts w:ascii="Consolas" w:hAnsi="Consolas" w:cs="Consolas"/>
          <w:b/>
          <w:bCs/>
          <w:color w:val="7F0055"/>
          <w:lang w:val="en-IN"/>
        </w:rPr>
        <w:t>typedef</w:t>
      </w:r>
      <w:r>
        <w:rPr>
          <w:rFonts w:ascii="Consolas" w:hAnsi="Consolas" w:cs="Consolas"/>
          <w:color w:val="000000"/>
          <w:lang w:val="en-IN"/>
        </w:rPr>
        <w:t xml:space="preserve"> </w:t>
      </w:r>
      <w:proofErr w:type="spellStart"/>
      <w:r>
        <w:rPr>
          <w:rFonts w:ascii="Consolas" w:hAnsi="Consolas" w:cs="Consolas"/>
          <w:b/>
          <w:bCs/>
          <w:color w:val="7F0055"/>
          <w:lang w:val="en-IN"/>
        </w:rPr>
        <w:t>enum</w:t>
      </w:r>
      <w:proofErr w:type="spellEnd"/>
      <w:r>
        <w:rPr>
          <w:rFonts w:ascii="Consolas" w:hAnsi="Consolas" w:cs="Consolas"/>
          <w:color w:val="000000"/>
          <w:lang w:val="en-IN"/>
        </w:rPr>
        <w:t xml:space="preserve"> </w:t>
      </w:r>
      <w:proofErr w:type="spellStart"/>
      <w:r>
        <w:rPr>
          <w:rFonts w:ascii="Consolas" w:hAnsi="Consolas" w:cs="Consolas"/>
          <w:color w:val="000000"/>
          <w:lang w:val="en-IN"/>
        </w:rPr>
        <w:t>image_proc_data_</w:t>
      </w:r>
      <w:proofErr w:type="gramStart"/>
      <w:r>
        <w:rPr>
          <w:rFonts w:ascii="Consolas" w:hAnsi="Consolas" w:cs="Consolas"/>
          <w:color w:val="000000"/>
          <w:lang w:val="en-IN"/>
        </w:rPr>
        <w:t>paths</w:t>
      </w:r>
      <w:proofErr w:type="spellEnd"/>
      <w:r>
        <w:rPr>
          <w:rFonts w:ascii="Consolas" w:hAnsi="Consolas" w:cs="Consolas"/>
          <w:color w:val="000000"/>
          <w:lang w:val="en-IN"/>
        </w:rPr>
        <w:t>{</w:t>
      </w:r>
      <w:proofErr w:type="gramEnd"/>
    </w:p>
    <w:p w14:paraId="5F84CA81" w14:textId="1B1FBF92" w:rsidR="008F0C32" w:rsidRPr="007659DB" w:rsidRDefault="008F0C32" w:rsidP="007659DB">
      <w:pPr>
        <w:autoSpaceDE w:val="0"/>
        <w:autoSpaceDN w:val="0"/>
        <w:adjustRightInd w:val="0"/>
        <w:ind w:left="720"/>
        <w:rPr>
          <w:rFonts w:ascii="Consolas" w:hAnsi="Consolas" w:cs="Consolas"/>
          <w:sz w:val="16"/>
          <w:szCs w:val="16"/>
          <w:lang w:val="en-IN"/>
        </w:rPr>
      </w:pPr>
      <w:r w:rsidRPr="007659DB">
        <w:rPr>
          <w:rFonts w:ascii="Consolas" w:hAnsi="Consolas" w:cs="Consolas"/>
          <w:i/>
          <w:iCs/>
          <w:color w:val="0000C0"/>
          <w:sz w:val="16"/>
          <w:szCs w:val="16"/>
          <w:lang w:val="en-IN"/>
        </w:rPr>
        <w:t>IMG_PROC_PATH_CSI2HOST0_TO_DV</w:t>
      </w:r>
      <w:r w:rsidRPr="007659DB">
        <w:rPr>
          <w:rFonts w:ascii="Consolas" w:hAnsi="Consolas" w:cs="Consolas"/>
          <w:color w:val="000000"/>
          <w:sz w:val="16"/>
          <w:szCs w:val="16"/>
          <w:lang w:val="en-IN"/>
        </w:rPr>
        <w:t xml:space="preserve"> = 0, </w:t>
      </w:r>
      <w:bookmarkStart w:id="55" w:name="OLE_LINK33"/>
      <w:bookmarkStart w:id="56" w:name="OLE_LINK21"/>
      <w:r w:rsidRPr="007659DB">
        <w:rPr>
          <w:rFonts w:ascii="Consolas" w:hAnsi="Consolas" w:cs="Consolas"/>
          <w:color w:val="000000"/>
          <w:sz w:val="16"/>
          <w:szCs w:val="16"/>
          <w:lang w:val="en-IN"/>
        </w:rPr>
        <w:t>// CSI Host</w:t>
      </w:r>
      <w:r w:rsidR="004A4A72" w:rsidRPr="007659DB">
        <w:rPr>
          <w:rFonts w:ascii="Consolas" w:hAnsi="Consolas" w:cs="Consolas"/>
          <w:color w:val="000000"/>
          <w:sz w:val="16"/>
          <w:szCs w:val="16"/>
          <w:lang w:val="en-IN"/>
        </w:rPr>
        <w:t>-</w:t>
      </w:r>
      <w:r w:rsidRPr="007659DB">
        <w:rPr>
          <w:rFonts w:ascii="Consolas" w:hAnsi="Consolas" w:cs="Consolas"/>
          <w:color w:val="000000"/>
          <w:sz w:val="16"/>
          <w:szCs w:val="16"/>
          <w:lang w:val="en-IN"/>
        </w:rPr>
        <w:t>0 to CSI Tx in pass through mode</w:t>
      </w:r>
      <w:bookmarkEnd w:id="55"/>
    </w:p>
    <w:bookmarkEnd w:id="56"/>
    <w:p w14:paraId="622C10E4" w14:textId="562AEE07" w:rsidR="008F0C32" w:rsidRPr="007659DB" w:rsidRDefault="008F0C32" w:rsidP="007659DB">
      <w:pPr>
        <w:autoSpaceDE w:val="0"/>
        <w:autoSpaceDN w:val="0"/>
        <w:adjustRightInd w:val="0"/>
        <w:ind w:left="720"/>
        <w:rPr>
          <w:rFonts w:ascii="Consolas" w:hAnsi="Consolas" w:cs="Consolas"/>
          <w:sz w:val="16"/>
          <w:szCs w:val="16"/>
          <w:lang w:val="en-IN"/>
        </w:rPr>
      </w:pPr>
      <w:r w:rsidRPr="007659DB">
        <w:rPr>
          <w:rFonts w:ascii="Consolas" w:hAnsi="Consolas" w:cs="Consolas"/>
          <w:i/>
          <w:iCs/>
          <w:color w:val="0000C0"/>
          <w:sz w:val="16"/>
          <w:szCs w:val="16"/>
          <w:lang w:val="en-IN"/>
        </w:rPr>
        <w:t>IMG_PROC_PATH_CSI2HOST0_TO_DH</w:t>
      </w:r>
      <w:r w:rsidRPr="007659DB">
        <w:rPr>
          <w:rFonts w:ascii="Consolas" w:hAnsi="Consolas" w:cs="Consolas"/>
          <w:color w:val="000000"/>
          <w:sz w:val="16"/>
          <w:szCs w:val="16"/>
          <w:lang w:val="en-IN"/>
        </w:rPr>
        <w:t>,</w:t>
      </w:r>
      <w:proofErr w:type="gramStart"/>
      <w:r w:rsidRPr="007659DB">
        <w:rPr>
          <w:rFonts w:ascii="Consolas" w:hAnsi="Consolas" w:cs="Consolas"/>
          <w:color w:val="000000"/>
          <w:sz w:val="16"/>
          <w:szCs w:val="16"/>
          <w:lang w:val="en-IN"/>
        </w:rPr>
        <w:tab/>
        <w:t xml:space="preserve">  /</w:t>
      </w:r>
      <w:proofErr w:type="gramEnd"/>
      <w:r w:rsidRPr="007659DB">
        <w:rPr>
          <w:rFonts w:ascii="Consolas" w:hAnsi="Consolas" w:cs="Consolas"/>
          <w:color w:val="000000"/>
          <w:sz w:val="16"/>
          <w:szCs w:val="16"/>
          <w:lang w:val="en-IN"/>
        </w:rPr>
        <w:t>/ CSI Host</w:t>
      </w:r>
      <w:r w:rsidR="004A4A72" w:rsidRPr="007659DB">
        <w:rPr>
          <w:rFonts w:ascii="Consolas" w:hAnsi="Consolas" w:cs="Consolas"/>
          <w:color w:val="000000"/>
          <w:sz w:val="16"/>
          <w:szCs w:val="16"/>
          <w:lang w:val="en-IN"/>
        </w:rPr>
        <w:t>-</w:t>
      </w:r>
      <w:r w:rsidRPr="007659DB">
        <w:rPr>
          <w:rFonts w:ascii="Consolas" w:hAnsi="Consolas" w:cs="Consolas"/>
          <w:color w:val="000000"/>
          <w:sz w:val="16"/>
          <w:szCs w:val="16"/>
          <w:lang w:val="en-IN"/>
        </w:rPr>
        <w:t xml:space="preserve">0 to </w:t>
      </w:r>
      <w:r w:rsidR="004A4A72" w:rsidRPr="007659DB">
        <w:rPr>
          <w:rFonts w:ascii="Consolas" w:hAnsi="Consolas" w:cs="Consolas"/>
          <w:color w:val="000000"/>
          <w:sz w:val="16"/>
          <w:szCs w:val="16"/>
          <w:lang w:val="en-IN"/>
        </w:rPr>
        <w:t>memory</w:t>
      </w:r>
      <w:r w:rsidRPr="007659DB">
        <w:rPr>
          <w:rFonts w:ascii="Consolas" w:hAnsi="Consolas" w:cs="Consolas"/>
          <w:color w:val="000000"/>
          <w:sz w:val="16"/>
          <w:szCs w:val="16"/>
          <w:lang w:val="en-IN"/>
        </w:rPr>
        <w:t xml:space="preserve"> in </w:t>
      </w:r>
      <w:r w:rsidR="004A4A72" w:rsidRPr="007659DB">
        <w:rPr>
          <w:rFonts w:ascii="Consolas" w:hAnsi="Consolas" w:cs="Consolas"/>
          <w:color w:val="000000"/>
          <w:sz w:val="16"/>
          <w:szCs w:val="16"/>
          <w:lang w:val="en-IN"/>
        </w:rPr>
        <w:t>sensing</w:t>
      </w:r>
      <w:r w:rsidRPr="007659DB">
        <w:rPr>
          <w:rFonts w:ascii="Consolas" w:hAnsi="Consolas" w:cs="Consolas"/>
          <w:color w:val="000000"/>
          <w:sz w:val="16"/>
          <w:szCs w:val="16"/>
          <w:lang w:val="en-IN"/>
        </w:rPr>
        <w:t xml:space="preserve"> mode</w:t>
      </w:r>
    </w:p>
    <w:p w14:paraId="085EFCA0" w14:textId="6DA52B84" w:rsidR="008F0C32" w:rsidRPr="007659DB" w:rsidRDefault="008F0C32" w:rsidP="007659DB">
      <w:pPr>
        <w:autoSpaceDE w:val="0"/>
        <w:autoSpaceDN w:val="0"/>
        <w:adjustRightInd w:val="0"/>
        <w:ind w:left="720"/>
        <w:rPr>
          <w:rFonts w:ascii="Consolas" w:hAnsi="Consolas" w:cs="Consolas"/>
          <w:sz w:val="16"/>
          <w:szCs w:val="16"/>
          <w:lang w:val="en-IN"/>
        </w:rPr>
      </w:pPr>
      <w:r w:rsidRPr="007659DB">
        <w:rPr>
          <w:rFonts w:ascii="Consolas" w:hAnsi="Consolas" w:cs="Consolas"/>
          <w:i/>
          <w:iCs/>
          <w:color w:val="0000C0"/>
          <w:sz w:val="16"/>
          <w:szCs w:val="16"/>
          <w:lang w:val="en-IN"/>
        </w:rPr>
        <w:t>IMG_PROC_PATH_CSI2HOST0_TO_DH_</w:t>
      </w:r>
      <w:proofErr w:type="gramStart"/>
      <w:r w:rsidRPr="007659DB">
        <w:rPr>
          <w:rFonts w:ascii="Consolas" w:hAnsi="Consolas" w:cs="Consolas"/>
          <w:i/>
          <w:iCs/>
          <w:color w:val="0000C0"/>
          <w:sz w:val="16"/>
          <w:szCs w:val="16"/>
          <w:lang w:val="en-IN"/>
        </w:rPr>
        <w:t>DV</w:t>
      </w:r>
      <w:r w:rsidRPr="007659DB">
        <w:rPr>
          <w:rFonts w:ascii="Consolas" w:hAnsi="Consolas" w:cs="Consolas"/>
          <w:color w:val="000000"/>
          <w:sz w:val="16"/>
          <w:szCs w:val="16"/>
          <w:lang w:val="en-IN"/>
        </w:rPr>
        <w:t xml:space="preserve">,  </w:t>
      </w:r>
      <w:bookmarkStart w:id="57" w:name="OLE_LINK34"/>
      <w:r w:rsidRPr="007659DB">
        <w:rPr>
          <w:rFonts w:ascii="Consolas" w:hAnsi="Consolas" w:cs="Consolas"/>
          <w:color w:val="000000"/>
          <w:sz w:val="16"/>
          <w:szCs w:val="16"/>
          <w:lang w:val="en-IN"/>
        </w:rPr>
        <w:t>/</w:t>
      </w:r>
      <w:proofErr w:type="gramEnd"/>
      <w:r w:rsidRPr="007659DB">
        <w:rPr>
          <w:rFonts w:ascii="Consolas" w:hAnsi="Consolas" w:cs="Consolas"/>
          <w:color w:val="000000"/>
          <w:sz w:val="16"/>
          <w:szCs w:val="16"/>
          <w:lang w:val="en-IN"/>
        </w:rPr>
        <w:t>/ CSI Host</w:t>
      </w:r>
      <w:r w:rsidR="004A4A72" w:rsidRPr="007659DB">
        <w:rPr>
          <w:rFonts w:ascii="Consolas" w:hAnsi="Consolas" w:cs="Consolas"/>
          <w:color w:val="000000"/>
          <w:sz w:val="16"/>
          <w:szCs w:val="16"/>
          <w:lang w:val="en-IN"/>
        </w:rPr>
        <w:t>-</w:t>
      </w:r>
      <w:r w:rsidRPr="007659DB">
        <w:rPr>
          <w:rFonts w:ascii="Consolas" w:hAnsi="Consolas" w:cs="Consolas"/>
          <w:color w:val="000000"/>
          <w:sz w:val="16"/>
          <w:szCs w:val="16"/>
          <w:lang w:val="en-IN"/>
        </w:rPr>
        <w:t>0 to CSI Tx</w:t>
      </w:r>
      <w:r w:rsidR="004A4A72" w:rsidRPr="007659DB">
        <w:rPr>
          <w:rFonts w:ascii="Consolas" w:hAnsi="Consolas" w:cs="Consolas"/>
          <w:color w:val="000000"/>
          <w:sz w:val="16"/>
          <w:szCs w:val="16"/>
          <w:lang w:val="en-IN"/>
        </w:rPr>
        <w:t xml:space="preserve"> and memory</w:t>
      </w:r>
    </w:p>
    <w:bookmarkEnd w:id="57"/>
    <w:p w14:paraId="1287EA05" w14:textId="6FD15E95" w:rsidR="008F0C32" w:rsidRPr="007659DB" w:rsidRDefault="008F0C32" w:rsidP="007659DB">
      <w:pPr>
        <w:autoSpaceDE w:val="0"/>
        <w:autoSpaceDN w:val="0"/>
        <w:adjustRightInd w:val="0"/>
        <w:ind w:left="720"/>
        <w:rPr>
          <w:rFonts w:ascii="Consolas" w:hAnsi="Consolas" w:cs="Consolas"/>
          <w:sz w:val="16"/>
          <w:szCs w:val="16"/>
          <w:lang w:val="en-IN"/>
        </w:rPr>
      </w:pPr>
      <w:r w:rsidRPr="007659DB">
        <w:rPr>
          <w:rFonts w:ascii="Consolas" w:hAnsi="Consolas" w:cs="Consolas"/>
          <w:i/>
          <w:iCs/>
          <w:color w:val="0000C0"/>
          <w:sz w:val="16"/>
          <w:szCs w:val="16"/>
          <w:lang w:val="en-IN"/>
        </w:rPr>
        <w:t>IMG_PROC_PATH_CSI2HOST1_TO_</w:t>
      </w:r>
      <w:proofErr w:type="gramStart"/>
      <w:r w:rsidRPr="007659DB">
        <w:rPr>
          <w:rFonts w:ascii="Consolas" w:hAnsi="Consolas" w:cs="Consolas"/>
          <w:i/>
          <w:iCs/>
          <w:color w:val="0000C0"/>
          <w:sz w:val="16"/>
          <w:szCs w:val="16"/>
          <w:lang w:val="en-IN"/>
        </w:rPr>
        <w:t>DV</w:t>
      </w:r>
      <w:r w:rsidRPr="007659DB">
        <w:rPr>
          <w:rFonts w:ascii="Consolas" w:hAnsi="Consolas" w:cs="Consolas"/>
          <w:color w:val="000000"/>
          <w:sz w:val="16"/>
          <w:szCs w:val="16"/>
          <w:lang w:val="en-IN"/>
        </w:rPr>
        <w:t>,</w:t>
      </w:r>
      <w:r w:rsidR="004A4A72" w:rsidRPr="007659DB">
        <w:rPr>
          <w:rFonts w:ascii="Consolas" w:hAnsi="Consolas" w:cs="Consolas"/>
          <w:color w:val="000000"/>
          <w:sz w:val="16"/>
          <w:szCs w:val="16"/>
          <w:lang w:val="en-IN"/>
        </w:rPr>
        <w:t xml:space="preserve">  /</w:t>
      </w:r>
      <w:proofErr w:type="gramEnd"/>
      <w:r w:rsidR="004A4A72" w:rsidRPr="007659DB">
        <w:rPr>
          <w:rFonts w:ascii="Consolas" w:hAnsi="Consolas" w:cs="Consolas"/>
          <w:color w:val="000000"/>
          <w:sz w:val="16"/>
          <w:szCs w:val="16"/>
          <w:lang w:val="en-IN"/>
        </w:rPr>
        <w:t>/ CSI Host-1 to CSI Tx in pass through mode</w:t>
      </w:r>
    </w:p>
    <w:p w14:paraId="03297C31" w14:textId="35695E0A" w:rsidR="008F0C32" w:rsidRPr="007659DB" w:rsidRDefault="008F0C32" w:rsidP="007659DB">
      <w:pPr>
        <w:autoSpaceDE w:val="0"/>
        <w:autoSpaceDN w:val="0"/>
        <w:adjustRightInd w:val="0"/>
        <w:ind w:left="720"/>
        <w:rPr>
          <w:rFonts w:ascii="Consolas" w:hAnsi="Consolas" w:cs="Consolas"/>
          <w:sz w:val="16"/>
          <w:szCs w:val="16"/>
          <w:lang w:val="en-IN"/>
        </w:rPr>
      </w:pPr>
      <w:r w:rsidRPr="007659DB">
        <w:rPr>
          <w:rFonts w:ascii="Consolas" w:hAnsi="Consolas" w:cs="Consolas"/>
          <w:i/>
          <w:iCs/>
          <w:color w:val="0000C0"/>
          <w:sz w:val="16"/>
          <w:szCs w:val="16"/>
          <w:lang w:val="en-IN"/>
        </w:rPr>
        <w:t>IMG_PROC_PATH_CSI2HOST1_TO_DH</w:t>
      </w:r>
      <w:r w:rsidRPr="007659DB">
        <w:rPr>
          <w:rFonts w:ascii="Consolas" w:hAnsi="Consolas" w:cs="Consolas"/>
          <w:color w:val="000000"/>
          <w:sz w:val="16"/>
          <w:szCs w:val="16"/>
          <w:lang w:val="en-IN"/>
        </w:rPr>
        <w:t>,</w:t>
      </w:r>
      <w:r w:rsidR="004A4A72" w:rsidRPr="007659DB">
        <w:rPr>
          <w:rFonts w:ascii="Consolas" w:hAnsi="Consolas" w:cs="Consolas"/>
          <w:color w:val="000000"/>
          <w:sz w:val="16"/>
          <w:szCs w:val="16"/>
          <w:lang w:val="en-IN"/>
        </w:rPr>
        <w:t xml:space="preserve"> // CSI Host-1 to memory in sensing mode.</w:t>
      </w:r>
    </w:p>
    <w:p w14:paraId="1D5E9D5A" w14:textId="6CCBB534" w:rsidR="004A4A72" w:rsidRPr="007659DB" w:rsidRDefault="008F0C32" w:rsidP="007659DB">
      <w:pPr>
        <w:autoSpaceDE w:val="0"/>
        <w:autoSpaceDN w:val="0"/>
        <w:adjustRightInd w:val="0"/>
        <w:ind w:left="720"/>
        <w:rPr>
          <w:rFonts w:ascii="Consolas" w:hAnsi="Consolas" w:cs="Consolas"/>
          <w:sz w:val="16"/>
          <w:szCs w:val="16"/>
          <w:lang w:val="en-IN"/>
        </w:rPr>
      </w:pPr>
      <w:r w:rsidRPr="007659DB">
        <w:rPr>
          <w:rFonts w:ascii="Consolas" w:hAnsi="Consolas" w:cs="Consolas"/>
          <w:i/>
          <w:iCs/>
          <w:color w:val="0000C0"/>
          <w:sz w:val="16"/>
          <w:szCs w:val="16"/>
          <w:lang w:val="en-IN"/>
        </w:rPr>
        <w:t>IMG_PROC_PATH_CSI2HOST1_TO_DH_DV</w:t>
      </w:r>
      <w:r w:rsidRPr="007659DB">
        <w:rPr>
          <w:rFonts w:ascii="Consolas" w:hAnsi="Consolas" w:cs="Consolas"/>
          <w:color w:val="000000"/>
          <w:sz w:val="16"/>
          <w:szCs w:val="16"/>
          <w:lang w:val="en-IN"/>
        </w:rPr>
        <w:t>,</w:t>
      </w:r>
      <w:r w:rsidR="004A4A72" w:rsidRPr="007659DB">
        <w:rPr>
          <w:rFonts w:ascii="Consolas" w:hAnsi="Consolas" w:cs="Consolas"/>
          <w:color w:val="000000"/>
          <w:sz w:val="16"/>
          <w:szCs w:val="16"/>
          <w:lang w:val="en-IN"/>
        </w:rPr>
        <w:t xml:space="preserve"> // CSI Host-1 to CSI Tx and memory.</w:t>
      </w:r>
    </w:p>
    <w:p w14:paraId="4D44D7FE" w14:textId="6235B331" w:rsidR="004A4A72" w:rsidRPr="007659DB" w:rsidRDefault="008F0C32" w:rsidP="007659DB">
      <w:pPr>
        <w:autoSpaceDE w:val="0"/>
        <w:autoSpaceDN w:val="0"/>
        <w:adjustRightInd w:val="0"/>
        <w:ind w:left="720"/>
        <w:rPr>
          <w:rFonts w:ascii="Consolas" w:hAnsi="Consolas" w:cs="Consolas"/>
          <w:sz w:val="16"/>
          <w:szCs w:val="16"/>
          <w:lang w:val="en-IN"/>
        </w:rPr>
      </w:pPr>
      <w:r w:rsidRPr="007659DB">
        <w:rPr>
          <w:rFonts w:ascii="Consolas" w:hAnsi="Consolas" w:cs="Consolas"/>
          <w:i/>
          <w:iCs/>
          <w:color w:val="0000C0"/>
          <w:sz w:val="16"/>
          <w:szCs w:val="16"/>
          <w:lang w:val="en-IN"/>
        </w:rPr>
        <w:t>IMG_PROC_PATH_DHUB_TO_DV</w:t>
      </w:r>
      <w:r w:rsidRPr="007659DB">
        <w:rPr>
          <w:rFonts w:ascii="Consolas" w:hAnsi="Consolas" w:cs="Consolas"/>
          <w:color w:val="000000"/>
          <w:sz w:val="16"/>
          <w:szCs w:val="16"/>
          <w:lang w:val="en-IN"/>
        </w:rPr>
        <w:t>,</w:t>
      </w:r>
      <w:r w:rsidR="004A4A72" w:rsidRPr="007659DB">
        <w:rPr>
          <w:rFonts w:ascii="Consolas" w:hAnsi="Consolas" w:cs="Consolas"/>
          <w:color w:val="000000"/>
          <w:sz w:val="16"/>
          <w:szCs w:val="16"/>
          <w:lang w:val="en-IN"/>
        </w:rPr>
        <w:tab/>
      </w:r>
      <w:r w:rsidR="004A4A72" w:rsidRPr="007659DB">
        <w:rPr>
          <w:rFonts w:ascii="Consolas" w:hAnsi="Consolas" w:cs="Consolas"/>
          <w:color w:val="000000"/>
          <w:sz w:val="16"/>
          <w:szCs w:val="16"/>
          <w:lang w:val="en-IN"/>
        </w:rPr>
        <w:tab/>
        <w:t xml:space="preserve"> // CSI Host-0 to CSI Tx and memory.</w:t>
      </w:r>
    </w:p>
    <w:p w14:paraId="431AD847" w14:textId="42A6B3FF" w:rsidR="008F0C32" w:rsidRPr="007659DB" w:rsidRDefault="008F0C32" w:rsidP="007659DB">
      <w:pPr>
        <w:autoSpaceDE w:val="0"/>
        <w:autoSpaceDN w:val="0"/>
        <w:adjustRightInd w:val="0"/>
        <w:ind w:left="720"/>
        <w:rPr>
          <w:rFonts w:ascii="Consolas" w:hAnsi="Consolas" w:cs="Consolas"/>
          <w:sz w:val="16"/>
          <w:szCs w:val="16"/>
          <w:lang w:val="en-IN"/>
        </w:rPr>
      </w:pPr>
      <w:r w:rsidRPr="007659DB">
        <w:rPr>
          <w:rFonts w:ascii="Consolas" w:hAnsi="Consolas" w:cs="Consolas"/>
          <w:i/>
          <w:iCs/>
          <w:color w:val="0000C0"/>
          <w:sz w:val="16"/>
          <w:szCs w:val="16"/>
          <w:lang w:val="en-IN"/>
        </w:rPr>
        <w:t>IMG_PROC_PATH_CSI2HOST0_TO_IMGRES</w:t>
      </w:r>
      <w:r w:rsidRPr="007659DB">
        <w:rPr>
          <w:rFonts w:ascii="Consolas" w:hAnsi="Consolas" w:cs="Consolas"/>
          <w:color w:val="000000"/>
          <w:sz w:val="16"/>
          <w:szCs w:val="16"/>
          <w:lang w:val="en-IN"/>
        </w:rPr>
        <w:t>,</w:t>
      </w:r>
      <w:r w:rsidR="004A4A72" w:rsidRPr="007659DB">
        <w:rPr>
          <w:rFonts w:ascii="Consolas" w:hAnsi="Consolas" w:cs="Consolas"/>
          <w:color w:val="000000"/>
          <w:sz w:val="16"/>
          <w:szCs w:val="16"/>
          <w:lang w:val="en-IN"/>
        </w:rPr>
        <w:t xml:space="preserve"> // CSI Host-0 to </w:t>
      </w:r>
      <w:bookmarkStart w:id="58" w:name="OLE_LINK36"/>
      <w:r w:rsidR="004A4A72" w:rsidRPr="007659DB">
        <w:rPr>
          <w:rFonts w:ascii="Consolas" w:hAnsi="Consolas" w:cs="Consolas"/>
          <w:color w:val="000000"/>
          <w:sz w:val="16"/>
          <w:szCs w:val="16"/>
          <w:lang w:val="en-IN"/>
        </w:rPr>
        <w:t>memory after down scale.</w:t>
      </w:r>
    </w:p>
    <w:bookmarkEnd w:id="58"/>
    <w:p w14:paraId="601D0C17" w14:textId="037A677D" w:rsidR="004A4A72" w:rsidRPr="007659DB" w:rsidRDefault="008F0C32" w:rsidP="007659DB">
      <w:pPr>
        <w:autoSpaceDE w:val="0"/>
        <w:autoSpaceDN w:val="0"/>
        <w:adjustRightInd w:val="0"/>
        <w:ind w:left="720"/>
        <w:rPr>
          <w:rFonts w:ascii="Consolas" w:hAnsi="Consolas" w:cs="Consolas"/>
          <w:sz w:val="16"/>
          <w:szCs w:val="16"/>
          <w:lang w:val="en-IN"/>
        </w:rPr>
      </w:pPr>
      <w:r w:rsidRPr="007659DB">
        <w:rPr>
          <w:rFonts w:ascii="Consolas" w:hAnsi="Consolas" w:cs="Consolas"/>
          <w:i/>
          <w:iCs/>
          <w:color w:val="0000C0"/>
          <w:sz w:val="16"/>
          <w:szCs w:val="16"/>
          <w:lang w:val="en-IN"/>
        </w:rPr>
        <w:t>IMG_PROC_PATH_CSI2HOST1_TO_</w:t>
      </w:r>
      <w:proofErr w:type="gramStart"/>
      <w:r w:rsidRPr="007659DB">
        <w:rPr>
          <w:rFonts w:ascii="Consolas" w:hAnsi="Consolas" w:cs="Consolas"/>
          <w:i/>
          <w:iCs/>
          <w:color w:val="0000C0"/>
          <w:sz w:val="16"/>
          <w:szCs w:val="16"/>
          <w:lang w:val="en-IN"/>
        </w:rPr>
        <w:t>IMGRES</w:t>
      </w:r>
      <w:r w:rsidRPr="007659DB">
        <w:rPr>
          <w:rFonts w:ascii="Consolas" w:hAnsi="Consolas" w:cs="Consolas"/>
          <w:color w:val="000000"/>
          <w:sz w:val="16"/>
          <w:szCs w:val="16"/>
          <w:lang w:val="en-IN"/>
        </w:rPr>
        <w:t>,</w:t>
      </w:r>
      <w:r w:rsidR="004A4A72" w:rsidRPr="007659DB">
        <w:rPr>
          <w:rFonts w:ascii="Consolas" w:hAnsi="Consolas" w:cs="Consolas"/>
          <w:color w:val="000000"/>
          <w:sz w:val="16"/>
          <w:szCs w:val="16"/>
          <w:lang w:val="en-IN"/>
        </w:rPr>
        <w:t xml:space="preserve">  /</w:t>
      </w:r>
      <w:proofErr w:type="gramEnd"/>
      <w:r w:rsidR="004A4A72" w:rsidRPr="007659DB">
        <w:rPr>
          <w:rFonts w:ascii="Consolas" w:hAnsi="Consolas" w:cs="Consolas"/>
          <w:color w:val="000000"/>
          <w:sz w:val="16"/>
          <w:szCs w:val="16"/>
          <w:lang w:val="en-IN"/>
        </w:rPr>
        <w:t xml:space="preserve">/ CSI Host-1 to </w:t>
      </w:r>
      <w:bookmarkStart w:id="59" w:name="OLE_LINK37"/>
      <w:r w:rsidR="004A4A72" w:rsidRPr="007659DB">
        <w:rPr>
          <w:rFonts w:ascii="Consolas" w:hAnsi="Consolas" w:cs="Consolas"/>
          <w:color w:val="000000"/>
          <w:sz w:val="16"/>
          <w:szCs w:val="16"/>
          <w:lang w:val="en-IN"/>
        </w:rPr>
        <w:t>memory after down scale</w:t>
      </w:r>
      <w:bookmarkEnd w:id="59"/>
      <w:r w:rsidR="004A4A72" w:rsidRPr="007659DB">
        <w:rPr>
          <w:rFonts w:ascii="Consolas" w:hAnsi="Consolas" w:cs="Consolas"/>
          <w:color w:val="000000"/>
          <w:sz w:val="16"/>
          <w:szCs w:val="16"/>
          <w:lang w:val="en-IN"/>
        </w:rPr>
        <w:t>.</w:t>
      </w:r>
    </w:p>
    <w:p w14:paraId="7F562ADE" w14:textId="0F5406C1" w:rsidR="004A4A72" w:rsidRPr="007659DB" w:rsidRDefault="008F0C32" w:rsidP="007659DB">
      <w:pPr>
        <w:autoSpaceDE w:val="0"/>
        <w:autoSpaceDN w:val="0"/>
        <w:adjustRightInd w:val="0"/>
        <w:ind w:left="720"/>
        <w:rPr>
          <w:rFonts w:ascii="Consolas" w:hAnsi="Consolas" w:cs="Consolas"/>
          <w:color w:val="000000"/>
          <w:sz w:val="16"/>
          <w:szCs w:val="16"/>
          <w:lang w:val="en-IN"/>
        </w:rPr>
      </w:pPr>
      <w:r w:rsidRPr="007659DB">
        <w:rPr>
          <w:rFonts w:ascii="Consolas" w:hAnsi="Consolas" w:cs="Consolas"/>
          <w:i/>
          <w:iCs/>
          <w:color w:val="0000C0"/>
          <w:sz w:val="16"/>
          <w:szCs w:val="16"/>
          <w:lang w:val="en-IN"/>
        </w:rPr>
        <w:t>IMG_PROC_PATH_CSI2HOST0_TO_IMGRES_</w:t>
      </w:r>
      <w:proofErr w:type="gramStart"/>
      <w:r w:rsidRPr="007659DB">
        <w:rPr>
          <w:rFonts w:ascii="Consolas" w:hAnsi="Consolas" w:cs="Consolas"/>
          <w:i/>
          <w:iCs/>
          <w:color w:val="0000C0"/>
          <w:sz w:val="16"/>
          <w:szCs w:val="16"/>
          <w:lang w:val="en-IN"/>
        </w:rPr>
        <w:t>DV</w:t>
      </w:r>
      <w:r w:rsidRPr="007659DB">
        <w:rPr>
          <w:rFonts w:ascii="Consolas" w:hAnsi="Consolas" w:cs="Consolas"/>
          <w:color w:val="000000"/>
          <w:sz w:val="16"/>
          <w:szCs w:val="16"/>
          <w:lang w:val="en-IN"/>
        </w:rPr>
        <w:t>,</w:t>
      </w:r>
      <w:r w:rsidR="004A4A72" w:rsidRPr="007659DB">
        <w:rPr>
          <w:rFonts w:ascii="Consolas" w:hAnsi="Consolas" w:cs="Consolas"/>
          <w:color w:val="000000"/>
          <w:sz w:val="16"/>
          <w:szCs w:val="16"/>
          <w:lang w:val="en-IN"/>
        </w:rPr>
        <w:t>/</w:t>
      </w:r>
      <w:proofErr w:type="gramEnd"/>
      <w:r w:rsidR="004A4A72" w:rsidRPr="007659DB">
        <w:rPr>
          <w:rFonts w:ascii="Consolas" w:hAnsi="Consolas" w:cs="Consolas"/>
          <w:color w:val="000000"/>
          <w:sz w:val="16"/>
          <w:szCs w:val="16"/>
          <w:lang w:val="en-IN"/>
        </w:rPr>
        <w:t xml:space="preserve">/CSI Host-0 </w:t>
      </w:r>
      <w:bookmarkStart w:id="60" w:name="OLE_LINK38"/>
      <w:r w:rsidR="004A4A72" w:rsidRPr="007659DB">
        <w:rPr>
          <w:rFonts w:ascii="Consolas" w:hAnsi="Consolas" w:cs="Consolas"/>
          <w:color w:val="000000"/>
          <w:sz w:val="16"/>
          <w:szCs w:val="16"/>
          <w:lang w:val="en-IN"/>
        </w:rPr>
        <w:t>to memory after down</w:t>
      </w:r>
      <w:r w:rsidR="00801921">
        <w:rPr>
          <w:rFonts w:ascii="Consolas" w:hAnsi="Consolas" w:cs="Consolas"/>
          <w:color w:val="000000"/>
          <w:sz w:val="16"/>
          <w:szCs w:val="16"/>
          <w:lang w:val="en-IN"/>
        </w:rPr>
        <w:t xml:space="preserve"> </w:t>
      </w:r>
      <w:r w:rsidR="004A4A72" w:rsidRPr="007659DB">
        <w:rPr>
          <w:rFonts w:ascii="Consolas" w:hAnsi="Consolas" w:cs="Consolas"/>
          <w:color w:val="000000"/>
          <w:sz w:val="16"/>
          <w:szCs w:val="16"/>
          <w:lang w:val="en-IN"/>
        </w:rPr>
        <w:t xml:space="preserve">scale and </w:t>
      </w:r>
      <w:proofErr w:type="gramStart"/>
      <w:r w:rsidR="004A4A72" w:rsidRPr="007659DB">
        <w:rPr>
          <w:rFonts w:ascii="Consolas" w:hAnsi="Consolas" w:cs="Consolas"/>
          <w:color w:val="000000"/>
          <w:sz w:val="16"/>
          <w:szCs w:val="16"/>
          <w:lang w:val="en-IN"/>
        </w:rPr>
        <w:t>Tx(</w:t>
      </w:r>
      <w:proofErr w:type="gramEnd"/>
      <w:r w:rsidR="004A4A72" w:rsidRPr="007659DB">
        <w:rPr>
          <w:rFonts w:ascii="Consolas" w:hAnsi="Consolas" w:cs="Consolas"/>
          <w:color w:val="000000"/>
          <w:sz w:val="16"/>
          <w:szCs w:val="16"/>
          <w:lang w:val="en-IN"/>
        </w:rPr>
        <w:t>no scale)</w:t>
      </w:r>
      <w:bookmarkEnd w:id="60"/>
    </w:p>
    <w:p w14:paraId="70BBCD69" w14:textId="30D2FC15" w:rsidR="004A4A72" w:rsidRPr="007659DB" w:rsidRDefault="008F0C32" w:rsidP="007659DB">
      <w:pPr>
        <w:autoSpaceDE w:val="0"/>
        <w:autoSpaceDN w:val="0"/>
        <w:adjustRightInd w:val="0"/>
        <w:ind w:left="720"/>
        <w:rPr>
          <w:rFonts w:ascii="Consolas" w:hAnsi="Consolas" w:cs="Consolas"/>
          <w:sz w:val="16"/>
          <w:szCs w:val="16"/>
          <w:lang w:val="en-IN"/>
        </w:rPr>
      </w:pPr>
      <w:r w:rsidRPr="007659DB">
        <w:rPr>
          <w:rFonts w:ascii="Consolas" w:hAnsi="Consolas" w:cs="Consolas"/>
          <w:i/>
          <w:iCs/>
          <w:color w:val="0000C0"/>
          <w:sz w:val="16"/>
          <w:szCs w:val="16"/>
          <w:lang w:val="en-IN"/>
        </w:rPr>
        <w:t>IMG_PROC_PATH_CSI2HOST1_TO_IMGRES_DV</w:t>
      </w:r>
      <w:r w:rsidRPr="007659DB">
        <w:rPr>
          <w:rFonts w:ascii="Consolas" w:hAnsi="Consolas" w:cs="Consolas"/>
          <w:color w:val="000000"/>
          <w:sz w:val="16"/>
          <w:szCs w:val="16"/>
          <w:lang w:val="en-IN"/>
        </w:rPr>
        <w:t>,</w:t>
      </w:r>
      <w:r w:rsidR="004A4A72" w:rsidRPr="007659DB">
        <w:rPr>
          <w:rFonts w:ascii="Consolas" w:hAnsi="Consolas" w:cs="Consolas"/>
          <w:color w:val="000000"/>
          <w:sz w:val="16"/>
          <w:szCs w:val="16"/>
          <w:lang w:val="en-IN"/>
        </w:rPr>
        <w:t xml:space="preserve"> // CSI Host-1 to memory after down</w:t>
      </w:r>
      <w:r w:rsidR="00801921">
        <w:rPr>
          <w:rFonts w:ascii="Consolas" w:hAnsi="Consolas" w:cs="Consolas"/>
          <w:color w:val="000000"/>
          <w:sz w:val="16"/>
          <w:szCs w:val="16"/>
          <w:lang w:val="en-IN"/>
        </w:rPr>
        <w:t xml:space="preserve"> </w:t>
      </w:r>
      <w:r w:rsidR="004A4A72" w:rsidRPr="007659DB">
        <w:rPr>
          <w:rFonts w:ascii="Consolas" w:hAnsi="Consolas" w:cs="Consolas"/>
          <w:color w:val="000000"/>
          <w:sz w:val="16"/>
          <w:szCs w:val="16"/>
          <w:lang w:val="en-IN"/>
        </w:rPr>
        <w:t>scale and Tx</w:t>
      </w:r>
      <w:r w:rsidR="007B53CF">
        <w:rPr>
          <w:rFonts w:ascii="Consolas" w:hAnsi="Consolas" w:cs="Consolas"/>
          <w:color w:val="000000"/>
          <w:sz w:val="16"/>
          <w:szCs w:val="16"/>
          <w:lang w:val="en-IN"/>
        </w:rPr>
        <w:t xml:space="preserve"> </w:t>
      </w:r>
      <w:r w:rsidR="004A4A72" w:rsidRPr="007659DB">
        <w:rPr>
          <w:rFonts w:ascii="Consolas" w:hAnsi="Consolas" w:cs="Consolas"/>
          <w:color w:val="000000"/>
          <w:sz w:val="16"/>
          <w:szCs w:val="16"/>
          <w:lang w:val="en-IN"/>
        </w:rPr>
        <w:t>(no scale).</w:t>
      </w:r>
    </w:p>
    <w:p w14:paraId="6F8A62E4" w14:textId="6537E6E5" w:rsidR="008F0C32" w:rsidRPr="007659DB" w:rsidRDefault="008F0C32" w:rsidP="007659DB">
      <w:pPr>
        <w:autoSpaceDE w:val="0"/>
        <w:autoSpaceDN w:val="0"/>
        <w:adjustRightInd w:val="0"/>
        <w:ind w:left="720"/>
        <w:rPr>
          <w:rFonts w:ascii="Consolas" w:hAnsi="Consolas" w:cs="Consolas"/>
          <w:sz w:val="16"/>
          <w:szCs w:val="16"/>
          <w:lang w:val="en-IN"/>
        </w:rPr>
      </w:pPr>
      <w:r w:rsidRPr="007659DB">
        <w:rPr>
          <w:rFonts w:ascii="Consolas" w:hAnsi="Consolas" w:cs="Consolas"/>
          <w:i/>
          <w:iCs/>
          <w:color w:val="0000C0"/>
          <w:sz w:val="16"/>
          <w:szCs w:val="16"/>
          <w:lang w:val="en-IN"/>
        </w:rPr>
        <w:t>IMG_PROC_PATH_INVALID_LAST</w:t>
      </w:r>
      <w:r w:rsidRPr="007659DB">
        <w:rPr>
          <w:rFonts w:ascii="Consolas" w:hAnsi="Consolas" w:cs="Consolas"/>
          <w:color w:val="000000"/>
          <w:sz w:val="16"/>
          <w:szCs w:val="16"/>
          <w:lang w:val="en-IN"/>
        </w:rPr>
        <w:t>,</w:t>
      </w:r>
    </w:p>
    <w:p w14:paraId="2C17942D" w14:textId="2B00AD81" w:rsidR="008F0C32" w:rsidRDefault="008F0C32" w:rsidP="007659DB">
      <w:pPr>
        <w:pStyle w:val="BodyText"/>
        <w:ind w:left="720"/>
        <w:rPr>
          <w:rFonts w:ascii="Consolas" w:hAnsi="Consolas" w:cs="Consolas"/>
          <w:color w:val="000000"/>
          <w:lang w:val="en-IN"/>
        </w:rPr>
      </w:pPr>
      <w:proofErr w:type="gramStart"/>
      <w:r>
        <w:rPr>
          <w:rFonts w:ascii="Consolas" w:hAnsi="Consolas" w:cs="Consolas"/>
          <w:color w:val="000000"/>
          <w:lang w:val="en-IN"/>
        </w:rPr>
        <w:t>}</w:t>
      </w:r>
      <w:proofErr w:type="spellStart"/>
      <w:r>
        <w:rPr>
          <w:rFonts w:ascii="Consolas" w:hAnsi="Consolas" w:cs="Consolas"/>
          <w:color w:val="005032"/>
          <w:shd w:val="clear" w:color="auto" w:fill="D4D4D4"/>
          <w:lang w:val="en-IN"/>
        </w:rPr>
        <w:t>image</w:t>
      </w:r>
      <w:proofErr w:type="gramEnd"/>
      <w:r>
        <w:rPr>
          <w:rFonts w:ascii="Consolas" w:hAnsi="Consolas" w:cs="Consolas"/>
          <w:color w:val="005032"/>
          <w:shd w:val="clear" w:color="auto" w:fill="D4D4D4"/>
          <w:lang w:val="en-IN"/>
        </w:rPr>
        <w:t>_proc_data_path_</w:t>
      </w:r>
      <w:proofErr w:type="gramStart"/>
      <w:r>
        <w:rPr>
          <w:rFonts w:ascii="Consolas" w:hAnsi="Consolas" w:cs="Consolas"/>
          <w:color w:val="005032"/>
          <w:shd w:val="clear" w:color="auto" w:fill="D4D4D4"/>
          <w:lang w:val="en-IN"/>
        </w:rPr>
        <w:t>t</w:t>
      </w:r>
      <w:proofErr w:type="spellEnd"/>
      <w:r>
        <w:rPr>
          <w:rFonts w:ascii="Consolas" w:hAnsi="Consolas" w:cs="Consolas"/>
          <w:color w:val="000000"/>
          <w:lang w:val="en-IN"/>
        </w:rPr>
        <w:t>;</w:t>
      </w:r>
      <w:proofErr w:type="gramEnd"/>
    </w:p>
    <w:p w14:paraId="557F451C" w14:textId="77777777" w:rsidR="008F0917" w:rsidRPr="008F0917" w:rsidRDefault="008F0917" w:rsidP="008F0917">
      <w:pPr>
        <w:pStyle w:val="BodyText"/>
      </w:pPr>
    </w:p>
    <w:p w14:paraId="59BB9BE8" w14:textId="06322A49" w:rsidR="00C97F80" w:rsidRPr="00C97F80" w:rsidRDefault="00C97F80" w:rsidP="00C97F80">
      <w:pPr>
        <w:pStyle w:val="Caption"/>
      </w:pPr>
      <w:bookmarkStart w:id="61" w:name="_Toc163947330"/>
      <w:bookmarkStart w:id="62" w:name="OLE_LINK35"/>
      <w:r>
        <w:t xml:space="preserve">Table </w:t>
      </w:r>
      <w:fldSimple w:instr=" STYLEREF 1 \s ">
        <w:r>
          <w:rPr>
            <w:noProof/>
          </w:rPr>
          <w:t>4</w:t>
        </w:r>
      </w:fldSimple>
      <w:r>
        <w:noBreakHyphen/>
      </w:r>
      <w:fldSimple w:instr=" SEQ Table \* ARABIC \s 1 ">
        <w:r>
          <w:rPr>
            <w:noProof/>
          </w:rPr>
          <w:t>1</w:t>
        </w:r>
      </w:fldSimple>
      <w:r>
        <w:t xml:space="preserve"> </w:t>
      </w:r>
      <w:r w:rsidRPr="00F33A64">
        <w:t xml:space="preserve">Image Proc </w:t>
      </w:r>
      <w:r w:rsidR="002F5ED9">
        <w:t>C</w:t>
      </w:r>
      <w:r w:rsidRPr="00F33A64">
        <w:t xml:space="preserve">onfiguration </w:t>
      </w:r>
      <w:r w:rsidR="002F5ED9">
        <w:t>Example</w:t>
      </w:r>
      <w:bookmarkEnd w:id="61"/>
    </w:p>
    <w:bookmarkEnd w:id="62"/>
    <w:p w14:paraId="58FF6E05" w14:textId="438A1527" w:rsidR="00C57351" w:rsidRDefault="008F0C32" w:rsidP="002A4D13">
      <w:pPr>
        <w:pStyle w:val="BodyText"/>
        <w:ind w:left="720"/>
      </w:pPr>
      <w:r w:rsidRPr="008F0C32">
        <w:rPr>
          <w:noProof/>
        </w:rPr>
        <w:drawing>
          <wp:inline distT="0" distB="0" distL="0" distR="0" wp14:anchorId="235A4958" wp14:editId="5EC48F13">
            <wp:extent cx="5943600" cy="1499235"/>
            <wp:effectExtent l="0" t="0" r="0" b="5715"/>
            <wp:docPr id="196955611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56114" name="Picture 1" descr="A close-up of text&#10;&#10;Description automatically generated"/>
                    <pic:cNvPicPr/>
                  </pic:nvPicPr>
                  <pic:blipFill>
                    <a:blip r:embed="rId13"/>
                    <a:stretch>
                      <a:fillRect/>
                    </a:stretch>
                  </pic:blipFill>
                  <pic:spPr>
                    <a:xfrm>
                      <a:off x="0" y="0"/>
                      <a:ext cx="5943600" cy="1499235"/>
                    </a:xfrm>
                    <a:prstGeom prst="rect">
                      <a:avLst/>
                    </a:prstGeom>
                  </pic:spPr>
                </pic:pic>
              </a:graphicData>
            </a:graphic>
          </wp:inline>
        </w:drawing>
      </w:r>
    </w:p>
    <w:p w14:paraId="0D497686" w14:textId="77777777" w:rsidR="002A4D13" w:rsidRPr="009731EF" w:rsidRDefault="002A4D13" w:rsidP="002A4D13">
      <w:pPr>
        <w:pStyle w:val="BodyText"/>
        <w:ind w:left="720"/>
      </w:pPr>
    </w:p>
    <w:p w14:paraId="3973FC0A" w14:textId="50E2AC20" w:rsidR="009731EF" w:rsidRDefault="00D80644" w:rsidP="00E5478F">
      <w:pPr>
        <w:pStyle w:val="Heading1"/>
      </w:pPr>
      <w:bookmarkStart w:id="63" w:name="_Toc166130019"/>
      <w:r>
        <w:t>SW Flow</w:t>
      </w:r>
      <w:bookmarkEnd w:id="63"/>
    </w:p>
    <w:p w14:paraId="54095A7F" w14:textId="262FA879" w:rsidR="007C3979" w:rsidRDefault="00060421" w:rsidP="004C661A">
      <w:pPr>
        <w:pStyle w:val="Heading2"/>
      </w:pPr>
      <w:bookmarkStart w:id="64" w:name="_Toc166130020"/>
      <w:bookmarkStart w:id="65" w:name="OLE_LINK25"/>
      <w:r>
        <w:t>Sensor Streaming Start</w:t>
      </w:r>
      <w:bookmarkEnd w:id="64"/>
    </w:p>
    <w:p w14:paraId="6AE3EBA7" w14:textId="7AE48567" w:rsidR="00060421" w:rsidRDefault="00060421" w:rsidP="00060421">
      <w:pPr>
        <w:pStyle w:val="BodyText"/>
        <w:numPr>
          <w:ilvl w:val="0"/>
          <w:numId w:val="124"/>
        </w:numPr>
      </w:pPr>
      <w:bookmarkStart w:id="66" w:name="OLE_LINK24"/>
      <w:bookmarkEnd w:id="65"/>
      <w:r>
        <w:t xml:space="preserve">When the sensor operates in continuous clock mode, it sends a stop state signal only once </w:t>
      </w:r>
      <w:r w:rsidR="00E24EE5">
        <w:t>i.e.</w:t>
      </w:r>
      <w:r>
        <w:t xml:space="preserve"> before starts streaming. In such a case, MIPI data path must be started before sensor streaming because MIPI DPHY relies on stop state signal to trigger the internal calibration.</w:t>
      </w:r>
    </w:p>
    <w:bookmarkEnd w:id="66"/>
    <w:p w14:paraId="1AFBDE4B" w14:textId="77777777" w:rsidR="00060421" w:rsidRDefault="00060421" w:rsidP="00060421">
      <w:pPr>
        <w:pStyle w:val="BodyText"/>
        <w:numPr>
          <w:ilvl w:val="0"/>
          <w:numId w:val="124"/>
        </w:numPr>
      </w:pPr>
      <w:r>
        <w:t>When the sensor operates in non-continuous clock mode, it sends a stop state signal at the end of frame data packets. In such case, MIPI data path can be started after or before sensor streaming.</w:t>
      </w:r>
    </w:p>
    <w:p w14:paraId="6879C7C2" w14:textId="330EEE8B" w:rsidR="00060421" w:rsidRDefault="00060421" w:rsidP="00060421">
      <w:pPr>
        <w:pStyle w:val="Heading2"/>
        <w:numPr>
          <w:ilvl w:val="1"/>
          <w:numId w:val="116"/>
        </w:numPr>
      </w:pPr>
      <w:bookmarkStart w:id="67" w:name="_Toc166130021"/>
      <w:r>
        <w:t>Sample functions.</w:t>
      </w:r>
      <w:bookmarkEnd w:id="67"/>
    </w:p>
    <w:p w14:paraId="4ED7C4BA" w14:textId="71BF2A41" w:rsidR="00060421" w:rsidRPr="00060421" w:rsidRDefault="00060421" w:rsidP="00290655">
      <w:pPr>
        <w:pStyle w:val="BodyText"/>
        <w:ind w:left="720"/>
      </w:pPr>
      <w:r>
        <w:t>For verification of different use cases listed below, refer to imgproc_demo_rx.c</w:t>
      </w:r>
    </w:p>
    <w:p w14:paraId="0627BCBD" w14:textId="77777777" w:rsidR="00136DB4" w:rsidRDefault="00060421" w:rsidP="00290655">
      <w:pPr>
        <w:pStyle w:val="BodyText"/>
        <w:numPr>
          <w:ilvl w:val="0"/>
          <w:numId w:val="126"/>
        </w:numPr>
        <w:ind w:left="1080"/>
      </w:pPr>
      <w:r>
        <w:t>Sensing:</w:t>
      </w:r>
    </w:p>
    <w:p w14:paraId="42F32166" w14:textId="402DBDAF" w:rsidR="00060421" w:rsidRPr="00136DB4" w:rsidRDefault="00136DB4" w:rsidP="00136DB4">
      <w:pPr>
        <w:pStyle w:val="BodyText"/>
        <w:numPr>
          <w:ilvl w:val="1"/>
          <w:numId w:val="126"/>
        </w:numPr>
      </w:pPr>
      <w:bookmarkStart w:id="68" w:name="OLE_LINK40"/>
      <w:r w:rsidRPr="00136DB4">
        <w:t>Capture Frame to System memory</w:t>
      </w:r>
      <w:bookmarkEnd w:id="68"/>
      <w:r w:rsidRPr="00136DB4">
        <w:t xml:space="preserve">: </w:t>
      </w:r>
      <w:proofErr w:type="spellStart"/>
      <w:r w:rsidR="00060421">
        <w:rPr>
          <w:rFonts w:ascii="Consolas" w:hAnsi="Consolas" w:cs="Consolas"/>
          <w:b/>
          <w:bCs/>
          <w:color w:val="000000"/>
          <w:shd w:val="clear" w:color="auto" w:fill="D4D4D4"/>
          <w:lang w:val="en-IN"/>
        </w:rPr>
        <w:t>vTaskMipiRxCamera</w:t>
      </w:r>
      <w:proofErr w:type="spellEnd"/>
    </w:p>
    <w:p w14:paraId="3E00F67E" w14:textId="57CCF898" w:rsidR="00136DB4" w:rsidRDefault="00136DB4" w:rsidP="00136DB4">
      <w:pPr>
        <w:pStyle w:val="BodyText"/>
        <w:numPr>
          <w:ilvl w:val="1"/>
          <w:numId w:val="126"/>
        </w:numPr>
      </w:pPr>
      <w:r w:rsidRPr="00136DB4">
        <w:t>Capture Frame to memory after LP sense processing:</w:t>
      </w:r>
      <w:r>
        <w:rPr>
          <w:rFonts w:ascii="Consolas" w:hAnsi="Consolas" w:cs="Consolas"/>
          <w:b/>
          <w:bCs/>
          <w:color w:val="000000"/>
          <w:shd w:val="clear" w:color="auto" w:fill="D4D4D4"/>
          <w:lang w:val="en-IN"/>
        </w:rPr>
        <w:t xml:space="preserve"> </w:t>
      </w:r>
      <w:proofErr w:type="spellStart"/>
      <w:r>
        <w:rPr>
          <w:rFonts w:ascii="Consolas" w:hAnsi="Consolas" w:cs="Consolas"/>
          <w:b/>
          <w:bCs/>
          <w:color w:val="000000"/>
          <w:shd w:val="clear" w:color="auto" w:fill="D4D4D4"/>
          <w:lang w:val="en-IN"/>
        </w:rPr>
        <w:t>vTaskImgProcToSense</w:t>
      </w:r>
      <w:proofErr w:type="spellEnd"/>
    </w:p>
    <w:p w14:paraId="4E646C9D" w14:textId="7B9EBC21" w:rsidR="00060421" w:rsidRPr="00136DB4" w:rsidRDefault="00060421" w:rsidP="00290655">
      <w:pPr>
        <w:pStyle w:val="BodyText"/>
        <w:numPr>
          <w:ilvl w:val="0"/>
          <w:numId w:val="126"/>
        </w:numPr>
        <w:ind w:left="1080"/>
      </w:pPr>
      <w:r>
        <w:t xml:space="preserve">Pass through: </w:t>
      </w:r>
      <w:r>
        <w:rPr>
          <w:rFonts w:ascii="Consolas" w:hAnsi="Consolas" w:cs="Consolas"/>
          <w:b/>
          <w:bCs/>
          <w:color w:val="000000"/>
          <w:shd w:val="clear" w:color="auto" w:fill="D4D4D4"/>
          <w:lang w:val="en-IN"/>
        </w:rPr>
        <w:t>vTaskMipiPassThrough</w:t>
      </w:r>
    </w:p>
    <w:p w14:paraId="5B1D9198" w14:textId="776DE1CC" w:rsidR="008F0C32" w:rsidRDefault="008F0C32" w:rsidP="00290655">
      <w:pPr>
        <w:pStyle w:val="BodyText"/>
        <w:numPr>
          <w:ilvl w:val="0"/>
          <w:numId w:val="126"/>
        </w:numPr>
        <w:ind w:left="1080"/>
      </w:pPr>
      <w:r>
        <w:rPr>
          <w:rFonts w:ascii="Consolas" w:hAnsi="Consolas" w:cs="Consolas"/>
          <w:b/>
          <w:bCs/>
          <w:color w:val="000000"/>
          <w:shd w:val="clear" w:color="auto" w:fill="D4D4D4"/>
          <w:lang w:val="en-IN"/>
        </w:rPr>
        <w:t>vTaskMipiDataPathChange</w:t>
      </w:r>
    </w:p>
    <w:p w14:paraId="44F757E4" w14:textId="351E7A34" w:rsidR="00060421" w:rsidRDefault="00060421" w:rsidP="008F0C32">
      <w:pPr>
        <w:pStyle w:val="BodyText"/>
        <w:numPr>
          <w:ilvl w:val="1"/>
          <w:numId w:val="126"/>
        </w:numPr>
      </w:pPr>
      <w:bookmarkStart w:id="69" w:name="OLE_LINK5"/>
      <w:r>
        <w:t>Switching between Sensing and pass through</w:t>
      </w:r>
    </w:p>
    <w:p w14:paraId="38E546E3" w14:textId="6C40757F" w:rsidR="00373E6A" w:rsidRDefault="008F0C32" w:rsidP="008F0C32">
      <w:pPr>
        <w:pStyle w:val="BodyText"/>
        <w:numPr>
          <w:ilvl w:val="1"/>
          <w:numId w:val="126"/>
        </w:numPr>
      </w:pPr>
      <w:r>
        <w:t>Sensing while pass through with / without Image Res (downscale) in path.</w:t>
      </w:r>
      <w:r w:rsidR="00373E6A">
        <w:t xml:space="preserve"> Here incoming frame written to memory after downscaling while transmitting the same frame (without downscaling) to CSI Tx.</w:t>
      </w:r>
    </w:p>
    <w:bookmarkEnd w:id="69"/>
    <w:p w14:paraId="2497DF37" w14:textId="36773E85" w:rsidR="008F0C32" w:rsidRDefault="008F0C32" w:rsidP="008F0C32">
      <w:pPr>
        <w:pStyle w:val="BodyText"/>
        <w:ind w:left="1080"/>
      </w:pPr>
    </w:p>
    <w:p w14:paraId="0FC73D70" w14:textId="77777777" w:rsidR="00060421" w:rsidRPr="00060421" w:rsidRDefault="00060421" w:rsidP="00060421">
      <w:pPr>
        <w:pStyle w:val="BodyText"/>
        <w:ind w:left="1320"/>
      </w:pPr>
    </w:p>
    <w:p w14:paraId="43BFAC9E" w14:textId="72C1644B" w:rsidR="007C3979" w:rsidRDefault="0041100B" w:rsidP="004C72E4">
      <w:pPr>
        <w:pStyle w:val="BodyText"/>
      </w:pPr>
      <w:r>
        <w:t>.</w:t>
      </w:r>
    </w:p>
    <w:p w14:paraId="38A98768" w14:textId="0FE9700F" w:rsidR="00981C4D" w:rsidRDefault="00981C4D" w:rsidP="00E72A29">
      <w:pPr>
        <w:pStyle w:val="BodyText"/>
        <w:numPr>
          <w:ilvl w:val="1"/>
          <w:numId w:val="65"/>
        </w:numPr>
        <w:sectPr w:rsidR="00981C4D" w:rsidSect="00A91818">
          <w:headerReference w:type="default" r:id="rId14"/>
          <w:footerReference w:type="default" r:id="rId15"/>
          <w:footerReference w:type="first" r:id="rId16"/>
          <w:pgSz w:w="12240" w:h="15840" w:code="1"/>
          <w:pgMar w:top="1282" w:right="1440" w:bottom="1440" w:left="1440" w:header="288" w:footer="720" w:gutter="0"/>
          <w:cols w:space="720"/>
          <w:docGrid w:linePitch="326"/>
        </w:sectPr>
      </w:pPr>
    </w:p>
    <w:p w14:paraId="5ABC78F8" w14:textId="77777777" w:rsidR="00B10224" w:rsidRDefault="00B10224" w:rsidP="00B10224">
      <w:pPr>
        <w:pStyle w:val="FrontMatterHeading"/>
      </w:pPr>
      <w:r w:rsidRPr="007A038D">
        <w:t>Copyright</w:t>
      </w:r>
    </w:p>
    <w:p w14:paraId="0B79BA48" w14:textId="77777777" w:rsidR="00B10224" w:rsidRDefault="00B10224" w:rsidP="00B10224">
      <w:pPr>
        <w:pStyle w:val="FrontMatterText"/>
      </w:pPr>
      <w:r>
        <w:t xml:space="preserve">Copyright © &lt;&lt;year or year span&gt;&gt; Synaptics Incorporated. All Rights Reserved. </w:t>
      </w:r>
    </w:p>
    <w:p w14:paraId="57EC1D1E" w14:textId="77777777" w:rsidR="00B10224" w:rsidRDefault="00B10224" w:rsidP="00B10224">
      <w:pPr>
        <w:pStyle w:val="FrontMatterHeading"/>
      </w:pPr>
      <w:r w:rsidRPr="00DB7280">
        <w:t xml:space="preserve">Trademarks </w:t>
      </w:r>
    </w:p>
    <w:p w14:paraId="1825F43F" w14:textId="77777777" w:rsidR="00B10224" w:rsidRPr="007A4805" w:rsidRDefault="00B10224" w:rsidP="00B10224">
      <w:pPr>
        <w:pStyle w:val="FrontMatterText"/>
        <w:rPr>
          <w:rFonts w:eastAsia="PMingLiU"/>
        </w:rPr>
      </w:pPr>
      <w:r w:rsidRPr="00631792">
        <w:t>Synaptics; the Synaptics logo; are trademarks or registered trademarks of Synaptics Incorporated in the United States and/or other countries.</w:t>
      </w:r>
      <w:r w:rsidRPr="00631792">
        <w:rPr>
          <w:rFonts w:eastAsia="PMingLiU"/>
        </w:rPr>
        <w:t xml:space="preserve"> </w:t>
      </w:r>
      <w:r w:rsidRPr="00F63BC4">
        <w:t>All other trademarks are the property of their respective owners.</w:t>
      </w:r>
    </w:p>
    <w:p w14:paraId="0317E164" w14:textId="77777777" w:rsidR="00B10224" w:rsidRDefault="00B10224" w:rsidP="00B10224">
      <w:pPr>
        <w:pStyle w:val="FrontMatterHeading"/>
      </w:pPr>
      <w:r w:rsidRPr="00DB7280">
        <w:t>Notice</w:t>
      </w:r>
    </w:p>
    <w:p w14:paraId="462E7E43" w14:textId="77777777" w:rsidR="00B10224" w:rsidRPr="00AF5872" w:rsidRDefault="00B10224" w:rsidP="00B10224">
      <w:pPr>
        <w:pStyle w:val="FrontMatterText"/>
      </w:pPr>
      <w:r>
        <w:t>This</w:t>
      </w:r>
      <w:r w:rsidRPr="00AF5872">
        <w:t> </w:t>
      </w:r>
      <w:r>
        <w:t>document contains information that is proprietary to Synaptics Incorporated (“Synaptics”). The holder of this document shall treat all information contained herein as confidential, shall use the information only for its intended purpose, and shall not duplicate, disclose, or disseminate any of this information in any manner unless Synaptics has otherwise provided express, written permission.</w:t>
      </w:r>
    </w:p>
    <w:p w14:paraId="00AEAE62" w14:textId="77777777" w:rsidR="00B10224" w:rsidRDefault="00B10224" w:rsidP="00B10224">
      <w:pPr>
        <w:pStyle w:val="FrontMatterText"/>
      </w:pPr>
      <w:r>
        <w:t>Use of the materials may require a license of intellectual property from a third party or from Synaptics. This document conveys no express or implied licenses to any intellectual property rights belonging to Synaptics or any other party. Synaptics may, from time to time and at its sole option, update the information contained in this document without notice.</w:t>
      </w:r>
    </w:p>
    <w:p w14:paraId="48648825" w14:textId="77777777" w:rsidR="00B10224" w:rsidRDefault="00B10224" w:rsidP="00B10224">
      <w:pPr>
        <w:pStyle w:val="FrontMatterText"/>
        <w:rPr>
          <w:szCs w:val="18"/>
        </w:rPr>
      </w:pPr>
      <w:r w:rsidRPr="00DE6202">
        <w:rPr>
          <w:szCs w:val="18"/>
        </w:rPr>
        <w:t>INFORMATION CONTAINED IN THIS DOCUMENT IS PROVIDED "AS-IS,” AND SYNAPTICS HEREBY DISCLAIMS ALL EXPRESS OR IMPLIED WARRANTIES, INCLUDING BUT NOT LIMITED TO ANY IMPLIED WARRANTIES OF MERCHANTABILITY AND FITNESS FOR A PARTICULAR PURPOSE, AND ANY WARRANTIES OF NON-INFRINGEMENT OF ANY INTELLECTUAL PROPERTY RIGHTS.  IN NO EVENT SHALL SYNAPTICS BE LIABLE FOR ANY DIRECT, INDIRECT, INCIDENTAL, SPECIAL, PUNITIVE, OR CONSEQUENTIAL DAMAGES ARISING OUT OF OR IN CONNECTION WITH THE USE OF THE INFORMATION CONTAINED IN THIS DOCUMENT, HOWEVER CAUSED AND BASED ON ANY THEORY OF LIABILITY, WHETHER IN AN ACTION OF CONTRACT, NEGLIGENCE OR OTHER TORTIOUS ACTION, AND EVEN IF SYNAPTICS WAS ADVISED OF THE POSSIBILITY OF SUCH DAMAGE.  IF A TRIBUNAL OF COMPETENT JURISDICTION DOES NOT PERMIT THE DISCLAIMER OF DIRECT DAMAGES OR ANY OTHER DAMAGES, SYNAPTICS’ TOTAL CUMULATIVE LIABILITY TO ANY PARTY SHALL NOT EXCEED ONE HUNDRED U.S. DOLLARS.</w:t>
      </w:r>
    </w:p>
    <w:p w14:paraId="53C7C32A" w14:textId="77777777" w:rsidR="00B10224" w:rsidRPr="00352851" w:rsidRDefault="00B10224" w:rsidP="00B10224">
      <w:pPr>
        <w:pStyle w:val="FrontMatterHeading"/>
      </w:pPr>
      <w:r w:rsidRPr="00352851">
        <w:t>Ordering Information</w:t>
      </w:r>
    </w:p>
    <w:p w14:paraId="319711C1" w14:textId="77777777" w:rsidR="00B10224" w:rsidRDefault="00B10224" w:rsidP="00B10224">
      <w:pPr>
        <w:pStyle w:val="FrontMatterText"/>
      </w:pPr>
      <w:r w:rsidRPr="0084269A">
        <w:t>For ordering information and a complete list of Synaptics' products, contact your Synaptics sales representative. Visit our website at www.synaptics.com to locate the Synaptics office nearest you.</w:t>
      </w:r>
    </w:p>
    <w:p w14:paraId="0B90D762" w14:textId="77777777" w:rsidR="00B10224" w:rsidRPr="007A038D" w:rsidRDefault="00B10224" w:rsidP="00B10224">
      <w:pPr>
        <w:pStyle w:val="FrontMatterHeading"/>
      </w:pPr>
      <w:r>
        <w:t>Contact</w:t>
      </w:r>
      <w:r w:rsidRPr="007A038D">
        <w:t xml:space="preserve"> Us</w:t>
      </w:r>
    </w:p>
    <w:p w14:paraId="4EA37BE7" w14:textId="25F72A30" w:rsidR="00B10224" w:rsidRDefault="00B10224" w:rsidP="00B10224">
      <w:pPr>
        <w:pStyle w:val="FrontMatterText"/>
      </w:pPr>
      <w:r>
        <w:t xml:space="preserve">Visit our website at </w:t>
      </w:r>
      <w:hyperlink r:id="rId17" w:history="1">
        <w:r w:rsidRPr="004A35DD">
          <w:rPr>
            <w:rStyle w:val="Hyperlink"/>
          </w:rPr>
          <w:t>www.synaptics.com</w:t>
        </w:r>
      </w:hyperlink>
      <w:r>
        <w:t xml:space="preserve"> to locate the Synaptics office </w:t>
      </w:r>
      <w:r w:rsidRPr="0058418D">
        <w:t>nearest</w:t>
      </w:r>
      <w:r>
        <w:t xml:space="preserve"> you.</w:t>
      </w:r>
    </w:p>
    <w:p w14:paraId="70D53AAF" w14:textId="77777777" w:rsidR="00B10224" w:rsidRDefault="00B10224" w:rsidP="00B10224">
      <w:pPr>
        <w:pStyle w:val="BodyText"/>
        <w:widowControl w:val="0"/>
        <w:jc w:val="center"/>
      </w:pPr>
    </w:p>
    <w:p w14:paraId="3F394FC0" w14:textId="77777777" w:rsidR="00B10224" w:rsidRDefault="00B10224" w:rsidP="00B10224">
      <w:pPr>
        <w:pStyle w:val="Figure"/>
      </w:pPr>
      <w:r>
        <w:rPr>
          <w:noProof/>
        </w:rPr>
        <w:drawing>
          <wp:inline distT="0" distB="0" distL="0" distR="0" wp14:anchorId="07CFE354" wp14:editId="4D50C93C">
            <wp:extent cx="2286000" cy="521208"/>
            <wp:effectExtent l="0" t="0" r="0" b="0"/>
            <wp:docPr id="12" name="Picture 1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naptics-logo-full-color.jpg"/>
                    <pic:cNvPicPr/>
                  </pic:nvPicPr>
                  <pic:blipFill>
                    <a:blip r:embed="rId18"/>
                    <a:stretch>
                      <a:fillRect/>
                    </a:stretch>
                  </pic:blipFill>
                  <pic:spPr>
                    <a:xfrm>
                      <a:off x="0" y="0"/>
                      <a:ext cx="2286000" cy="521208"/>
                    </a:xfrm>
                    <a:prstGeom prst="rect">
                      <a:avLst/>
                    </a:prstGeom>
                  </pic:spPr>
                </pic:pic>
              </a:graphicData>
            </a:graphic>
          </wp:inline>
        </w:drawing>
      </w:r>
    </w:p>
    <w:bookmarkEnd w:id="47"/>
    <w:p w14:paraId="18D1AD6A" w14:textId="77777777" w:rsidR="0065092C" w:rsidRPr="0065092C" w:rsidRDefault="0065092C" w:rsidP="00B812DD">
      <w:pPr>
        <w:pStyle w:val="FrontMatterText"/>
      </w:pPr>
    </w:p>
    <w:sectPr w:rsidR="0065092C" w:rsidRPr="0065092C" w:rsidSect="00A91818">
      <w:headerReference w:type="default" r:id="rId19"/>
      <w:footerReference w:type="default" r:id="rId20"/>
      <w:headerReference w:type="first" r:id="rId21"/>
      <w:footerReference w:type="first" r:id="rId22"/>
      <w:pgSz w:w="12240" w:h="15840" w:code="1"/>
      <w:pgMar w:top="1282" w:right="1440" w:bottom="1440" w:left="1440" w:header="288"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88EB89" w14:textId="77777777" w:rsidR="00DB4D48" w:rsidRDefault="00DB4D48">
      <w:r>
        <w:separator/>
      </w:r>
    </w:p>
  </w:endnote>
  <w:endnote w:type="continuationSeparator" w:id="0">
    <w:p w14:paraId="23F17818" w14:textId="77777777" w:rsidR="00DB4D48" w:rsidRDefault="00DB4D48">
      <w:r>
        <w:continuationSeparator/>
      </w:r>
    </w:p>
  </w:endnote>
  <w:endnote w:type="continuationNotice" w:id="1">
    <w:p w14:paraId="628557AD" w14:textId="77777777" w:rsidR="00DB4D48" w:rsidRDefault="00DB4D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tantia">
    <w:panose1 w:val="02030602050306030303"/>
    <w:charset w:val="00"/>
    <w:family w:val="roman"/>
    <w:pitch w:val="variable"/>
    <w:sig w:usb0="A00002EF" w:usb1="4000204B" w:usb2="00000000" w:usb3="00000000" w:csb0="0000019F" w:csb1="00000000"/>
  </w:font>
  <w:font w:name="Arial Bold">
    <w:altName w:val="Arial"/>
    <w:panose1 w:val="020B0704020202020204"/>
    <w:charset w:val="00"/>
    <w:family w:val="auto"/>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3A79B" w14:textId="77777777" w:rsidR="00F23007" w:rsidRDefault="00F23007">
    <w:pPr>
      <w:pStyle w:val="Footer"/>
    </w:pPr>
    <w:r>
      <w:rPr>
        <w:noProof/>
      </w:rPr>
      <mc:AlternateContent>
        <mc:Choice Requires="wps">
          <w:drawing>
            <wp:anchor distT="0" distB="0" distL="114300" distR="114300" simplePos="0" relativeHeight="251658249" behindDoc="1" locked="0" layoutInCell="0" allowOverlap="1" wp14:anchorId="275D7624" wp14:editId="4789FB59">
              <wp:simplePos x="0" y="0"/>
              <wp:positionH relativeFrom="margin">
                <wp:posOffset>3130530</wp:posOffset>
              </wp:positionH>
              <wp:positionV relativeFrom="margin">
                <wp:posOffset>4709379</wp:posOffset>
              </wp:positionV>
              <wp:extent cx="2694489" cy="52387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2694489" cy="5238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F44D3B9" w14:textId="77777777" w:rsidR="00F23007" w:rsidRDefault="00F23007" w:rsidP="00341AE3">
                          <w:pPr>
                            <w:jc w:val="center"/>
                            <w:rPr>
                              <w:szCs w:val="24"/>
                            </w:rPr>
                          </w:pPr>
                          <w:r>
                            <w:rPr>
                              <w:color w:val="C0C0C0"/>
                              <w:sz w:val="72"/>
                              <w:szCs w:val="72"/>
                            </w:rPr>
                            <w:t>Preliminary</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75D7624" id="_x0000_t202" coordsize="21600,21600" o:spt="202" path="m,l,21600r21600,l21600,xe">
              <v:stroke joinstyle="miter"/>
              <v:path gradientshapeok="t" o:connecttype="rect"/>
            </v:shapetype>
            <v:shape id="Text Box 10" o:spid="_x0000_s1026" type="#_x0000_t202" style="position:absolute;margin-left:246.5pt;margin-top:370.8pt;width:212.15pt;height:41.25pt;rotation:-45;z-index:-25165823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" o:allowincell="f" filled="f" stroked="f">
              <v:stroke joinstyle="round"/>
              <o:lock v:ext="edit" shapetype="t"/>
              <v:textbox style="mso-fit-shape-to-text:t">
                <w:txbxContent>
                  <w:p w14:paraId="2F44D3B9" w14:textId="77777777" w:rsidR="00F23007" w:rsidRDefault="00F23007" w:rsidP="00341AE3">
                    <w:pPr>
                      <w:jc w:val="center"/>
                      <w:rPr>
                        <w:szCs w:val="24"/>
                      </w:rPr>
                    </w:pPr>
                    <w:r>
                      <w:rPr>
                        <w:color w:val="C0C0C0"/>
                        <w:sz w:val="72"/>
                        <w:szCs w:val="72"/>
                      </w:rPr>
                      <w:t>Preliminary</w:t>
                    </w:r>
                  </w:p>
                </w:txbxContent>
              </v:textbox>
              <w10:wrap anchorx="margin" anchory="margin"/>
            </v:shape>
          </w:pict>
        </mc:Fallback>
      </mc:AlternateContent>
    </w:r>
    <w:r>
      <w:ptab w:relativeTo="margin" w:alignment="center" w:leader="none"/>
    </w:r>
    <w:r>
      <w:t xml:space="preserve">Copyright © 2016 -2022 Synaptics Incorporated. All Rights Reserved. </w:t>
    </w:r>
    <w:r>
      <w:ptab w:relativeTo="margin" w:alignment="right" w:leader="none"/>
    </w:r>
    <w:r>
      <w:fldChar w:fldCharType="begin"/>
    </w:r>
    <w:r>
      <w:instrText xml:space="preserve"> PAGE  \* MERGEFORMAT </w:instrText>
    </w:r>
    <w:r>
      <w:fldChar w:fldCharType="separate"/>
    </w:r>
    <w:r>
      <w:rPr>
        <w:noProof/>
      </w:rPr>
      <w:t>2</w:t>
    </w:r>
    <w:r>
      <w:fldChar w:fldCharType="end"/>
    </w:r>
  </w:p>
  <w:p w14:paraId="40F1A5D2" w14:textId="77777777" w:rsidR="00F23007" w:rsidRDefault="00F23007">
    <w:pPr>
      <w:pStyle w:val="Footer"/>
    </w:pPr>
    <w:r>
      <w:ptab w:relativeTo="margin" w:alignment="center" w:leader="none"/>
    </w:r>
    <w:r w:rsidRPr="00216C9D">
      <w:rPr>
        <w:noProof/>
      </w:rPr>
      <w:t xml:space="preserve"> </w:t>
    </w:r>
    <w:r>
      <w:rPr>
        <w:noProof/>
      </w:rPr>
      <w:drawing>
        <wp:anchor distT="0" distB="0" distL="114300" distR="114300" simplePos="0" relativeHeight="251658247" behindDoc="1" locked="0" layoutInCell="1" allowOverlap="1" wp14:anchorId="137C6EFC" wp14:editId="27BA715F">
          <wp:simplePos x="0" y="0"/>
          <wp:positionH relativeFrom="page">
            <wp:align>left</wp:align>
          </wp:positionH>
          <wp:positionV relativeFrom="page">
            <wp:align>bottom</wp:align>
          </wp:positionV>
          <wp:extent cx="10058400" cy="246888"/>
          <wp:effectExtent l="0" t="0" r="0" b="1270"/>
          <wp:wrapNone/>
          <wp:docPr id="2097387534" name="Picture 2097387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ch-pubs-doc-page-footer-1584x39.jpg"/>
                  <pic:cNvPicPr/>
                </pic:nvPicPr>
                <pic:blipFill>
                  <a:blip r:embed="rId1"/>
                  <a:stretch>
                    <a:fillRect/>
                  </a:stretch>
                </pic:blipFill>
                <pic:spPr>
                  <a:xfrm>
                    <a:off x="0" y="0"/>
                    <a:ext cx="10058400" cy="246888"/>
                  </a:xfrm>
                  <a:prstGeom prst="rect">
                    <a:avLst/>
                  </a:prstGeom>
                </pic:spPr>
              </pic:pic>
            </a:graphicData>
          </a:graphic>
          <wp14:sizeRelH relativeFrom="margin">
            <wp14:pctWidth>0</wp14:pctWidth>
          </wp14:sizeRelH>
          <wp14:sizeRelV relativeFrom="margin">
            <wp14:pctHeight>0</wp14:pctHeight>
          </wp14:sizeRelV>
        </wp:anchor>
      </w:drawing>
    </w:r>
    <w:r>
      <w:t>Synaptics Confidential. Disclosed Only Under NDA - Limited Distribution.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D4C01" w14:textId="77777777" w:rsidR="00F23007" w:rsidRDefault="00F23007">
    <w:pPr>
      <w:pStyle w:val="Footer"/>
    </w:pPr>
    <w:r>
      <w:ptab w:relativeTo="margin" w:alignment="center" w:leader="none"/>
    </w:r>
    <w:r>
      <w:t xml:space="preserve">Copyright © &lt;&lt;year or year span&gt;&gt; Synaptics Incorporated. All Rights Reserved. </w:t>
    </w:r>
    <w:r>
      <w:ptab w:relativeTo="margin" w:alignment="right" w:leader="none"/>
    </w:r>
    <w:r>
      <w:fldChar w:fldCharType="begin"/>
    </w:r>
    <w:r>
      <w:instrText xml:space="preserve"> PAGE  \* MERGEFORMAT </w:instrText>
    </w:r>
    <w:r>
      <w:fldChar w:fldCharType="separate"/>
    </w:r>
    <w:r>
      <w:rPr>
        <w:noProof/>
      </w:rPr>
      <w:t>2</w:t>
    </w:r>
    <w:r>
      <w:fldChar w:fldCharType="end"/>
    </w:r>
  </w:p>
  <w:p w14:paraId="00597CE3" w14:textId="77777777" w:rsidR="00F23007" w:rsidRDefault="00F23007">
    <w:pPr>
      <w:pStyle w:val="Footer"/>
    </w:pPr>
    <w:r>
      <w:ptab w:relativeTo="margin" w:alignment="center" w:leader="none"/>
    </w:r>
    <w:r w:rsidRPr="00216C9D">
      <w:rPr>
        <w:noProof/>
      </w:rPr>
      <w:t xml:space="preserve"> </w:t>
    </w:r>
    <w:r>
      <w:rPr>
        <w:noProof/>
      </w:rPr>
      <w:drawing>
        <wp:anchor distT="0" distB="0" distL="114300" distR="114300" simplePos="0" relativeHeight="251658248" behindDoc="1" locked="0" layoutInCell="1" allowOverlap="1" wp14:anchorId="369C095A" wp14:editId="1B1F923F">
          <wp:simplePos x="0" y="0"/>
          <wp:positionH relativeFrom="page">
            <wp:align>left</wp:align>
          </wp:positionH>
          <wp:positionV relativeFrom="page">
            <wp:align>bottom</wp:align>
          </wp:positionV>
          <wp:extent cx="10058400" cy="246888"/>
          <wp:effectExtent l="0" t="0" r="0" b="1270"/>
          <wp:wrapNone/>
          <wp:docPr id="228687270" name="Picture 228687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ch-pubs-doc-page-footer-1584x39.jpg"/>
                  <pic:cNvPicPr/>
                </pic:nvPicPr>
                <pic:blipFill>
                  <a:blip r:embed="rId1"/>
                  <a:stretch>
                    <a:fillRect/>
                  </a:stretch>
                </pic:blipFill>
                <pic:spPr>
                  <a:xfrm>
                    <a:off x="0" y="0"/>
                    <a:ext cx="10058400" cy="246888"/>
                  </a:xfrm>
                  <a:prstGeom prst="rect">
                    <a:avLst/>
                  </a:prstGeom>
                </pic:spPr>
              </pic:pic>
            </a:graphicData>
          </a:graphic>
          <wp14:sizeRelH relativeFrom="margin">
            <wp14:pctWidth>0</wp14:pctWidth>
          </wp14:sizeRelH>
          <wp14:sizeRelV relativeFrom="margin">
            <wp14:pctHeight>0</wp14:pctHeight>
          </wp14:sizeRelV>
        </wp:anchor>
      </w:drawing>
    </w:r>
    <w:r>
      <w:t>Synaptics Confidential. Disclosed Only Under NDA - Limited Distribution.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D12E7" w14:textId="63199FBE" w:rsidR="00F23007" w:rsidRDefault="00F23007">
    <w:pPr>
      <w:pStyle w:val="Footer"/>
    </w:pPr>
    <w:r>
      <w:rPr>
        <w:noProof/>
      </w:rPr>
      <mc:AlternateContent>
        <mc:Choice Requires="wps">
          <w:drawing>
            <wp:anchor distT="0" distB="0" distL="114300" distR="114300" simplePos="0" relativeHeight="251658246" behindDoc="1" locked="0" layoutInCell="0" allowOverlap="1" wp14:anchorId="32642B05" wp14:editId="47D33B34">
              <wp:simplePos x="0" y="0"/>
              <wp:positionH relativeFrom="margin">
                <wp:posOffset>3130530</wp:posOffset>
              </wp:positionH>
              <wp:positionV relativeFrom="margin">
                <wp:posOffset>4709379</wp:posOffset>
              </wp:positionV>
              <wp:extent cx="2694489" cy="523875"/>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2694489" cy="5238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2AB3BF8" w14:textId="77777777" w:rsidR="00F23007" w:rsidRDefault="00F23007" w:rsidP="00341AE3">
                          <w:pPr>
                            <w:jc w:val="center"/>
                            <w:rPr>
                              <w:szCs w:val="24"/>
                            </w:rPr>
                          </w:pPr>
                          <w:r>
                            <w:rPr>
                              <w:color w:val="C0C0C0"/>
                              <w:sz w:val="72"/>
                              <w:szCs w:val="72"/>
                            </w:rPr>
                            <w:t>Preliminary</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2642B05" id="_x0000_t202" coordsize="21600,21600" o:spt="202" path="m,l,21600r21600,l21600,xe">
              <v:stroke joinstyle="miter"/>
              <v:path gradientshapeok="t" o:connecttype="rect"/>
            </v:shapetype>
            <v:shape id="Text Box 34" o:spid="_x0000_s1027" type="#_x0000_t202" style="position:absolute;margin-left:246.5pt;margin-top:370.8pt;width:212.15pt;height:41.25pt;rotation:-45;z-index:-25165823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" o:allowincell="f" filled="f" stroked="f">
              <v:stroke joinstyle="round"/>
              <o:lock v:ext="edit" shapetype="t"/>
              <v:textbox style="mso-fit-shape-to-text:t">
                <w:txbxContent>
                  <w:p w14:paraId="12AB3BF8" w14:textId="77777777" w:rsidR="00F23007" w:rsidRDefault="00F23007" w:rsidP="00341AE3">
                    <w:pPr>
                      <w:jc w:val="center"/>
                      <w:rPr>
                        <w:szCs w:val="24"/>
                      </w:rPr>
                    </w:pPr>
                    <w:r>
                      <w:rPr>
                        <w:color w:val="C0C0C0"/>
                        <w:sz w:val="72"/>
                        <w:szCs w:val="72"/>
                      </w:rPr>
                      <w:t>Preliminary</w:t>
                    </w:r>
                  </w:p>
                </w:txbxContent>
              </v:textbox>
              <w10:wrap anchorx="margin" anchory="margin"/>
            </v:shape>
          </w:pict>
        </mc:Fallback>
      </mc:AlternateContent>
    </w:r>
    <w:r>
      <w:ptab w:relativeTo="margin" w:alignment="center" w:leader="none"/>
    </w:r>
    <w:r>
      <w:t xml:space="preserve">Copyright © 2016 -2022 Synaptics Incorporated. All Rights Reserved. </w:t>
    </w:r>
    <w:r>
      <w:ptab w:relativeTo="margin" w:alignment="right" w:leader="none"/>
    </w:r>
    <w:r>
      <w:fldChar w:fldCharType="begin"/>
    </w:r>
    <w:r>
      <w:instrText xml:space="preserve"> PAGE  \* MERGEFORMAT </w:instrText>
    </w:r>
    <w:r>
      <w:fldChar w:fldCharType="separate"/>
    </w:r>
    <w:r>
      <w:rPr>
        <w:noProof/>
      </w:rPr>
      <w:t>2</w:t>
    </w:r>
    <w:r>
      <w:fldChar w:fldCharType="end"/>
    </w:r>
  </w:p>
  <w:p w14:paraId="27FAEC71" w14:textId="77777777" w:rsidR="00F23007" w:rsidRDefault="00F23007">
    <w:pPr>
      <w:pStyle w:val="Footer"/>
    </w:pPr>
    <w:r>
      <w:ptab w:relativeTo="margin" w:alignment="center" w:leader="none"/>
    </w:r>
    <w:r w:rsidRPr="00216C9D">
      <w:rPr>
        <w:noProof/>
      </w:rPr>
      <w:t xml:space="preserve"> </w:t>
    </w:r>
    <w:r>
      <w:rPr>
        <w:noProof/>
      </w:rPr>
      <w:drawing>
        <wp:anchor distT="0" distB="0" distL="114300" distR="114300" simplePos="0" relativeHeight="251658244" behindDoc="1" locked="0" layoutInCell="1" allowOverlap="1" wp14:anchorId="0D93124F" wp14:editId="5E322110">
          <wp:simplePos x="0" y="0"/>
          <wp:positionH relativeFrom="page">
            <wp:align>left</wp:align>
          </wp:positionH>
          <wp:positionV relativeFrom="page">
            <wp:align>bottom</wp:align>
          </wp:positionV>
          <wp:extent cx="10058400" cy="246888"/>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ch-pubs-doc-page-footer-1584x39.jpg"/>
                  <pic:cNvPicPr/>
                </pic:nvPicPr>
                <pic:blipFill>
                  <a:blip r:embed="rId1"/>
                  <a:stretch>
                    <a:fillRect/>
                  </a:stretch>
                </pic:blipFill>
                <pic:spPr>
                  <a:xfrm>
                    <a:off x="0" y="0"/>
                    <a:ext cx="10058400" cy="246888"/>
                  </a:xfrm>
                  <a:prstGeom prst="rect">
                    <a:avLst/>
                  </a:prstGeom>
                </pic:spPr>
              </pic:pic>
            </a:graphicData>
          </a:graphic>
          <wp14:sizeRelH relativeFrom="margin">
            <wp14:pctWidth>0</wp14:pctWidth>
          </wp14:sizeRelH>
          <wp14:sizeRelV relativeFrom="margin">
            <wp14:pctHeight>0</wp14:pctHeight>
          </wp14:sizeRelV>
        </wp:anchor>
      </w:drawing>
    </w:r>
    <w:r>
      <w:t>Synaptics Confidential. Disclosed Only Under NDA - Limited Distribution.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C9BB3" w14:textId="77777777" w:rsidR="00F23007" w:rsidRDefault="00F23007">
    <w:pPr>
      <w:pStyle w:val="Footer"/>
    </w:pPr>
    <w:r>
      <w:ptab w:relativeTo="margin" w:alignment="center" w:leader="none"/>
    </w:r>
    <w:r>
      <w:t xml:space="preserve">Copyright © &lt;&lt;year or year span&gt;&gt; Synaptics Incorporated. All Rights Reserved. </w:t>
    </w:r>
    <w:r>
      <w:ptab w:relativeTo="margin" w:alignment="right" w:leader="none"/>
    </w:r>
    <w:r>
      <w:fldChar w:fldCharType="begin"/>
    </w:r>
    <w:r>
      <w:instrText xml:space="preserve"> PAGE  \* MERGEFORMAT </w:instrText>
    </w:r>
    <w:r>
      <w:fldChar w:fldCharType="separate"/>
    </w:r>
    <w:r>
      <w:rPr>
        <w:noProof/>
      </w:rPr>
      <w:t>2</w:t>
    </w:r>
    <w:r>
      <w:fldChar w:fldCharType="end"/>
    </w:r>
  </w:p>
  <w:p w14:paraId="378E1E69" w14:textId="77777777" w:rsidR="00F23007" w:rsidRDefault="00F23007">
    <w:pPr>
      <w:pStyle w:val="Footer"/>
    </w:pPr>
    <w:r>
      <w:ptab w:relativeTo="margin" w:alignment="center" w:leader="none"/>
    </w:r>
    <w:r w:rsidRPr="00216C9D">
      <w:rPr>
        <w:noProof/>
      </w:rPr>
      <w:t xml:space="preserve"> </w:t>
    </w:r>
    <w:r>
      <w:rPr>
        <w:noProof/>
      </w:rPr>
      <w:drawing>
        <wp:anchor distT="0" distB="0" distL="114300" distR="114300" simplePos="0" relativeHeight="251658245" behindDoc="1" locked="0" layoutInCell="1" allowOverlap="1" wp14:anchorId="442B3DC7" wp14:editId="49EDC266">
          <wp:simplePos x="0" y="0"/>
          <wp:positionH relativeFrom="page">
            <wp:align>left</wp:align>
          </wp:positionH>
          <wp:positionV relativeFrom="page">
            <wp:align>bottom</wp:align>
          </wp:positionV>
          <wp:extent cx="10058400" cy="246888"/>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ch-pubs-doc-page-footer-1584x39.jpg"/>
                  <pic:cNvPicPr/>
                </pic:nvPicPr>
                <pic:blipFill>
                  <a:blip r:embed="rId1"/>
                  <a:stretch>
                    <a:fillRect/>
                  </a:stretch>
                </pic:blipFill>
                <pic:spPr>
                  <a:xfrm>
                    <a:off x="0" y="0"/>
                    <a:ext cx="10058400" cy="246888"/>
                  </a:xfrm>
                  <a:prstGeom prst="rect">
                    <a:avLst/>
                  </a:prstGeom>
                </pic:spPr>
              </pic:pic>
            </a:graphicData>
          </a:graphic>
          <wp14:sizeRelH relativeFrom="margin">
            <wp14:pctWidth>0</wp14:pctWidth>
          </wp14:sizeRelH>
          <wp14:sizeRelV relativeFrom="margin">
            <wp14:pctHeight>0</wp14:pctHeight>
          </wp14:sizeRelV>
        </wp:anchor>
      </w:drawing>
    </w:r>
    <w:r>
      <w:t>Synaptics Confidential. Disclosed Only Under NDA - Limited Distribution.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4F5E6" w14:textId="77777777" w:rsidR="00DB4D48" w:rsidRDefault="00DB4D48">
      <w:r>
        <w:separator/>
      </w:r>
    </w:p>
  </w:footnote>
  <w:footnote w:type="continuationSeparator" w:id="0">
    <w:p w14:paraId="3A0A1D9B" w14:textId="77777777" w:rsidR="00DB4D48" w:rsidRDefault="00DB4D48">
      <w:r>
        <w:continuationSeparator/>
      </w:r>
    </w:p>
  </w:footnote>
  <w:footnote w:type="continuationNotice" w:id="1">
    <w:p w14:paraId="7BBC6C4A" w14:textId="77777777" w:rsidR="00DB4D48" w:rsidRDefault="00DB4D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BE6DD" w14:textId="59B09BBB" w:rsidR="00F23007" w:rsidRPr="00FC0A00" w:rsidRDefault="00F23007" w:rsidP="00FC0A00">
    <w:pPr>
      <w:pStyle w:val="Header"/>
    </w:pPr>
    <w:r>
      <w:rPr>
        <w:noProof/>
      </w:rPr>
      <w:drawing>
        <wp:anchor distT="0" distB="0" distL="114300" distR="114300" simplePos="0" relativeHeight="251658242" behindDoc="1" locked="0" layoutInCell="1" allowOverlap="1" wp14:anchorId="4455AF68" wp14:editId="2637023C">
          <wp:simplePos x="0" y="0"/>
          <wp:positionH relativeFrom="page">
            <wp:posOffset>4550</wp:posOffset>
          </wp:positionH>
          <wp:positionV relativeFrom="page">
            <wp:posOffset>0</wp:posOffset>
          </wp:positionV>
          <wp:extent cx="10058400" cy="594360"/>
          <wp:effectExtent l="0" t="0" r="0" b="0"/>
          <wp:wrapNone/>
          <wp:docPr id="2015433461" name="Picture 2015433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pubs-doc-page-header-1584x94.jpg"/>
                  <pic:cNvPicPr/>
                </pic:nvPicPr>
                <pic:blipFill>
                  <a:blip r:embed="rId1"/>
                  <a:stretch>
                    <a:fillRect/>
                  </a:stretch>
                </pic:blipFill>
                <pic:spPr>
                  <a:xfrm>
                    <a:off x="0" y="0"/>
                    <a:ext cx="10058400" cy="594360"/>
                  </a:xfrm>
                  <a:prstGeom prst="rect">
                    <a:avLst/>
                  </a:prstGeom>
                </pic:spPr>
              </pic:pic>
            </a:graphicData>
          </a:graphic>
          <wp14:sizeRelH relativeFrom="margin">
            <wp14:pctWidth>0</wp14:pctWidth>
          </wp14:sizeRelH>
          <wp14:sizeRelV relativeFrom="margin">
            <wp14:pctHeight>0</wp14:pctHeight>
          </wp14:sizeRelV>
        </wp:anchor>
      </w:drawing>
    </w:r>
    <w:r w:rsidR="009152D4">
      <w:t xml:space="preserve">Sensor Integration </w:t>
    </w:r>
    <w:r w:rsidR="00E72A29">
      <w:t>Guide</w:t>
    </w:r>
    <w:r>
      <w:ptab w:relativeTo="margin" w:alignment="right" w:leader="none"/>
    </w:r>
    <w:fldSimple w:instr="DOCPROPERTY  &quot;Part number&quot;  \* MERGEFORMAT">
      <w:r w:rsidR="00D74420">
        <w:t>Rev 0.</w:t>
      </w:r>
      <w:r w:rsidR="00E72A29">
        <w:t>1</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9C6B4" w14:textId="5AE88C3E" w:rsidR="00F23007" w:rsidRPr="00FC0A00" w:rsidRDefault="00F23007" w:rsidP="00FC0A00">
    <w:pPr>
      <w:pStyle w:val="Header"/>
    </w:pPr>
    <w:r>
      <w:rPr>
        <w:noProof/>
      </w:rPr>
      <w:drawing>
        <wp:anchor distT="0" distB="0" distL="114300" distR="114300" simplePos="0" relativeHeight="251658243" behindDoc="1" locked="0" layoutInCell="1" allowOverlap="1" wp14:anchorId="6189BE51" wp14:editId="2E746709">
          <wp:simplePos x="0" y="0"/>
          <wp:positionH relativeFrom="page">
            <wp:posOffset>4550</wp:posOffset>
          </wp:positionH>
          <wp:positionV relativeFrom="page">
            <wp:posOffset>0</wp:posOffset>
          </wp:positionV>
          <wp:extent cx="10058400" cy="5943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pubs-doc-page-header-1584x94.jpg"/>
                  <pic:cNvPicPr/>
                </pic:nvPicPr>
                <pic:blipFill>
                  <a:blip r:embed="rId1"/>
                  <a:stretch>
                    <a:fillRect/>
                  </a:stretch>
                </pic:blipFill>
                <pic:spPr>
                  <a:xfrm>
                    <a:off x="0" y="0"/>
                    <a:ext cx="10058400" cy="594360"/>
                  </a:xfrm>
                  <a:prstGeom prst="rect">
                    <a:avLst/>
                  </a:prstGeom>
                </pic:spPr>
              </pic:pic>
            </a:graphicData>
          </a:graphic>
          <wp14:sizeRelH relativeFrom="margin">
            <wp14:pctWidth>0</wp14:pctWidth>
          </wp14:sizeRelH>
          <wp14:sizeRelV relativeFrom="margin">
            <wp14:pctHeight>0</wp14:pctHeight>
          </wp14:sizeRelV>
        </wp:anchor>
      </w:drawing>
    </w:r>
    <w:fldSimple w:instr="TITLE   \* MERGEFORMAT">
      <w:r>
        <w:t>Architecture Spec</w:t>
      </w:r>
    </w:fldSimple>
    <w:r>
      <w:ptab w:relativeTo="margin" w:alignment="right" w:leader="none"/>
    </w:r>
    <w:fldSimple w:instr="DOCPROPERTY  &quot;Part number&quot;  \* MERGEFORMAT">
      <w:r w:rsidR="00A038A7">
        <w:t>Rev 0.400</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3EA3D" w14:textId="77777777" w:rsidR="00F23007" w:rsidRDefault="00F23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0F90505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1427B3"/>
    <w:multiLevelType w:val="hybridMultilevel"/>
    <w:tmpl w:val="0C5EC5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EC694E"/>
    <w:multiLevelType w:val="hybridMultilevel"/>
    <w:tmpl w:val="5E7AD354"/>
    <w:lvl w:ilvl="0" w:tplc="0C000003">
      <w:start w:val="1"/>
      <w:numFmt w:val="bullet"/>
      <w:lvlText w:val="o"/>
      <w:lvlJc w:val="left"/>
      <w:pPr>
        <w:ind w:left="720" w:hanging="360"/>
      </w:pPr>
      <w:rPr>
        <w:rFonts w:ascii="Courier New" w:hAnsi="Courier New" w:cs="Courier New"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23A0D83"/>
    <w:multiLevelType w:val="hybridMultilevel"/>
    <w:tmpl w:val="2B968BFC"/>
    <w:lvl w:ilvl="0" w:tplc="FFFFFFFF">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 w15:restartNumberingAfterBreak="0">
    <w:nsid w:val="031A3262"/>
    <w:multiLevelType w:val="multilevel"/>
    <w:tmpl w:val="8C88E144"/>
    <w:lvl w:ilvl="0">
      <w:start w:val="1"/>
      <w:numFmt w:val="decimal"/>
      <w:lvlText w:val="%1."/>
      <w:lvlJc w:val="left"/>
      <w:pPr>
        <w:tabs>
          <w:tab w:val="num" w:pos="1488"/>
        </w:tabs>
        <w:ind w:left="1488" w:hanging="360"/>
      </w:pPr>
    </w:lvl>
    <w:lvl w:ilvl="1">
      <w:start w:val="1"/>
      <w:numFmt w:val="decimal"/>
      <w:lvlText w:val="%2."/>
      <w:lvlJc w:val="left"/>
      <w:pPr>
        <w:tabs>
          <w:tab w:val="num" w:pos="2208"/>
        </w:tabs>
        <w:ind w:left="2208" w:hanging="360"/>
      </w:pPr>
    </w:lvl>
    <w:lvl w:ilvl="2">
      <w:start w:val="1"/>
      <w:numFmt w:val="lowerLetter"/>
      <w:lvlText w:val="%3."/>
      <w:lvlJc w:val="left"/>
      <w:pPr>
        <w:ind w:left="2928" w:hanging="360"/>
      </w:pPr>
      <w:rPr>
        <w:rFonts w:hint="default"/>
      </w:rPr>
    </w:lvl>
    <w:lvl w:ilvl="3" w:tentative="1">
      <w:start w:val="1"/>
      <w:numFmt w:val="decimal"/>
      <w:lvlText w:val="%4."/>
      <w:lvlJc w:val="left"/>
      <w:pPr>
        <w:tabs>
          <w:tab w:val="num" w:pos="3648"/>
        </w:tabs>
        <w:ind w:left="3648" w:hanging="360"/>
      </w:pPr>
    </w:lvl>
    <w:lvl w:ilvl="4" w:tentative="1">
      <w:start w:val="1"/>
      <w:numFmt w:val="decimal"/>
      <w:lvlText w:val="%5."/>
      <w:lvlJc w:val="left"/>
      <w:pPr>
        <w:tabs>
          <w:tab w:val="num" w:pos="4368"/>
        </w:tabs>
        <w:ind w:left="4368" w:hanging="360"/>
      </w:pPr>
    </w:lvl>
    <w:lvl w:ilvl="5" w:tentative="1">
      <w:start w:val="1"/>
      <w:numFmt w:val="decimal"/>
      <w:lvlText w:val="%6."/>
      <w:lvlJc w:val="left"/>
      <w:pPr>
        <w:tabs>
          <w:tab w:val="num" w:pos="5088"/>
        </w:tabs>
        <w:ind w:left="5088" w:hanging="360"/>
      </w:pPr>
    </w:lvl>
    <w:lvl w:ilvl="6" w:tentative="1">
      <w:start w:val="1"/>
      <w:numFmt w:val="decimal"/>
      <w:lvlText w:val="%7."/>
      <w:lvlJc w:val="left"/>
      <w:pPr>
        <w:tabs>
          <w:tab w:val="num" w:pos="5808"/>
        </w:tabs>
        <w:ind w:left="5808" w:hanging="360"/>
      </w:pPr>
    </w:lvl>
    <w:lvl w:ilvl="7" w:tentative="1">
      <w:start w:val="1"/>
      <w:numFmt w:val="decimal"/>
      <w:lvlText w:val="%8."/>
      <w:lvlJc w:val="left"/>
      <w:pPr>
        <w:tabs>
          <w:tab w:val="num" w:pos="6528"/>
        </w:tabs>
        <w:ind w:left="6528" w:hanging="360"/>
      </w:pPr>
    </w:lvl>
    <w:lvl w:ilvl="8" w:tentative="1">
      <w:start w:val="1"/>
      <w:numFmt w:val="decimal"/>
      <w:lvlText w:val="%9."/>
      <w:lvlJc w:val="left"/>
      <w:pPr>
        <w:tabs>
          <w:tab w:val="num" w:pos="7248"/>
        </w:tabs>
        <w:ind w:left="7248" w:hanging="360"/>
      </w:pPr>
    </w:lvl>
  </w:abstractNum>
  <w:abstractNum w:abstractNumId="5" w15:restartNumberingAfterBreak="0">
    <w:nsid w:val="037A1876"/>
    <w:multiLevelType w:val="hybridMultilevel"/>
    <w:tmpl w:val="3CBEA0C6"/>
    <w:lvl w:ilvl="0" w:tplc="0C000003">
      <w:start w:val="1"/>
      <w:numFmt w:val="bullet"/>
      <w:lvlText w:val="o"/>
      <w:lvlJc w:val="left"/>
      <w:pPr>
        <w:ind w:left="1440" w:hanging="360"/>
      </w:pPr>
      <w:rPr>
        <w:rFonts w:ascii="Courier New" w:hAnsi="Courier New" w:cs="Courier New" w:hint="default"/>
      </w:rPr>
    </w:lvl>
    <w:lvl w:ilvl="1" w:tplc="0C000003">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6" w15:restartNumberingAfterBreak="0">
    <w:nsid w:val="04722FEE"/>
    <w:multiLevelType w:val="hybridMultilevel"/>
    <w:tmpl w:val="D8363EE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07C96951"/>
    <w:multiLevelType w:val="hybridMultilevel"/>
    <w:tmpl w:val="2B968BFC"/>
    <w:lvl w:ilvl="0" w:tplc="FFFFFFFF">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8" w15:restartNumberingAfterBreak="0">
    <w:nsid w:val="08C05B04"/>
    <w:multiLevelType w:val="hybridMultilevel"/>
    <w:tmpl w:val="5DB66B5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09023811"/>
    <w:multiLevelType w:val="hybridMultilevel"/>
    <w:tmpl w:val="3E9AF022"/>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091528E2"/>
    <w:multiLevelType w:val="multilevel"/>
    <w:tmpl w:val="5B08C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523B13"/>
    <w:multiLevelType w:val="hybridMultilevel"/>
    <w:tmpl w:val="79088D50"/>
    <w:lvl w:ilvl="0" w:tplc="FFFFFFFF">
      <w:start w:val="1"/>
      <w:numFmt w:val="decimal"/>
      <w:lvlText w:val="%1."/>
      <w:lvlJc w:val="left"/>
      <w:pPr>
        <w:tabs>
          <w:tab w:val="num" w:pos="720"/>
        </w:tabs>
        <w:ind w:left="720" w:hanging="360"/>
      </w:pPr>
    </w:lvl>
    <w:lvl w:ilvl="1" w:tplc="FFFFFFFF">
      <w:numFmt w:val="bullet"/>
      <w:lvlText w:val="•"/>
      <w:lvlJc w:val="left"/>
      <w:pPr>
        <w:tabs>
          <w:tab w:val="num" w:pos="1440"/>
        </w:tabs>
        <w:ind w:left="1440" w:hanging="360"/>
      </w:pPr>
      <w:rPr>
        <w:rFonts w:ascii="Arial" w:hAnsi="Arial"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2" w15:restartNumberingAfterBreak="0">
    <w:nsid w:val="0AF35090"/>
    <w:multiLevelType w:val="hybridMultilevel"/>
    <w:tmpl w:val="2908831C"/>
    <w:lvl w:ilvl="0" w:tplc="1ED075A6">
      <w:start w:val="1"/>
      <w:numFmt w:val="decimal"/>
      <w:pStyle w:val="List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8D4356"/>
    <w:multiLevelType w:val="hybridMultilevel"/>
    <w:tmpl w:val="1DC0CD2C"/>
    <w:lvl w:ilvl="0" w:tplc="0C000003">
      <w:start w:val="1"/>
      <w:numFmt w:val="bullet"/>
      <w:lvlText w:val="o"/>
      <w:lvlJc w:val="left"/>
      <w:pPr>
        <w:ind w:left="720" w:hanging="360"/>
      </w:pPr>
      <w:rPr>
        <w:rFonts w:ascii="Courier New" w:hAnsi="Courier New" w:cs="Courier New"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0E493232"/>
    <w:multiLevelType w:val="hybridMultilevel"/>
    <w:tmpl w:val="C98EF70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0EE33F76"/>
    <w:multiLevelType w:val="hybridMultilevel"/>
    <w:tmpl w:val="E452E122"/>
    <w:lvl w:ilvl="0" w:tplc="7D42C8CE">
      <w:start w:val="1"/>
      <w:numFmt w:val="decimal"/>
      <w:lvlText w:val="%1."/>
      <w:lvlJc w:val="left"/>
      <w:pPr>
        <w:ind w:left="720" w:hanging="360"/>
      </w:pPr>
      <w:rPr>
        <w:rFonts w:ascii="Franklin Gothic Book" w:eastAsia="Times New Roman" w:hAnsi="Franklin Gothic Book" w:cs="Times New Roman"/>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103F7D45"/>
    <w:multiLevelType w:val="hybridMultilevel"/>
    <w:tmpl w:val="1F3CB6C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105010DC"/>
    <w:multiLevelType w:val="hybridMultilevel"/>
    <w:tmpl w:val="0656688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107346D3"/>
    <w:multiLevelType w:val="hybridMultilevel"/>
    <w:tmpl w:val="E3F0F236"/>
    <w:lvl w:ilvl="0" w:tplc="0C000019">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9" w15:restartNumberingAfterBreak="0">
    <w:nsid w:val="128953E9"/>
    <w:multiLevelType w:val="hybridMultilevel"/>
    <w:tmpl w:val="C9A445C8"/>
    <w:lvl w:ilvl="0" w:tplc="0C000003">
      <w:start w:val="1"/>
      <w:numFmt w:val="bullet"/>
      <w:lvlText w:val="o"/>
      <w:lvlJc w:val="left"/>
      <w:pPr>
        <w:ind w:left="720" w:hanging="360"/>
      </w:pPr>
      <w:rPr>
        <w:rFonts w:ascii="Courier New" w:hAnsi="Courier New" w:cs="Courier New"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128E0729"/>
    <w:multiLevelType w:val="hybridMultilevel"/>
    <w:tmpl w:val="A1A2573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139734A7"/>
    <w:multiLevelType w:val="hybridMultilevel"/>
    <w:tmpl w:val="0152F32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2" w15:restartNumberingAfterBreak="0">
    <w:nsid w:val="140F4448"/>
    <w:multiLevelType w:val="hybridMultilevel"/>
    <w:tmpl w:val="6E20234A"/>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15495808"/>
    <w:multiLevelType w:val="hybridMultilevel"/>
    <w:tmpl w:val="0C5EC50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4" w15:restartNumberingAfterBreak="0">
    <w:nsid w:val="16E458AD"/>
    <w:multiLevelType w:val="hybridMultilevel"/>
    <w:tmpl w:val="CCF2F96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5" w15:restartNumberingAfterBreak="0">
    <w:nsid w:val="1939436B"/>
    <w:multiLevelType w:val="hybridMultilevel"/>
    <w:tmpl w:val="4998CAF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6" w15:restartNumberingAfterBreak="0">
    <w:nsid w:val="1A2E0442"/>
    <w:multiLevelType w:val="hybridMultilevel"/>
    <w:tmpl w:val="1B62FD9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7" w15:restartNumberingAfterBreak="0">
    <w:nsid w:val="1BC34E5B"/>
    <w:multiLevelType w:val="hybridMultilevel"/>
    <w:tmpl w:val="89A4F034"/>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8" w15:restartNumberingAfterBreak="0">
    <w:nsid w:val="1CED67AF"/>
    <w:multiLevelType w:val="hybridMultilevel"/>
    <w:tmpl w:val="6978AD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DE75DE9"/>
    <w:multiLevelType w:val="hybridMultilevel"/>
    <w:tmpl w:val="F6B8B1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E5B4E36"/>
    <w:multiLevelType w:val="hybridMultilevel"/>
    <w:tmpl w:val="73725F7A"/>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 w15:restartNumberingAfterBreak="0">
    <w:nsid w:val="1E6A71D4"/>
    <w:multiLevelType w:val="hybridMultilevel"/>
    <w:tmpl w:val="49244CF0"/>
    <w:lvl w:ilvl="0" w:tplc="0C00000F">
      <w:start w:val="1"/>
      <w:numFmt w:val="decimal"/>
      <w:lvlText w:val="%1."/>
      <w:lvlJc w:val="left"/>
      <w:pPr>
        <w:ind w:left="927"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2" w15:restartNumberingAfterBreak="0">
    <w:nsid w:val="1F401F5B"/>
    <w:multiLevelType w:val="hybridMultilevel"/>
    <w:tmpl w:val="4AFAF188"/>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3" w15:restartNumberingAfterBreak="0">
    <w:nsid w:val="20FA4C0F"/>
    <w:multiLevelType w:val="hybridMultilevel"/>
    <w:tmpl w:val="62EA1B9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4" w15:restartNumberingAfterBreak="0">
    <w:nsid w:val="217D5E28"/>
    <w:multiLevelType w:val="hybridMultilevel"/>
    <w:tmpl w:val="D778B87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5" w15:restartNumberingAfterBreak="0">
    <w:nsid w:val="21FD2DEB"/>
    <w:multiLevelType w:val="hybridMultilevel"/>
    <w:tmpl w:val="6864653E"/>
    <w:lvl w:ilvl="0" w:tplc="0C000003">
      <w:start w:val="1"/>
      <w:numFmt w:val="bullet"/>
      <w:lvlText w:val="o"/>
      <w:lvlJc w:val="left"/>
      <w:pPr>
        <w:ind w:left="720" w:hanging="360"/>
      </w:pPr>
      <w:rPr>
        <w:rFonts w:ascii="Courier New" w:hAnsi="Courier New" w:cs="Courier New"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6" w15:restartNumberingAfterBreak="0">
    <w:nsid w:val="24370E24"/>
    <w:multiLevelType w:val="hybridMultilevel"/>
    <w:tmpl w:val="424856C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7" w15:restartNumberingAfterBreak="0">
    <w:nsid w:val="25974F47"/>
    <w:multiLevelType w:val="hybridMultilevel"/>
    <w:tmpl w:val="B71C1D90"/>
    <w:lvl w:ilvl="0" w:tplc="82B02822">
      <w:numFmt w:val="decimal"/>
      <w:pStyle w:val="TableFootnoteNumbered"/>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38" w15:restartNumberingAfterBreak="0">
    <w:nsid w:val="26095C71"/>
    <w:multiLevelType w:val="hybridMultilevel"/>
    <w:tmpl w:val="54B6628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9" w15:restartNumberingAfterBreak="0">
    <w:nsid w:val="263B6C19"/>
    <w:multiLevelType w:val="hybridMultilevel"/>
    <w:tmpl w:val="EB22244E"/>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0" w15:restartNumberingAfterBreak="0">
    <w:nsid w:val="26942450"/>
    <w:multiLevelType w:val="hybridMultilevel"/>
    <w:tmpl w:val="49CA29A6"/>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1" w15:restartNumberingAfterBreak="0">
    <w:nsid w:val="287E3072"/>
    <w:multiLevelType w:val="hybridMultilevel"/>
    <w:tmpl w:val="6978ADD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2" w15:restartNumberingAfterBreak="0">
    <w:nsid w:val="292361DD"/>
    <w:multiLevelType w:val="hybridMultilevel"/>
    <w:tmpl w:val="3F52977E"/>
    <w:lvl w:ilvl="0" w:tplc="0C000003">
      <w:start w:val="1"/>
      <w:numFmt w:val="bullet"/>
      <w:lvlText w:val="o"/>
      <w:lvlJc w:val="left"/>
      <w:pPr>
        <w:ind w:left="720" w:hanging="360"/>
      </w:pPr>
      <w:rPr>
        <w:rFonts w:ascii="Courier New" w:hAnsi="Courier New" w:cs="Courier New"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3" w15:restartNumberingAfterBreak="0">
    <w:nsid w:val="292D4B9F"/>
    <w:multiLevelType w:val="hybridMultilevel"/>
    <w:tmpl w:val="8DC0940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4" w15:restartNumberingAfterBreak="0">
    <w:nsid w:val="2A0825EF"/>
    <w:multiLevelType w:val="hybridMultilevel"/>
    <w:tmpl w:val="2B968BFC"/>
    <w:lvl w:ilvl="0" w:tplc="FFFFFFFF">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5" w15:restartNumberingAfterBreak="0">
    <w:nsid w:val="2AE01887"/>
    <w:multiLevelType w:val="hybridMultilevel"/>
    <w:tmpl w:val="49244CF0"/>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2E3F68F3"/>
    <w:multiLevelType w:val="hybridMultilevel"/>
    <w:tmpl w:val="1A30EB14"/>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7" w15:restartNumberingAfterBreak="0">
    <w:nsid w:val="2F1C765F"/>
    <w:multiLevelType w:val="hybridMultilevel"/>
    <w:tmpl w:val="D72C425E"/>
    <w:lvl w:ilvl="0" w:tplc="73783F62">
      <w:start w:val="1"/>
      <w:numFmt w:val="decimal"/>
      <w:lvlText w:val="%1."/>
      <w:lvlJc w:val="left"/>
      <w:pPr>
        <w:tabs>
          <w:tab w:val="num" w:pos="720"/>
        </w:tabs>
        <w:ind w:left="720" w:hanging="360"/>
      </w:pPr>
    </w:lvl>
    <w:lvl w:ilvl="1" w:tplc="EC2014D4" w:tentative="1">
      <w:start w:val="1"/>
      <w:numFmt w:val="decimal"/>
      <w:lvlText w:val="%2."/>
      <w:lvlJc w:val="left"/>
      <w:pPr>
        <w:tabs>
          <w:tab w:val="num" w:pos="1440"/>
        </w:tabs>
        <w:ind w:left="1440" w:hanging="360"/>
      </w:pPr>
    </w:lvl>
    <w:lvl w:ilvl="2" w:tplc="519419CE" w:tentative="1">
      <w:start w:val="1"/>
      <w:numFmt w:val="decimal"/>
      <w:lvlText w:val="%3."/>
      <w:lvlJc w:val="left"/>
      <w:pPr>
        <w:tabs>
          <w:tab w:val="num" w:pos="2160"/>
        </w:tabs>
        <w:ind w:left="2160" w:hanging="360"/>
      </w:pPr>
    </w:lvl>
    <w:lvl w:ilvl="3" w:tplc="4C164A62" w:tentative="1">
      <w:start w:val="1"/>
      <w:numFmt w:val="decimal"/>
      <w:lvlText w:val="%4."/>
      <w:lvlJc w:val="left"/>
      <w:pPr>
        <w:tabs>
          <w:tab w:val="num" w:pos="2880"/>
        </w:tabs>
        <w:ind w:left="2880" w:hanging="360"/>
      </w:pPr>
    </w:lvl>
    <w:lvl w:ilvl="4" w:tplc="17904D9A" w:tentative="1">
      <w:start w:val="1"/>
      <w:numFmt w:val="decimal"/>
      <w:lvlText w:val="%5."/>
      <w:lvlJc w:val="left"/>
      <w:pPr>
        <w:tabs>
          <w:tab w:val="num" w:pos="3600"/>
        </w:tabs>
        <w:ind w:left="3600" w:hanging="360"/>
      </w:pPr>
    </w:lvl>
    <w:lvl w:ilvl="5" w:tplc="9640B29E" w:tentative="1">
      <w:start w:val="1"/>
      <w:numFmt w:val="decimal"/>
      <w:lvlText w:val="%6."/>
      <w:lvlJc w:val="left"/>
      <w:pPr>
        <w:tabs>
          <w:tab w:val="num" w:pos="4320"/>
        </w:tabs>
        <w:ind w:left="4320" w:hanging="360"/>
      </w:pPr>
    </w:lvl>
    <w:lvl w:ilvl="6" w:tplc="0F2090C8" w:tentative="1">
      <w:start w:val="1"/>
      <w:numFmt w:val="decimal"/>
      <w:lvlText w:val="%7."/>
      <w:lvlJc w:val="left"/>
      <w:pPr>
        <w:tabs>
          <w:tab w:val="num" w:pos="5040"/>
        </w:tabs>
        <w:ind w:left="5040" w:hanging="360"/>
      </w:pPr>
    </w:lvl>
    <w:lvl w:ilvl="7" w:tplc="DFFC497A" w:tentative="1">
      <w:start w:val="1"/>
      <w:numFmt w:val="decimal"/>
      <w:lvlText w:val="%8."/>
      <w:lvlJc w:val="left"/>
      <w:pPr>
        <w:tabs>
          <w:tab w:val="num" w:pos="5760"/>
        </w:tabs>
        <w:ind w:left="5760" w:hanging="360"/>
      </w:pPr>
    </w:lvl>
    <w:lvl w:ilvl="8" w:tplc="3334AC6E" w:tentative="1">
      <w:start w:val="1"/>
      <w:numFmt w:val="decimal"/>
      <w:lvlText w:val="%9."/>
      <w:lvlJc w:val="left"/>
      <w:pPr>
        <w:tabs>
          <w:tab w:val="num" w:pos="6480"/>
        </w:tabs>
        <w:ind w:left="6480" w:hanging="360"/>
      </w:pPr>
    </w:lvl>
  </w:abstractNum>
  <w:abstractNum w:abstractNumId="48" w15:restartNumberingAfterBreak="0">
    <w:nsid w:val="301B4337"/>
    <w:multiLevelType w:val="hybridMultilevel"/>
    <w:tmpl w:val="88F49A46"/>
    <w:lvl w:ilvl="0" w:tplc="0C000001">
      <w:start w:val="1"/>
      <w:numFmt w:val="bullet"/>
      <w:lvlText w:val=""/>
      <w:lvlJc w:val="left"/>
      <w:pPr>
        <w:ind w:left="1440" w:hanging="360"/>
      </w:pPr>
      <w:rPr>
        <w:rFonts w:ascii="Symbol" w:hAnsi="Symbol" w:hint="default"/>
      </w:rPr>
    </w:lvl>
    <w:lvl w:ilvl="1" w:tplc="0C000001">
      <w:start w:val="1"/>
      <w:numFmt w:val="bullet"/>
      <w:lvlText w:val=""/>
      <w:lvlJc w:val="left"/>
      <w:pPr>
        <w:ind w:left="2160" w:hanging="360"/>
      </w:pPr>
      <w:rPr>
        <w:rFonts w:ascii="Symbol" w:hAnsi="Symbol" w:hint="default"/>
      </w:rPr>
    </w:lvl>
    <w:lvl w:ilvl="2" w:tplc="0C00001B">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49" w15:restartNumberingAfterBreak="0">
    <w:nsid w:val="30392A2E"/>
    <w:multiLevelType w:val="hybridMultilevel"/>
    <w:tmpl w:val="B828539E"/>
    <w:lvl w:ilvl="0" w:tplc="0C000001">
      <w:start w:val="1"/>
      <w:numFmt w:val="bullet"/>
      <w:lvlText w:val=""/>
      <w:lvlJc w:val="left"/>
      <w:pPr>
        <w:ind w:left="360" w:hanging="360"/>
      </w:pPr>
      <w:rPr>
        <w:rFonts w:ascii="Symbol" w:hAnsi="Symbol" w:hint="default"/>
      </w:rPr>
    </w:lvl>
    <w:lvl w:ilvl="1" w:tplc="0C000003">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50" w15:restartNumberingAfterBreak="0">
    <w:nsid w:val="31320E1F"/>
    <w:multiLevelType w:val="hybridMultilevel"/>
    <w:tmpl w:val="86E0BA2C"/>
    <w:lvl w:ilvl="0" w:tplc="0C000003">
      <w:start w:val="1"/>
      <w:numFmt w:val="bullet"/>
      <w:lvlText w:val="o"/>
      <w:lvlJc w:val="left"/>
      <w:pPr>
        <w:ind w:left="720" w:hanging="360"/>
      </w:pPr>
      <w:rPr>
        <w:rFonts w:ascii="Courier New" w:hAnsi="Courier New" w:cs="Courier New"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1" w15:restartNumberingAfterBreak="0">
    <w:nsid w:val="31E0266A"/>
    <w:multiLevelType w:val="hybridMultilevel"/>
    <w:tmpl w:val="FD2E8D9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2" w15:restartNumberingAfterBreak="0">
    <w:nsid w:val="33A34406"/>
    <w:multiLevelType w:val="hybridMultilevel"/>
    <w:tmpl w:val="C592ECD6"/>
    <w:lvl w:ilvl="0" w:tplc="0C000003">
      <w:start w:val="1"/>
      <w:numFmt w:val="bullet"/>
      <w:lvlText w:val="o"/>
      <w:lvlJc w:val="left"/>
      <w:pPr>
        <w:ind w:left="720" w:hanging="360"/>
      </w:pPr>
      <w:rPr>
        <w:rFonts w:ascii="Courier New" w:hAnsi="Courier New" w:cs="Courier New"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3" w15:restartNumberingAfterBreak="0">
    <w:nsid w:val="34142520"/>
    <w:multiLevelType w:val="hybridMultilevel"/>
    <w:tmpl w:val="1554B91A"/>
    <w:lvl w:ilvl="0" w:tplc="C4A46BBA">
      <w:numFmt w:val="decimal"/>
      <w:pStyle w:val="TableFootnote"/>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4" w15:restartNumberingAfterBreak="0">
    <w:nsid w:val="363A1DB1"/>
    <w:multiLevelType w:val="multilevel"/>
    <w:tmpl w:val="8C88E144"/>
    <w:lvl w:ilvl="0">
      <w:start w:val="1"/>
      <w:numFmt w:val="decimal"/>
      <w:lvlText w:val="%1."/>
      <w:lvlJc w:val="left"/>
      <w:pPr>
        <w:tabs>
          <w:tab w:val="num" w:pos="1488"/>
        </w:tabs>
        <w:ind w:left="1488" w:hanging="360"/>
      </w:pPr>
    </w:lvl>
    <w:lvl w:ilvl="1">
      <w:start w:val="1"/>
      <w:numFmt w:val="decimal"/>
      <w:lvlText w:val="%2."/>
      <w:lvlJc w:val="left"/>
      <w:pPr>
        <w:tabs>
          <w:tab w:val="num" w:pos="2208"/>
        </w:tabs>
        <w:ind w:left="2208" w:hanging="360"/>
      </w:pPr>
    </w:lvl>
    <w:lvl w:ilvl="2">
      <w:start w:val="1"/>
      <w:numFmt w:val="lowerLetter"/>
      <w:lvlText w:val="%3."/>
      <w:lvlJc w:val="left"/>
      <w:pPr>
        <w:ind w:left="2928" w:hanging="360"/>
      </w:pPr>
      <w:rPr>
        <w:rFonts w:hint="default"/>
      </w:rPr>
    </w:lvl>
    <w:lvl w:ilvl="3" w:tentative="1">
      <w:start w:val="1"/>
      <w:numFmt w:val="decimal"/>
      <w:lvlText w:val="%4."/>
      <w:lvlJc w:val="left"/>
      <w:pPr>
        <w:tabs>
          <w:tab w:val="num" w:pos="3648"/>
        </w:tabs>
        <w:ind w:left="3648" w:hanging="360"/>
      </w:pPr>
    </w:lvl>
    <w:lvl w:ilvl="4" w:tentative="1">
      <w:start w:val="1"/>
      <w:numFmt w:val="decimal"/>
      <w:lvlText w:val="%5."/>
      <w:lvlJc w:val="left"/>
      <w:pPr>
        <w:tabs>
          <w:tab w:val="num" w:pos="4368"/>
        </w:tabs>
        <w:ind w:left="4368" w:hanging="360"/>
      </w:pPr>
    </w:lvl>
    <w:lvl w:ilvl="5" w:tentative="1">
      <w:start w:val="1"/>
      <w:numFmt w:val="decimal"/>
      <w:lvlText w:val="%6."/>
      <w:lvlJc w:val="left"/>
      <w:pPr>
        <w:tabs>
          <w:tab w:val="num" w:pos="5088"/>
        </w:tabs>
        <w:ind w:left="5088" w:hanging="360"/>
      </w:pPr>
    </w:lvl>
    <w:lvl w:ilvl="6" w:tentative="1">
      <w:start w:val="1"/>
      <w:numFmt w:val="decimal"/>
      <w:lvlText w:val="%7."/>
      <w:lvlJc w:val="left"/>
      <w:pPr>
        <w:tabs>
          <w:tab w:val="num" w:pos="5808"/>
        </w:tabs>
        <w:ind w:left="5808" w:hanging="360"/>
      </w:pPr>
    </w:lvl>
    <w:lvl w:ilvl="7" w:tentative="1">
      <w:start w:val="1"/>
      <w:numFmt w:val="decimal"/>
      <w:lvlText w:val="%8."/>
      <w:lvlJc w:val="left"/>
      <w:pPr>
        <w:tabs>
          <w:tab w:val="num" w:pos="6528"/>
        </w:tabs>
        <w:ind w:left="6528" w:hanging="360"/>
      </w:pPr>
    </w:lvl>
    <w:lvl w:ilvl="8" w:tentative="1">
      <w:start w:val="1"/>
      <w:numFmt w:val="decimal"/>
      <w:lvlText w:val="%9."/>
      <w:lvlJc w:val="left"/>
      <w:pPr>
        <w:tabs>
          <w:tab w:val="num" w:pos="7248"/>
        </w:tabs>
        <w:ind w:left="7248" w:hanging="360"/>
      </w:pPr>
    </w:lvl>
  </w:abstractNum>
  <w:abstractNum w:abstractNumId="55" w15:restartNumberingAfterBreak="0">
    <w:nsid w:val="367264B4"/>
    <w:multiLevelType w:val="hybridMultilevel"/>
    <w:tmpl w:val="14902B1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6" w15:restartNumberingAfterBreak="0">
    <w:nsid w:val="367A25E6"/>
    <w:multiLevelType w:val="hybridMultilevel"/>
    <w:tmpl w:val="49CA1A06"/>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7" w15:restartNumberingAfterBreak="0">
    <w:nsid w:val="393D19D5"/>
    <w:multiLevelType w:val="hybridMultilevel"/>
    <w:tmpl w:val="6E9CB6CC"/>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8" w15:restartNumberingAfterBreak="0">
    <w:nsid w:val="39495B19"/>
    <w:multiLevelType w:val="hybridMultilevel"/>
    <w:tmpl w:val="47FE662A"/>
    <w:lvl w:ilvl="0" w:tplc="0C000003">
      <w:start w:val="1"/>
      <w:numFmt w:val="bullet"/>
      <w:lvlText w:val="o"/>
      <w:lvlJc w:val="left"/>
      <w:pPr>
        <w:ind w:left="360" w:hanging="360"/>
      </w:pPr>
      <w:rPr>
        <w:rFonts w:ascii="Courier New" w:hAnsi="Courier New" w:cs="Courier New" w:hint="default"/>
      </w:rPr>
    </w:lvl>
    <w:lvl w:ilvl="1" w:tplc="0C000003">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59" w15:restartNumberingAfterBreak="0">
    <w:nsid w:val="3A42413A"/>
    <w:multiLevelType w:val="hybridMultilevel"/>
    <w:tmpl w:val="0A221A98"/>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0" w15:restartNumberingAfterBreak="0">
    <w:nsid w:val="3B377DA6"/>
    <w:multiLevelType w:val="hybridMultilevel"/>
    <w:tmpl w:val="400C88C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1" w15:restartNumberingAfterBreak="0">
    <w:nsid w:val="3CF7125F"/>
    <w:multiLevelType w:val="hybridMultilevel"/>
    <w:tmpl w:val="D30AC97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2" w15:restartNumberingAfterBreak="0">
    <w:nsid w:val="3D134AE8"/>
    <w:multiLevelType w:val="multilevel"/>
    <w:tmpl w:val="0409001F"/>
    <w:styleLink w:val="11111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3EFD2D15"/>
    <w:multiLevelType w:val="multilevel"/>
    <w:tmpl w:val="8C88E144"/>
    <w:lvl w:ilvl="0">
      <w:start w:val="1"/>
      <w:numFmt w:val="decimal"/>
      <w:lvlText w:val="%1."/>
      <w:lvlJc w:val="left"/>
      <w:pPr>
        <w:tabs>
          <w:tab w:val="num" w:pos="1488"/>
        </w:tabs>
        <w:ind w:left="1488" w:hanging="360"/>
      </w:pPr>
    </w:lvl>
    <w:lvl w:ilvl="1">
      <w:start w:val="1"/>
      <w:numFmt w:val="decimal"/>
      <w:lvlText w:val="%2."/>
      <w:lvlJc w:val="left"/>
      <w:pPr>
        <w:tabs>
          <w:tab w:val="num" w:pos="2208"/>
        </w:tabs>
        <w:ind w:left="2208" w:hanging="360"/>
      </w:pPr>
    </w:lvl>
    <w:lvl w:ilvl="2">
      <w:start w:val="1"/>
      <w:numFmt w:val="lowerLetter"/>
      <w:lvlText w:val="%3."/>
      <w:lvlJc w:val="left"/>
      <w:pPr>
        <w:ind w:left="2928" w:hanging="360"/>
      </w:pPr>
      <w:rPr>
        <w:rFonts w:hint="default"/>
      </w:rPr>
    </w:lvl>
    <w:lvl w:ilvl="3" w:tentative="1">
      <w:start w:val="1"/>
      <w:numFmt w:val="decimal"/>
      <w:lvlText w:val="%4."/>
      <w:lvlJc w:val="left"/>
      <w:pPr>
        <w:tabs>
          <w:tab w:val="num" w:pos="3648"/>
        </w:tabs>
        <w:ind w:left="3648" w:hanging="360"/>
      </w:pPr>
    </w:lvl>
    <w:lvl w:ilvl="4" w:tentative="1">
      <w:start w:val="1"/>
      <w:numFmt w:val="decimal"/>
      <w:lvlText w:val="%5."/>
      <w:lvlJc w:val="left"/>
      <w:pPr>
        <w:tabs>
          <w:tab w:val="num" w:pos="4368"/>
        </w:tabs>
        <w:ind w:left="4368" w:hanging="360"/>
      </w:pPr>
    </w:lvl>
    <w:lvl w:ilvl="5" w:tentative="1">
      <w:start w:val="1"/>
      <w:numFmt w:val="decimal"/>
      <w:lvlText w:val="%6."/>
      <w:lvlJc w:val="left"/>
      <w:pPr>
        <w:tabs>
          <w:tab w:val="num" w:pos="5088"/>
        </w:tabs>
        <w:ind w:left="5088" w:hanging="360"/>
      </w:pPr>
    </w:lvl>
    <w:lvl w:ilvl="6" w:tentative="1">
      <w:start w:val="1"/>
      <w:numFmt w:val="decimal"/>
      <w:lvlText w:val="%7."/>
      <w:lvlJc w:val="left"/>
      <w:pPr>
        <w:tabs>
          <w:tab w:val="num" w:pos="5808"/>
        </w:tabs>
        <w:ind w:left="5808" w:hanging="360"/>
      </w:pPr>
    </w:lvl>
    <w:lvl w:ilvl="7" w:tentative="1">
      <w:start w:val="1"/>
      <w:numFmt w:val="decimal"/>
      <w:lvlText w:val="%8."/>
      <w:lvlJc w:val="left"/>
      <w:pPr>
        <w:tabs>
          <w:tab w:val="num" w:pos="6528"/>
        </w:tabs>
        <w:ind w:left="6528" w:hanging="360"/>
      </w:pPr>
    </w:lvl>
    <w:lvl w:ilvl="8" w:tentative="1">
      <w:start w:val="1"/>
      <w:numFmt w:val="decimal"/>
      <w:lvlText w:val="%9."/>
      <w:lvlJc w:val="left"/>
      <w:pPr>
        <w:tabs>
          <w:tab w:val="num" w:pos="7248"/>
        </w:tabs>
        <w:ind w:left="7248" w:hanging="360"/>
      </w:pPr>
    </w:lvl>
  </w:abstractNum>
  <w:abstractNum w:abstractNumId="64" w15:restartNumberingAfterBreak="0">
    <w:nsid w:val="40500AD0"/>
    <w:multiLevelType w:val="multilevel"/>
    <w:tmpl w:val="8C88E144"/>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low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5" w15:restartNumberingAfterBreak="0">
    <w:nsid w:val="40E14919"/>
    <w:multiLevelType w:val="multilevel"/>
    <w:tmpl w:val="A6E41218"/>
    <w:lvl w:ilvl="0">
      <w:numFmt w:val="decimal"/>
      <w:pStyle w:val="Not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40EB348E"/>
    <w:multiLevelType w:val="hybridMultilevel"/>
    <w:tmpl w:val="CB948002"/>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67" w15:restartNumberingAfterBreak="0">
    <w:nsid w:val="41300BF0"/>
    <w:multiLevelType w:val="hybridMultilevel"/>
    <w:tmpl w:val="4AF27AAE"/>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8" w15:restartNumberingAfterBreak="0">
    <w:nsid w:val="42C82E52"/>
    <w:multiLevelType w:val="hybridMultilevel"/>
    <w:tmpl w:val="6D8064B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9" w15:restartNumberingAfterBreak="0">
    <w:nsid w:val="447173CB"/>
    <w:multiLevelType w:val="hybridMultilevel"/>
    <w:tmpl w:val="F52AD25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0" w15:restartNumberingAfterBreak="0">
    <w:nsid w:val="44AB1DEE"/>
    <w:multiLevelType w:val="hybridMultilevel"/>
    <w:tmpl w:val="D8FCD936"/>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1" w15:restartNumberingAfterBreak="0">
    <w:nsid w:val="4503453D"/>
    <w:multiLevelType w:val="hybridMultilevel"/>
    <w:tmpl w:val="02DC0356"/>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2" w15:restartNumberingAfterBreak="0">
    <w:nsid w:val="469A4CC3"/>
    <w:multiLevelType w:val="multilevel"/>
    <w:tmpl w:val="22F0AE22"/>
    <w:lvl w:ilvl="0">
      <w:start w:val="1"/>
      <w:numFmt w:val="decimal"/>
      <w:lvlText w:val="%1."/>
      <w:lvlJc w:val="left"/>
      <w:pPr>
        <w:tabs>
          <w:tab w:val="num" w:pos="1488"/>
        </w:tabs>
        <w:ind w:left="1488" w:hanging="360"/>
      </w:pPr>
    </w:lvl>
    <w:lvl w:ilvl="1">
      <w:start w:val="1"/>
      <w:numFmt w:val="decimal"/>
      <w:lvlText w:val="%2."/>
      <w:lvlJc w:val="left"/>
      <w:pPr>
        <w:tabs>
          <w:tab w:val="num" w:pos="2208"/>
        </w:tabs>
        <w:ind w:left="2208" w:hanging="360"/>
      </w:pPr>
    </w:lvl>
    <w:lvl w:ilvl="2" w:tentative="1">
      <w:start w:val="1"/>
      <w:numFmt w:val="decimal"/>
      <w:lvlText w:val="%3."/>
      <w:lvlJc w:val="left"/>
      <w:pPr>
        <w:tabs>
          <w:tab w:val="num" w:pos="2928"/>
        </w:tabs>
        <w:ind w:left="2928" w:hanging="360"/>
      </w:pPr>
    </w:lvl>
    <w:lvl w:ilvl="3" w:tentative="1">
      <w:start w:val="1"/>
      <w:numFmt w:val="decimal"/>
      <w:lvlText w:val="%4."/>
      <w:lvlJc w:val="left"/>
      <w:pPr>
        <w:tabs>
          <w:tab w:val="num" w:pos="3648"/>
        </w:tabs>
        <w:ind w:left="3648" w:hanging="360"/>
      </w:pPr>
    </w:lvl>
    <w:lvl w:ilvl="4" w:tentative="1">
      <w:start w:val="1"/>
      <w:numFmt w:val="decimal"/>
      <w:lvlText w:val="%5."/>
      <w:lvlJc w:val="left"/>
      <w:pPr>
        <w:tabs>
          <w:tab w:val="num" w:pos="4368"/>
        </w:tabs>
        <w:ind w:left="4368" w:hanging="360"/>
      </w:pPr>
    </w:lvl>
    <w:lvl w:ilvl="5" w:tentative="1">
      <w:start w:val="1"/>
      <w:numFmt w:val="decimal"/>
      <w:lvlText w:val="%6."/>
      <w:lvlJc w:val="left"/>
      <w:pPr>
        <w:tabs>
          <w:tab w:val="num" w:pos="5088"/>
        </w:tabs>
        <w:ind w:left="5088" w:hanging="360"/>
      </w:pPr>
    </w:lvl>
    <w:lvl w:ilvl="6" w:tentative="1">
      <w:start w:val="1"/>
      <w:numFmt w:val="decimal"/>
      <w:lvlText w:val="%7."/>
      <w:lvlJc w:val="left"/>
      <w:pPr>
        <w:tabs>
          <w:tab w:val="num" w:pos="5808"/>
        </w:tabs>
        <w:ind w:left="5808" w:hanging="360"/>
      </w:pPr>
    </w:lvl>
    <w:lvl w:ilvl="7" w:tentative="1">
      <w:start w:val="1"/>
      <w:numFmt w:val="decimal"/>
      <w:lvlText w:val="%8."/>
      <w:lvlJc w:val="left"/>
      <w:pPr>
        <w:tabs>
          <w:tab w:val="num" w:pos="6528"/>
        </w:tabs>
        <w:ind w:left="6528" w:hanging="360"/>
      </w:pPr>
    </w:lvl>
    <w:lvl w:ilvl="8" w:tentative="1">
      <w:start w:val="1"/>
      <w:numFmt w:val="decimal"/>
      <w:lvlText w:val="%9."/>
      <w:lvlJc w:val="left"/>
      <w:pPr>
        <w:tabs>
          <w:tab w:val="num" w:pos="7248"/>
        </w:tabs>
        <w:ind w:left="7248" w:hanging="360"/>
      </w:pPr>
    </w:lvl>
  </w:abstractNum>
  <w:abstractNum w:abstractNumId="73" w15:restartNumberingAfterBreak="0">
    <w:nsid w:val="47193D06"/>
    <w:multiLevelType w:val="hybridMultilevel"/>
    <w:tmpl w:val="C76C20B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4" w15:restartNumberingAfterBreak="0">
    <w:nsid w:val="477F2628"/>
    <w:multiLevelType w:val="hybridMultilevel"/>
    <w:tmpl w:val="1D10322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5" w15:restartNumberingAfterBreak="0">
    <w:nsid w:val="47C062F7"/>
    <w:multiLevelType w:val="hybridMultilevel"/>
    <w:tmpl w:val="E3888E7A"/>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6" w15:restartNumberingAfterBreak="0">
    <w:nsid w:val="481C230C"/>
    <w:multiLevelType w:val="hybridMultilevel"/>
    <w:tmpl w:val="2B968BFC"/>
    <w:lvl w:ilvl="0" w:tplc="FFFFFFFF">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77" w15:restartNumberingAfterBreak="0">
    <w:nsid w:val="4B111B14"/>
    <w:multiLevelType w:val="hybridMultilevel"/>
    <w:tmpl w:val="009E259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8" w15:restartNumberingAfterBreak="0">
    <w:nsid w:val="4B3F062C"/>
    <w:multiLevelType w:val="hybridMultilevel"/>
    <w:tmpl w:val="EDF6A9B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9" w15:restartNumberingAfterBreak="0">
    <w:nsid w:val="4EBF40C5"/>
    <w:multiLevelType w:val="hybridMultilevel"/>
    <w:tmpl w:val="253271E8"/>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0" w15:restartNumberingAfterBreak="0">
    <w:nsid w:val="4F094EA9"/>
    <w:multiLevelType w:val="hybridMultilevel"/>
    <w:tmpl w:val="FD2E8D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50F62ACC"/>
    <w:multiLevelType w:val="hybridMultilevel"/>
    <w:tmpl w:val="F99209F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2" w15:restartNumberingAfterBreak="0">
    <w:nsid w:val="529846F6"/>
    <w:multiLevelType w:val="hybridMultilevel"/>
    <w:tmpl w:val="28BE603A"/>
    <w:lvl w:ilvl="0" w:tplc="0C000019">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3" w15:restartNumberingAfterBreak="0">
    <w:nsid w:val="53936EED"/>
    <w:multiLevelType w:val="hybridMultilevel"/>
    <w:tmpl w:val="9110A532"/>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4" w15:restartNumberingAfterBreak="0">
    <w:nsid w:val="57035D09"/>
    <w:multiLevelType w:val="hybridMultilevel"/>
    <w:tmpl w:val="F70AFE0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5" w15:restartNumberingAfterBreak="0">
    <w:nsid w:val="57582351"/>
    <w:multiLevelType w:val="hybridMultilevel"/>
    <w:tmpl w:val="3B36E23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6" w15:restartNumberingAfterBreak="0">
    <w:nsid w:val="5AD15B59"/>
    <w:multiLevelType w:val="hybridMultilevel"/>
    <w:tmpl w:val="ABA68640"/>
    <w:lvl w:ilvl="0" w:tplc="0C000019">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7" w15:restartNumberingAfterBreak="0">
    <w:nsid w:val="5B022062"/>
    <w:multiLevelType w:val="multilevel"/>
    <w:tmpl w:val="60C2880E"/>
    <w:name w:val="Warning"/>
    <w:lvl w:ilvl="0">
      <w:start w:val="1"/>
      <w:numFmt w:val="none"/>
      <w:lvlText w:val="%1Warning:"/>
      <w:lvlJc w:val="left"/>
      <w:pPr>
        <w:tabs>
          <w:tab w:val="num" w:pos="1080"/>
        </w:tabs>
        <w:ind w:left="1080" w:hanging="108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5BCE33FC"/>
    <w:multiLevelType w:val="hybridMultilevel"/>
    <w:tmpl w:val="920A2836"/>
    <w:lvl w:ilvl="0" w:tplc="0C000003">
      <w:start w:val="1"/>
      <w:numFmt w:val="bullet"/>
      <w:lvlText w:val="o"/>
      <w:lvlJc w:val="left"/>
      <w:pPr>
        <w:ind w:left="720" w:hanging="360"/>
      </w:pPr>
      <w:rPr>
        <w:rFonts w:ascii="Courier New" w:hAnsi="Courier New" w:cs="Courier New"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9" w15:restartNumberingAfterBreak="0">
    <w:nsid w:val="5CA853DC"/>
    <w:multiLevelType w:val="hybridMultilevel"/>
    <w:tmpl w:val="E44E2C9E"/>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90" w15:restartNumberingAfterBreak="0">
    <w:nsid w:val="5D637314"/>
    <w:multiLevelType w:val="hybridMultilevel"/>
    <w:tmpl w:val="2B968BFC"/>
    <w:lvl w:ilvl="0" w:tplc="D7461E58">
      <w:start w:val="1"/>
      <w:numFmt w:val="decimal"/>
      <w:lvlText w:val="%1."/>
      <w:lvlJc w:val="left"/>
      <w:pPr>
        <w:tabs>
          <w:tab w:val="num" w:pos="720"/>
        </w:tabs>
        <w:ind w:left="720" w:hanging="360"/>
      </w:pPr>
    </w:lvl>
    <w:lvl w:ilvl="1" w:tplc="80C8F480">
      <w:start w:val="1"/>
      <w:numFmt w:val="decimal"/>
      <w:lvlText w:val="%2."/>
      <w:lvlJc w:val="left"/>
      <w:pPr>
        <w:tabs>
          <w:tab w:val="num" w:pos="1440"/>
        </w:tabs>
        <w:ind w:left="1440" w:hanging="360"/>
      </w:pPr>
    </w:lvl>
    <w:lvl w:ilvl="2" w:tplc="7BF04A3A" w:tentative="1">
      <w:start w:val="1"/>
      <w:numFmt w:val="decimal"/>
      <w:lvlText w:val="%3."/>
      <w:lvlJc w:val="left"/>
      <w:pPr>
        <w:tabs>
          <w:tab w:val="num" w:pos="2160"/>
        </w:tabs>
        <w:ind w:left="2160" w:hanging="360"/>
      </w:pPr>
    </w:lvl>
    <w:lvl w:ilvl="3" w:tplc="04569328" w:tentative="1">
      <w:start w:val="1"/>
      <w:numFmt w:val="decimal"/>
      <w:lvlText w:val="%4."/>
      <w:lvlJc w:val="left"/>
      <w:pPr>
        <w:tabs>
          <w:tab w:val="num" w:pos="2880"/>
        </w:tabs>
        <w:ind w:left="2880" w:hanging="360"/>
      </w:pPr>
    </w:lvl>
    <w:lvl w:ilvl="4" w:tplc="F36E58BE" w:tentative="1">
      <w:start w:val="1"/>
      <w:numFmt w:val="decimal"/>
      <w:lvlText w:val="%5."/>
      <w:lvlJc w:val="left"/>
      <w:pPr>
        <w:tabs>
          <w:tab w:val="num" w:pos="3600"/>
        </w:tabs>
        <w:ind w:left="3600" w:hanging="360"/>
      </w:pPr>
    </w:lvl>
    <w:lvl w:ilvl="5" w:tplc="026AF2D6" w:tentative="1">
      <w:start w:val="1"/>
      <w:numFmt w:val="decimal"/>
      <w:lvlText w:val="%6."/>
      <w:lvlJc w:val="left"/>
      <w:pPr>
        <w:tabs>
          <w:tab w:val="num" w:pos="4320"/>
        </w:tabs>
        <w:ind w:left="4320" w:hanging="360"/>
      </w:pPr>
    </w:lvl>
    <w:lvl w:ilvl="6" w:tplc="AF164A02" w:tentative="1">
      <w:start w:val="1"/>
      <w:numFmt w:val="decimal"/>
      <w:lvlText w:val="%7."/>
      <w:lvlJc w:val="left"/>
      <w:pPr>
        <w:tabs>
          <w:tab w:val="num" w:pos="5040"/>
        </w:tabs>
        <w:ind w:left="5040" w:hanging="360"/>
      </w:pPr>
    </w:lvl>
    <w:lvl w:ilvl="7" w:tplc="A13284C6" w:tentative="1">
      <w:start w:val="1"/>
      <w:numFmt w:val="decimal"/>
      <w:lvlText w:val="%8."/>
      <w:lvlJc w:val="left"/>
      <w:pPr>
        <w:tabs>
          <w:tab w:val="num" w:pos="5760"/>
        </w:tabs>
        <w:ind w:left="5760" w:hanging="360"/>
      </w:pPr>
    </w:lvl>
    <w:lvl w:ilvl="8" w:tplc="0390EECE" w:tentative="1">
      <w:start w:val="1"/>
      <w:numFmt w:val="decimal"/>
      <w:lvlText w:val="%9."/>
      <w:lvlJc w:val="left"/>
      <w:pPr>
        <w:tabs>
          <w:tab w:val="num" w:pos="6480"/>
        </w:tabs>
        <w:ind w:left="6480" w:hanging="360"/>
      </w:pPr>
    </w:lvl>
  </w:abstractNum>
  <w:abstractNum w:abstractNumId="91" w15:restartNumberingAfterBreak="0">
    <w:nsid w:val="5DC0653F"/>
    <w:multiLevelType w:val="hybridMultilevel"/>
    <w:tmpl w:val="DA324FB2"/>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2" w15:restartNumberingAfterBreak="0">
    <w:nsid w:val="5F796EF5"/>
    <w:multiLevelType w:val="hybridMultilevel"/>
    <w:tmpl w:val="F2DEC6D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3" w15:restartNumberingAfterBreak="0">
    <w:nsid w:val="60D935EC"/>
    <w:multiLevelType w:val="hybridMultilevel"/>
    <w:tmpl w:val="AF76F26C"/>
    <w:lvl w:ilvl="0" w:tplc="0C000003">
      <w:start w:val="1"/>
      <w:numFmt w:val="bullet"/>
      <w:lvlText w:val="o"/>
      <w:lvlJc w:val="left"/>
      <w:pPr>
        <w:ind w:left="720" w:hanging="360"/>
      </w:pPr>
      <w:rPr>
        <w:rFonts w:ascii="Courier New" w:hAnsi="Courier New" w:cs="Courier New"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4" w15:restartNumberingAfterBreak="0">
    <w:nsid w:val="61B23E07"/>
    <w:multiLevelType w:val="hybridMultilevel"/>
    <w:tmpl w:val="549A1988"/>
    <w:lvl w:ilvl="0" w:tplc="0C000019">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5" w15:restartNumberingAfterBreak="0">
    <w:nsid w:val="61B9392A"/>
    <w:multiLevelType w:val="hybridMultilevel"/>
    <w:tmpl w:val="586EE964"/>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6" w15:restartNumberingAfterBreak="0">
    <w:nsid w:val="61DD1A74"/>
    <w:multiLevelType w:val="hybridMultilevel"/>
    <w:tmpl w:val="6B980AE8"/>
    <w:lvl w:ilvl="0" w:tplc="A0A8EF08">
      <w:numFmt w:val="decimal"/>
      <w:pStyle w:val="ListBullet"/>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97" w15:restartNumberingAfterBreak="0">
    <w:nsid w:val="63AC1C2C"/>
    <w:multiLevelType w:val="hybridMultilevel"/>
    <w:tmpl w:val="0B448D7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8" w15:restartNumberingAfterBreak="0">
    <w:nsid w:val="6435127F"/>
    <w:multiLevelType w:val="hybridMultilevel"/>
    <w:tmpl w:val="24CE6E4A"/>
    <w:lvl w:ilvl="0" w:tplc="A3E8A374">
      <w:numFmt w:val="decimal"/>
      <w:pStyle w:val="ListNumber2"/>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99" w15:restartNumberingAfterBreak="0">
    <w:nsid w:val="64822967"/>
    <w:multiLevelType w:val="hybridMultilevel"/>
    <w:tmpl w:val="15641114"/>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0" w15:restartNumberingAfterBreak="0">
    <w:nsid w:val="68F00546"/>
    <w:multiLevelType w:val="hybridMultilevel"/>
    <w:tmpl w:val="F6F0128C"/>
    <w:lvl w:ilvl="0" w:tplc="0C000003">
      <w:start w:val="1"/>
      <w:numFmt w:val="bullet"/>
      <w:lvlText w:val="o"/>
      <w:lvlJc w:val="left"/>
      <w:pPr>
        <w:ind w:left="720" w:hanging="360"/>
      </w:pPr>
      <w:rPr>
        <w:rFonts w:ascii="Courier New" w:hAnsi="Courier New" w:cs="Courier New"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1" w15:restartNumberingAfterBreak="0">
    <w:nsid w:val="6A5E590B"/>
    <w:multiLevelType w:val="hybridMultilevel"/>
    <w:tmpl w:val="9CCA583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2" w15:restartNumberingAfterBreak="0">
    <w:nsid w:val="6B514458"/>
    <w:multiLevelType w:val="hybridMultilevel"/>
    <w:tmpl w:val="5B1241D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3" w15:restartNumberingAfterBreak="0">
    <w:nsid w:val="6BD5218F"/>
    <w:multiLevelType w:val="hybridMultilevel"/>
    <w:tmpl w:val="23A833D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4" w15:restartNumberingAfterBreak="0">
    <w:nsid w:val="6C03721C"/>
    <w:multiLevelType w:val="hybridMultilevel"/>
    <w:tmpl w:val="E63E679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05" w15:restartNumberingAfterBreak="0">
    <w:nsid w:val="6C7F1162"/>
    <w:multiLevelType w:val="hybridMultilevel"/>
    <w:tmpl w:val="14AC78CA"/>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6" w15:restartNumberingAfterBreak="0">
    <w:nsid w:val="6E0E6CBC"/>
    <w:multiLevelType w:val="hybridMultilevel"/>
    <w:tmpl w:val="C1D0DFFA"/>
    <w:lvl w:ilvl="0" w:tplc="3BD23C06">
      <w:numFmt w:val="decimal"/>
      <w:pStyle w:val="NoteCaution"/>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07" w15:restartNumberingAfterBreak="0">
    <w:nsid w:val="6F0B50B4"/>
    <w:multiLevelType w:val="hybridMultilevel"/>
    <w:tmpl w:val="B5868520"/>
    <w:lvl w:ilvl="0" w:tplc="0C000001">
      <w:start w:val="1"/>
      <w:numFmt w:val="bullet"/>
      <w:lvlText w:val=""/>
      <w:lvlJc w:val="left"/>
      <w:pPr>
        <w:ind w:left="720" w:hanging="360"/>
      </w:pPr>
      <w:rPr>
        <w:rFonts w:ascii="Symbol" w:hAnsi="Symbol" w:hint="default"/>
      </w:rPr>
    </w:lvl>
    <w:lvl w:ilvl="1" w:tplc="0C0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6F2C4529"/>
    <w:multiLevelType w:val="hybridMultilevel"/>
    <w:tmpl w:val="6A6C507C"/>
    <w:lvl w:ilvl="0" w:tplc="0C000019">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9" w15:restartNumberingAfterBreak="0">
    <w:nsid w:val="706B028C"/>
    <w:multiLevelType w:val="hybridMultilevel"/>
    <w:tmpl w:val="2676EA2E"/>
    <w:lvl w:ilvl="0" w:tplc="509CEDFA">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0" w15:restartNumberingAfterBreak="0">
    <w:nsid w:val="712141E7"/>
    <w:multiLevelType w:val="hybridMultilevel"/>
    <w:tmpl w:val="F8E4D6E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1" w15:restartNumberingAfterBreak="0">
    <w:nsid w:val="738B7297"/>
    <w:multiLevelType w:val="hybridMultilevel"/>
    <w:tmpl w:val="DB0E4D72"/>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2" w15:restartNumberingAfterBreak="0">
    <w:nsid w:val="742C09F2"/>
    <w:multiLevelType w:val="hybridMultilevel"/>
    <w:tmpl w:val="9380FCCE"/>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13" w15:restartNumberingAfterBreak="0">
    <w:nsid w:val="749E1079"/>
    <w:multiLevelType w:val="multilevel"/>
    <w:tmpl w:val="8C88E144"/>
    <w:lvl w:ilvl="0">
      <w:start w:val="1"/>
      <w:numFmt w:val="decimal"/>
      <w:lvlText w:val="%1."/>
      <w:lvlJc w:val="left"/>
      <w:pPr>
        <w:tabs>
          <w:tab w:val="num" w:pos="1488"/>
        </w:tabs>
        <w:ind w:left="1488" w:hanging="360"/>
      </w:pPr>
    </w:lvl>
    <w:lvl w:ilvl="1">
      <w:start w:val="1"/>
      <w:numFmt w:val="decimal"/>
      <w:lvlText w:val="%2."/>
      <w:lvlJc w:val="left"/>
      <w:pPr>
        <w:tabs>
          <w:tab w:val="num" w:pos="2208"/>
        </w:tabs>
        <w:ind w:left="2208" w:hanging="360"/>
      </w:pPr>
    </w:lvl>
    <w:lvl w:ilvl="2">
      <w:start w:val="1"/>
      <w:numFmt w:val="lowerLetter"/>
      <w:lvlText w:val="%3."/>
      <w:lvlJc w:val="left"/>
      <w:pPr>
        <w:ind w:left="2928" w:hanging="360"/>
      </w:pPr>
      <w:rPr>
        <w:rFonts w:hint="default"/>
      </w:rPr>
    </w:lvl>
    <w:lvl w:ilvl="3" w:tentative="1">
      <w:start w:val="1"/>
      <w:numFmt w:val="decimal"/>
      <w:lvlText w:val="%4."/>
      <w:lvlJc w:val="left"/>
      <w:pPr>
        <w:tabs>
          <w:tab w:val="num" w:pos="3648"/>
        </w:tabs>
        <w:ind w:left="3648" w:hanging="360"/>
      </w:pPr>
    </w:lvl>
    <w:lvl w:ilvl="4" w:tentative="1">
      <w:start w:val="1"/>
      <w:numFmt w:val="decimal"/>
      <w:lvlText w:val="%5."/>
      <w:lvlJc w:val="left"/>
      <w:pPr>
        <w:tabs>
          <w:tab w:val="num" w:pos="4368"/>
        </w:tabs>
        <w:ind w:left="4368" w:hanging="360"/>
      </w:pPr>
    </w:lvl>
    <w:lvl w:ilvl="5" w:tentative="1">
      <w:start w:val="1"/>
      <w:numFmt w:val="decimal"/>
      <w:lvlText w:val="%6."/>
      <w:lvlJc w:val="left"/>
      <w:pPr>
        <w:tabs>
          <w:tab w:val="num" w:pos="5088"/>
        </w:tabs>
        <w:ind w:left="5088" w:hanging="360"/>
      </w:pPr>
    </w:lvl>
    <w:lvl w:ilvl="6" w:tentative="1">
      <w:start w:val="1"/>
      <w:numFmt w:val="decimal"/>
      <w:lvlText w:val="%7."/>
      <w:lvlJc w:val="left"/>
      <w:pPr>
        <w:tabs>
          <w:tab w:val="num" w:pos="5808"/>
        </w:tabs>
        <w:ind w:left="5808" w:hanging="360"/>
      </w:pPr>
    </w:lvl>
    <w:lvl w:ilvl="7" w:tentative="1">
      <w:start w:val="1"/>
      <w:numFmt w:val="decimal"/>
      <w:lvlText w:val="%8."/>
      <w:lvlJc w:val="left"/>
      <w:pPr>
        <w:tabs>
          <w:tab w:val="num" w:pos="6528"/>
        </w:tabs>
        <w:ind w:left="6528" w:hanging="360"/>
      </w:pPr>
    </w:lvl>
    <w:lvl w:ilvl="8" w:tentative="1">
      <w:start w:val="1"/>
      <w:numFmt w:val="decimal"/>
      <w:lvlText w:val="%9."/>
      <w:lvlJc w:val="left"/>
      <w:pPr>
        <w:tabs>
          <w:tab w:val="num" w:pos="7248"/>
        </w:tabs>
        <w:ind w:left="7248" w:hanging="360"/>
      </w:pPr>
    </w:lvl>
  </w:abstractNum>
  <w:abstractNum w:abstractNumId="114" w15:restartNumberingAfterBreak="0">
    <w:nsid w:val="75CB3DF6"/>
    <w:multiLevelType w:val="hybridMultilevel"/>
    <w:tmpl w:val="C76C20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769218C9"/>
    <w:multiLevelType w:val="hybridMultilevel"/>
    <w:tmpl w:val="FF26ED26"/>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6" w15:restartNumberingAfterBreak="0">
    <w:nsid w:val="77293BCC"/>
    <w:multiLevelType w:val="hybridMultilevel"/>
    <w:tmpl w:val="72963D6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17" w15:restartNumberingAfterBreak="0">
    <w:nsid w:val="7774763E"/>
    <w:multiLevelType w:val="multilevel"/>
    <w:tmpl w:val="8C88E144"/>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low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8" w15:restartNumberingAfterBreak="0">
    <w:nsid w:val="7BED0918"/>
    <w:multiLevelType w:val="hybridMultilevel"/>
    <w:tmpl w:val="0C14D448"/>
    <w:lvl w:ilvl="0" w:tplc="0C00000F">
      <w:start w:val="1"/>
      <w:numFmt w:val="decimal"/>
      <w:lvlText w:val="%1."/>
      <w:lvlJc w:val="left"/>
      <w:pPr>
        <w:ind w:left="720" w:hanging="360"/>
      </w:pPr>
      <w:rPr>
        <w:rFonts w:hint="default"/>
      </w:rPr>
    </w:lvl>
    <w:lvl w:ilvl="1" w:tplc="0C000001">
      <w:start w:val="1"/>
      <w:numFmt w:val="bullet"/>
      <w:lvlText w:val=""/>
      <w:lvlJc w:val="left"/>
      <w:pPr>
        <w:ind w:left="1440" w:hanging="360"/>
      </w:pPr>
      <w:rPr>
        <w:rFonts w:ascii="Symbol" w:hAnsi="Symbol" w:hint="default"/>
      </w:r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9" w15:restartNumberingAfterBreak="0">
    <w:nsid w:val="7C231302"/>
    <w:multiLevelType w:val="hybridMultilevel"/>
    <w:tmpl w:val="0F0CA9EC"/>
    <w:lvl w:ilvl="0" w:tplc="56206C46">
      <w:numFmt w:val="decimal"/>
      <w:pStyle w:val="ListBullet2"/>
      <w:lvlText w:val=""/>
      <w:lvlJc w:val="left"/>
    </w:lvl>
    <w:lvl w:ilvl="1" w:tplc="2752D18E">
      <w:numFmt w:val="decimal"/>
      <w:pStyle w:val="ListBullet3"/>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20" w15:restartNumberingAfterBreak="0">
    <w:nsid w:val="7E7D4DA8"/>
    <w:multiLevelType w:val="hybridMultilevel"/>
    <w:tmpl w:val="E42C1DCA"/>
    <w:lvl w:ilvl="0" w:tplc="FFFFFFFF">
      <w:start w:val="1"/>
      <w:numFmt w:val="decimal"/>
      <w:lvlText w:val="%1."/>
      <w:lvlJc w:val="left"/>
      <w:pPr>
        <w:tabs>
          <w:tab w:val="num" w:pos="720"/>
        </w:tabs>
        <w:ind w:left="720" w:hanging="360"/>
      </w:pPr>
    </w:lvl>
    <w:lvl w:ilvl="1" w:tplc="0C000003">
      <w:start w:val="1"/>
      <w:numFmt w:val="bullet"/>
      <w:lvlText w:val="o"/>
      <w:lvlJc w:val="left"/>
      <w:pPr>
        <w:tabs>
          <w:tab w:val="num" w:pos="1440"/>
        </w:tabs>
        <w:ind w:left="1440" w:hanging="360"/>
      </w:pPr>
      <w:rPr>
        <w:rFonts w:ascii="Courier New" w:hAnsi="Courier New" w:cs="Courier New" w:hint="default"/>
      </w:rPr>
    </w:lvl>
    <w:lvl w:ilvl="2" w:tplc="0C000003">
      <w:start w:val="1"/>
      <w:numFmt w:val="bullet"/>
      <w:lvlText w:val="o"/>
      <w:lvlJc w:val="left"/>
      <w:pPr>
        <w:tabs>
          <w:tab w:val="num" w:pos="2160"/>
        </w:tabs>
        <w:ind w:left="2160" w:hanging="360"/>
      </w:pPr>
      <w:rPr>
        <w:rFonts w:ascii="Courier New" w:hAnsi="Courier New" w:cs="Courier New" w:hint="default"/>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21" w15:restartNumberingAfterBreak="0">
    <w:nsid w:val="7FD13E81"/>
    <w:multiLevelType w:val="hybridMultilevel"/>
    <w:tmpl w:val="3B24307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06895325">
    <w:abstractNumId w:val="96"/>
  </w:num>
  <w:num w:numId="2" w16cid:durableId="583953350">
    <w:abstractNumId w:val="98"/>
  </w:num>
  <w:num w:numId="3" w16cid:durableId="1410083134">
    <w:abstractNumId w:val="65"/>
  </w:num>
  <w:num w:numId="4" w16cid:durableId="1353652351">
    <w:abstractNumId w:val="119"/>
  </w:num>
  <w:num w:numId="5" w16cid:durableId="963581743">
    <w:abstractNumId w:val="53"/>
  </w:num>
  <w:num w:numId="6" w16cid:durableId="657419876">
    <w:abstractNumId w:val="37"/>
  </w:num>
  <w:num w:numId="7" w16cid:durableId="1001202001">
    <w:abstractNumId w:val="12"/>
  </w:num>
  <w:num w:numId="8" w16cid:durableId="904680273">
    <w:abstractNumId w:val="0"/>
  </w:num>
  <w:num w:numId="9" w16cid:durableId="1415054526">
    <w:abstractNumId w:val="62"/>
  </w:num>
  <w:num w:numId="10" w16cid:durableId="943343841">
    <w:abstractNumId w:val="106"/>
  </w:num>
  <w:num w:numId="11" w16cid:durableId="1243949632">
    <w:abstractNumId w:val="8"/>
  </w:num>
  <w:num w:numId="12" w16cid:durableId="1045182070">
    <w:abstractNumId w:val="48"/>
  </w:num>
  <w:num w:numId="13" w16cid:durableId="1262030721">
    <w:abstractNumId w:val="43"/>
  </w:num>
  <w:num w:numId="14" w16cid:durableId="1934779197">
    <w:abstractNumId w:val="68"/>
  </w:num>
  <w:num w:numId="15" w16cid:durableId="789594312">
    <w:abstractNumId w:val="81"/>
  </w:num>
  <w:num w:numId="16" w16cid:durableId="89938274">
    <w:abstractNumId w:val="36"/>
  </w:num>
  <w:num w:numId="17" w16cid:durableId="70321143">
    <w:abstractNumId w:val="55"/>
  </w:num>
  <w:num w:numId="18" w16cid:durableId="1601257764">
    <w:abstractNumId w:val="21"/>
  </w:num>
  <w:num w:numId="19" w16cid:durableId="1228956398">
    <w:abstractNumId w:val="32"/>
  </w:num>
  <w:num w:numId="20" w16cid:durableId="319307064">
    <w:abstractNumId w:val="60"/>
  </w:num>
  <w:num w:numId="21" w16cid:durableId="332995376">
    <w:abstractNumId w:val="82"/>
  </w:num>
  <w:num w:numId="22" w16cid:durableId="453258722">
    <w:abstractNumId w:val="69"/>
  </w:num>
  <w:num w:numId="23" w16cid:durableId="364795402">
    <w:abstractNumId w:val="49"/>
  </w:num>
  <w:num w:numId="24" w16cid:durableId="1585870203">
    <w:abstractNumId w:val="86"/>
  </w:num>
  <w:num w:numId="25" w16cid:durableId="2101681005">
    <w:abstractNumId w:val="24"/>
  </w:num>
  <w:num w:numId="26" w16cid:durableId="1338535884">
    <w:abstractNumId w:val="101"/>
  </w:num>
  <w:num w:numId="27" w16cid:durableId="1156072604">
    <w:abstractNumId w:val="108"/>
  </w:num>
  <w:num w:numId="28" w16cid:durableId="1937321792">
    <w:abstractNumId w:val="104"/>
  </w:num>
  <w:num w:numId="29" w16cid:durableId="279144531">
    <w:abstractNumId w:val="16"/>
  </w:num>
  <w:num w:numId="30" w16cid:durableId="439491723">
    <w:abstractNumId w:val="92"/>
  </w:num>
  <w:num w:numId="31" w16cid:durableId="292836375">
    <w:abstractNumId w:val="102"/>
  </w:num>
  <w:num w:numId="32" w16cid:durableId="1057701123">
    <w:abstractNumId w:val="20"/>
  </w:num>
  <w:num w:numId="33" w16cid:durableId="582375150">
    <w:abstractNumId w:val="73"/>
  </w:num>
  <w:num w:numId="34" w16cid:durableId="627200582">
    <w:abstractNumId w:val="114"/>
  </w:num>
  <w:num w:numId="35" w16cid:durableId="1139155430">
    <w:abstractNumId w:val="67"/>
  </w:num>
  <w:num w:numId="36" w16cid:durableId="277683082">
    <w:abstractNumId w:val="51"/>
  </w:num>
  <w:num w:numId="37" w16cid:durableId="1067799778">
    <w:abstractNumId w:val="61"/>
  </w:num>
  <w:num w:numId="38" w16cid:durableId="1949001002">
    <w:abstractNumId w:val="85"/>
  </w:num>
  <w:num w:numId="39" w16cid:durableId="1380469397">
    <w:abstractNumId w:val="26"/>
  </w:num>
  <w:num w:numId="40" w16cid:durableId="1258828229">
    <w:abstractNumId w:val="80"/>
  </w:num>
  <w:num w:numId="41" w16cid:durableId="114521830">
    <w:abstractNumId w:val="10"/>
  </w:num>
  <w:num w:numId="42" w16cid:durableId="693073455">
    <w:abstractNumId w:val="31"/>
  </w:num>
  <w:num w:numId="43" w16cid:durableId="2087338167">
    <w:abstractNumId w:val="18"/>
  </w:num>
  <w:num w:numId="44" w16cid:durableId="1564022374">
    <w:abstractNumId w:val="116"/>
  </w:num>
  <w:num w:numId="45" w16cid:durableId="1371881438">
    <w:abstractNumId w:val="97"/>
  </w:num>
  <w:num w:numId="46" w16cid:durableId="1374963765">
    <w:abstractNumId w:val="39"/>
  </w:num>
  <w:num w:numId="47" w16cid:durableId="80566717">
    <w:abstractNumId w:val="107"/>
  </w:num>
  <w:num w:numId="48" w16cid:durableId="1115639332">
    <w:abstractNumId w:val="103"/>
  </w:num>
  <w:num w:numId="49" w16cid:durableId="2131242616">
    <w:abstractNumId w:val="14"/>
  </w:num>
  <w:num w:numId="50" w16cid:durableId="1575431958">
    <w:abstractNumId w:val="25"/>
  </w:num>
  <w:num w:numId="51" w16cid:durableId="414480825">
    <w:abstractNumId w:val="45"/>
  </w:num>
  <w:num w:numId="52" w16cid:durableId="442768091">
    <w:abstractNumId w:val="84"/>
  </w:num>
  <w:num w:numId="53" w16cid:durableId="600186715">
    <w:abstractNumId w:val="78"/>
  </w:num>
  <w:num w:numId="54" w16cid:durableId="611009665">
    <w:abstractNumId w:val="118"/>
  </w:num>
  <w:num w:numId="55" w16cid:durableId="1671444290">
    <w:abstractNumId w:val="33"/>
  </w:num>
  <w:num w:numId="56" w16cid:durableId="1693602968">
    <w:abstractNumId w:val="89"/>
  </w:num>
  <w:num w:numId="57" w16cid:durableId="2010672500">
    <w:abstractNumId w:val="0"/>
  </w:num>
  <w:num w:numId="58" w16cid:durableId="1653751506">
    <w:abstractNumId w:val="0"/>
  </w:num>
  <w:num w:numId="59" w16cid:durableId="866409997">
    <w:abstractNumId w:val="34"/>
  </w:num>
  <w:num w:numId="60" w16cid:durableId="1972174885">
    <w:abstractNumId w:val="90"/>
  </w:num>
  <w:num w:numId="61" w16cid:durableId="2117171300">
    <w:abstractNumId w:val="110"/>
  </w:num>
  <w:num w:numId="62" w16cid:durableId="233702920">
    <w:abstractNumId w:val="76"/>
  </w:num>
  <w:num w:numId="63" w16cid:durableId="1923447370">
    <w:abstractNumId w:val="77"/>
  </w:num>
  <w:num w:numId="64" w16cid:durableId="1713577795">
    <w:abstractNumId w:val="121"/>
  </w:num>
  <w:num w:numId="65" w16cid:durableId="957956645">
    <w:abstractNumId w:val="95"/>
  </w:num>
  <w:num w:numId="66" w16cid:durableId="1028726466">
    <w:abstractNumId w:val="0"/>
  </w:num>
  <w:num w:numId="67" w16cid:durableId="387997183">
    <w:abstractNumId w:val="91"/>
  </w:num>
  <w:num w:numId="68" w16cid:durableId="636953507">
    <w:abstractNumId w:val="115"/>
  </w:num>
  <w:num w:numId="69" w16cid:durableId="1709643497">
    <w:abstractNumId w:val="15"/>
  </w:num>
  <w:num w:numId="70" w16cid:durableId="399446314">
    <w:abstractNumId w:val="56"/>
  </w:num>
  <w:num w:numId="71" w16cid:durableId="687801070">
    <w:abstractNumId w:val="19"/>
  </w:num>
  <w:num w:numId="72" w16cid:durableId="2077893945">
    <w:abstractNumId w:val="2"/>
  </w:num>
  <w:num w:numId="73" w16cid:durableId="215705276">
    <w:abstractNumId w:val="71"/>
  </w:num>
  <w:num w:numId="74" w16cid:durableId="776603670">
    <w:abstractNumId w:val="13"/>
  </w:num>
  <w:num w:numId="75" w16cid:durableId="1216086288">
    <w:abstractNumId w:val="99"/>
  </w:num>
  <w:num w:numId="76" w16cid:durableId="643195473">
    <w:abstractNumId w:val="22"/>
  </w:num>
  <w:num w:numId="77" w16cid:durableId="1453817217">
    <w:abstractNumId w:val="111"/>
  </w:num>
  <w:num w:numId="78" w16cid:durableId="897670543">
    <w:abstractNumId w:val="83"/>
  </w:num>
  <w:num w:numId="79" w16cid:durableId="1011377411">
    <w:abstractNumId w:val="79"/>
  </w:num>
  <w:num w:numId="80" w16cid:durableId="460269369">
    <w:abstractNumId w:val="30"/>
  </w:num>
  <w:num w:numId="81" w16cid:durableId="352390921">
    <w:abstractNumId w:val="100"/>
  </w:num>
  <w:num w:numId="82" w16cid:durableId="1628317663">
    <w:abstractNumId w:val="38"/>
  </w:num>
  <w:num w:numId="83" w16cid:durableId="885214846">
    <w:abstractNumId w:val="58"/>
  </w:num>
  <w:num w:numId="84" w16cid:durableId="961308453">
    <w:abstractNumId w:val="59"/>
  </w:num>
  <w:num w:numId="85" w16cid:durableId="115216566">
    <w:abstractNumId w:val="50"/>
  </w:num>
  <w:num w:numId="86" w16cid:durableId="1699771609">
    <w:abstractNumId w:val="27"/>
  </w:num>
  <w:num w:numId="87" w16cid:durableId="1847985875">
    <w:abstractNumId w:val="9"/>
  </w:num>
  <w:num w:numId="88" w16cid:durableId="961689193">
    <w:abstractNumId w:val="93"/>
  </w:num>
  <w:num w:numId="89" w16cid:durableId="1917864056">
    <w:abstractNumId w:val="23"/>
  </w:num>
  <w:num w:numId="90" w16cid:durableId="467285241">
    <w:abstractNumId w:val="1"/>
  </w:num>
  <w:num w:numId="91" w16cid:durableId="345449314">
    <w:abstractNumId w:val="74"/>
  </w:num>
  <w:num w:numId="92" w16cid:durableId="1933314398">
    <w:abstractNumId w:val="6"/>
  </w:num>
  <w:num w:numId="93" w16cid:durableId="524444167">
    <w:abstractNumId w:val="75"/>
  </w:num>
  <w:num w:numId="94" w16cid:durableId="1337031599">
    <w:abstractNumId w:val="57"/>
  </w:num>
  <w:num w:numId="95" w16cid:durableId="2082825960">
    <w:abstractNumId w:val="88"/>
  </w:num>
  <w:num w:numId="96" w16cid:durableId="768695376">
    <w:abstractNumId w:val="70"/>
  </w:num>
  <w:num w:numId="97" w16cid:durableId="191573510">
    <w:abstractNumId w:val="120"/>
  </w:num>
  <w:num w:numId="98" w16cid:durableId="60173801">
    <w:abstractNumId w:val="42"/>
  </w:num>
  <w:num w:numId="99" w16cid:durableId="812983174">
    <w:abstractNumId w:val="46"/>
  </w:num>
  <w:num w:numId="100" w16cid:durableId="625084360">
    <w:abstractNumId w:val="35"/>
  </w:num>
  <w:num w:numId="101" w16cid:durableId="912591130">
    <w:abstractNumId w:val="44"/>
  </w:num>
  <w:num w:numId="102" w16cid:durableId="637106405">
    <w:abstractNumId w:val="94"/>
  </w:num>
  <w:num w:numId="103" w16cid:durableId="112599887">
    <w:abstractNumId w:val="112"/>
  </w:num>
  <w:num w:numId="104" w16cid:durableId="2012218028">
    <w:abstractNumId w:val="47"/>
  </w:num>
  <w:num w:numId="105" w16cid:durableId="716129273">
    <w:abstractNumId w:val="0"/>
  </w:num>
  <w:num w:numId="106" w16cid:durableId="1252935253">
    <w:abstractNumId w:val="5"/>
  </w:num>
  <w:num w:numId="107" w16cid:durableId="1289047743">
    <w:abstractNumId w:val="3"/>
  </w:num>
  <w:num w:numId="108" w16cid:durableId="2132740760">
    <w:abstractNumId w:val="40"/>
  </w:num>
  <w:num w:numId="109" w16cid:durableId="2107841526">
    <w:abstractNumId w:val="7"/>
  </w:num>
  <w:num w:numId="110" w16cid:durableId="708338096">
    <w:abstractNumId w:val="41"/>
  </w:num>
  <w:num w:numId="111" w16cid:durableId="469329508">
    <w:abstractNumId w:val="28"/>
  </w:num>
  <w:num w:numId="112" w16cid:durableId="1673485970">
    <w:abstractNumId w:val="17"/>
  </w:num>
  <w:num w:numId="113" w16cid:durableId="1371420655">
    <w:abstractNumId w:val="52"/>
  </w:num>
  <w:num w:numId="114" w16cid:durableId="590239841">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808164850">
    <w:abstractNumId w:val="72"/>
  </w:num>
  <w:num w:numId="116" w16cid:durableId="4263158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134024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2028480603">
    <w:abstractNumId w:val="117"/>
  </w:num>
  <w:num w:numId="119" w16cid:durableId="1439134241">
    <w:abstractNumId w:val="109"/>
  </w:num>
  <w:num w:numId="120" w16cid:durableId="1948654939">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103261623">
    <w:abstractNumId w:val="54"/>
  </w:num>
  <w:num w:numId="122" w16cid:durableId="223374597">
    <w:abstractNumId w:val="4"/>
  </w:num>
  <w:num w:numId="123" w16cid:durableId="1698920828">
    <w:abstractNumId w:val="105"/>
  </w:num>
  <w:num w:numId="124" w16cid:durableId="1664969589">
    <w:abstractNumId w:val="66"/>
  </w:num>
  <w:num w:numId="125" w16cid:durableId="995644124">
    <w:abstractNumId w:val="66"/>
  </w:num>
  <w:num w:numId="126" w16cid:durableId="1327244387">
    <w:abstractNumId w:val="29"/>
  </w:num>
  <w:num w:numId="127" w16cid:durableId="956521334">
    <w:abstractNumId w:val="63"/>
  </w:num>
  <w:num w:numId="128" w16cid:durableId="6210391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605385770">
    <w:abstractNumId w:val="113"/>
  </w:num>
  <w:num w:numId="130" w16cid:durableId="2061702865">
    <w:abstractNumId w:val="64"/>
  </w:num>
  <w:num w:numId="131" w16cid:durableId="18668625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activeWritingStyle w:appName="MSWord" w:lang="en-US" w:vendorID="8" w:dllVersion="513" w:checkStyle="1"/>
  <w:proofState w:spelling="clean" w:grammar="clean"/>
  <w:attachedTemplate r:id="rId1"/>
  <w:linkStyles/>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trackedChanges" w:enforcement="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377"/>
    <w:rsid w:val="000001E7"/>
    <w:rsid w:val="00000A1A"/>
    <w:rsid w:val="0000101D"/>
    <w:rsid w:val="00001786"/>
    <w:rsid w:val="00001D3E"/>
    <w:rsid w:val="000025DD"/>
    <w:rsid w:val="0000260C"/>
    <w:rsid w:val="00002886"/>
    <w:rsid w:val="00002BE6"/>
    <w:rsid w:val="00003B04"/>
    <w:rsid w:val="00003B11"/>
    <w:rsid w:val="00003FB3"/>
    <w:rsid w:val="00004057"/>
    <w:rsid w:val="00004603"/>
    <w:rsid w:val="00004DA0"/>
    <w:rsid w:val="000056F6"/>
    <w:rsid w:val="00005856"/>
    <w:rsid w:val="00005AC1"/>
    <w:rsid w:val="00005B54"/>
    <w:rsid w:val="00005E05"/>
    <w:rsid w:val="000060A7"/>
    <w:rsid w:val="00006292"/>
    <w:rsid w:val="000062EF"/>
    <w:rsid w:val="00006FE2"/>
    <w:rsid w:val="0000722D"/>
    <w:rsid w:val="00007395"/>
    <w:rsid w:val="000073FD"/>
    <w:rsid w:val="0000794A"/>
    <w:rsid w:val="00007C53"/>
    <w:rsid w:val="00007E92"/>
    <w:rsid w:val="00010069"/>
    <w:rsid w:val="00010336"/>
    <w:rsid w:val="0001079E"/>
    <w:rsid w:val="000108F7"/>
    <w:rsid w:val="00010BAC"/>
    <w:rsid w:val="0001150B"/>
    <w:rsid w:val="0001163C"/>
    <w:rsid w:val="00011942"/>
    <w:rsid w:val="0001262F"/>
    <w:rsid w:val="00012872"/>
    <w:rsid w:val="00013064"/>
    <w:rsid w:val="000135E2"/>
    <w:rsid w:val="0001435A"/>
    <w:rsid w:val="00014F24"/>
    <w:rsid w:val="00015015"/>
    <w:rsid w:val="00015C8F"/>
    <w:rsid w:val="00016279"/>
    <w:rsid w:val="00016463"/>
    <w:rsid w:val="0001650E"/>
    <w:rsid w:val="00016705"/>
    <w:rsid w:val="000176D9"/>
    <w:rsid w:val="0001794E"/>
    <w:rsid w:val="00017DD1"/>
    <w:rsid w:val="00020494"/>
    <w:rsid w:val="000204EB"/>
    <w:rsid w:val="000205BA"/>
    <w:rsid w:val="000208EE"/>
    <w:rsid w:val="0002095A"/>
    <w:rsid w:val="000214C4"/>
    <w:rsid w:val="00021580"/>
    <w:rsid w:val="00021743"/>
    <w:rsid w:val="00021768"/>
    <w:rsid w:val="000227F8"/>
    <w:rsid w:val="00022E21"/>
    <w:rsid w:val="00023503"/>
    <w:rsid w:val="00023777"/>
    <w:rsid w:val="000237EA"/>
    <w:rsid w:val="000239D3"/>
    <w:rsid w:val="00024969"/>
    <w:rsid w:val="00024E6B"/>
    <w:rsid w:val="00025900"/>
    <w:rsid w:val="00025954"/>
    <w:rsid w:val="000259B3"/>
    <w:rsid w:val="00025E12"/>
    <w:rsid w:val="00025E38"/>
    <w:rsid w:val="00026019"/>
    <w:rsid w:val="000262F7"/>
    <w:rsid w:val="00026A21"/>
    <w:rsid w:val="000274DE"/>
    <w:rsid w:val="00030CF3"/>
    <w:rsid w:val="0003221A"/>
    <w:rsid w:val="000322F0"/>
    <w:rsid w:val="000324BA"/>
    <w:rsid w:val="000329B3"/>
    <w:rsid w:val="00032A7B"/>
    <w:rsid w:val="0003303D"/>
    <w:rsid w:val="0003368B"/>
    <w:rsid w:val="000336D5"/>
    <w:rsid w:val="00033BF2"/>
    <w:rsid w:val="00033FA1"/>
    <w:rsid w:val="000346C1"/>
    <w:rsid w:val="000347E2"/>
    <w:rsid w:val="00034919"/>
    <w:rsid w:val="00034EFF"/>
    <w:rsid w:val="00034FDD"/>
    <w:rsid w:val="000358E1"/>
    <w:rsid w:val="00035986"/>
    <w:rsid w:val="00035A7A"/>
    <w:rsid w:val="00035BCF"/>
    <w:rsid w:val="00036D96"/>
    <w:rsid w:val="00037108"/>
    <w:rsid w:val="00037799"/>
    <w:rsid w:val="00037A62"/>
    <w:rsid w:val="00040896"/>
    <w:rsid w:val="0004092C"/>
    <w:rsid w:val="00040955"/>
    <w:rsid w:val="00040AA9"/>
    <w:rsid w:val="00040BA9"/>
    <w:rsid w:val="000411EC"/>
    <w:rsid w:val="000414CD"/>
    <w:rsid w:val="00041563"/>
    <w:rsid w:val="00041F45"/>
    <w:rsid w:val="00042375"/>
    <w:rsid w:val="00042A57"/>
    <w:rsid w:val="00042F1A"/>
    <w:rsid w:val="00043252"/>
    <w:rsid w:val="00043286"/>
    <w:rsid w:val="000434D6"/>
    <w:rsid w:val="00043A53"/>
    <w:rsid w:val="00043B2D"/>
    <w:rsid w:val="00043E40"/>
    <w:rsid w:val="00044250"/>
    <w:rsid w:val="000459EC"/>
    <w:rsid w:val="00045DCD"/>
    <w:rsid w:val="00046477"/>
    <w:rsid w:val="00046FBF"/>
    <w:rsid w:val="00047ABF"/>
    <w:rsid w:val="000502A9"/>
    <w:rsid w:val="00050BF6"/>
    <w:rsid w:val="00050CCA"/>
    <w:rsid w:val="000511CE"/>
    <w:rsid w:val="00051470"/>
    <w:rsid w:val="00051962"/>
    <w:rsid w:val="0005203D"/>
    <w:rsid w:val="00053302"/>
    <w:rsid w:val="0005339A"/>
    <w:rsid w:val="000539E4"/>
    <w:rsid w:val="00053D1F"/>
    <w:rsid w:val="00053E69"/>
    <w:rsid w:val="00054171"/>
    <w:rsid w:val="0005427F"/>
    <w:rsid w:val="000543F3"/>
    <w:rsid w:val="0005440A"/>
    <w:rsid w:val="00054B32"/>
    <w:rsid w:val="00054D05"/>
    <w:rsid w:val="000550F4"/>
    <w:rsid w:val="00055A43"/>
    <w:rsid w:val="000563CD"/>
    <w:rsid w:val="00056D99"/>
    <w:rsid w:val="000576DB"/>
    <w:rsid w:val="00060421"/>
    <w:rsid w:val="00061505"/>
    <w:rsid w:val="00061E31"/>
    <w:rsid w:val="00062D3A"/>
    <w:rsid w:val="00062ED1"/>
    <w:rsid w:val="00063BBC"/>
    <w:rsid w:val="00063C7C"/>
    <w:rsid w:val="00063D19"/>
    <w:rsid w:val="00064F4C"/>
    <w:rsid w:val="000653F0"/>
    <w:rsid w:val="000656D6"/>
    <w:rsid w:val="000657E1"/>
    <w:rsid w:val="00066729"/>
    <w:rsid w:val="000668C3"/>
    <w:rsid w:val="00066A59"/>
    <w:rsid w:val="00066C01"/>
    <w:rsid w:val="00067EBA"/>
    <w:rsid w:val="00070475"/>
    <w:rsid w:val="000711A8"/>
    <w:rsid w:val="00071E3E"/>
    <w:rsid w:val="00072323"/>
    <w:rsid w:val="000729CC"/>
    <w:rsid w:val="00072F02"/>
    <w:rsid w:val="0007374F"/>
    <w:rsid w:val="00073A12"/>
    <w:rsid w:val="00073A88"/>
    <w:rsid w:val="00073BDD"/>
    <w:rsid w:val="00074452"/>
    <w:rsid w:val="00074CA4"/>
    <w:rsid w:val="000754B0"/>
    <w:rsid w:val="00075852"/>
    <w:rsid w:val="000758D5"/>
    <w:rsid w:val="00075E81"/>
    <w:rsid w:val="00076D68"/>
    <w:rsid w:val="00076EBC"/>
    <w:rsid w:val="00077006"/>
    <w:rsid w:val="00077538"/>
    <w:rsid w:val="00077B8C"/>
    <w:rsid w:val="00080054"/>
    <w:rsid w:val="0008024D"/>
    <w:rsid w:val="00080335"/>
    <w:rsid w:val="00080377"/>
    <w:rsid w:val="00080973"/>
    <w:rsid w:val="00081136"/>
    <w:rsid w:val="0008162F"/>
    <w:rsid w:val="000817FB"/>
    <w:rsid w:val="00081930"/>
    <w:rsid w:val="000819DD"/>
    <w:rsid w:val="00081AB7"/>
    <w:rsid w:val="00081DC7"/>
    <w:rsid w:val="00081F95"/>
    <w:rsid w:val="000830E3"/>
    <w:rsid w:val="00083EC2"/>
    <w:rsid w:val="0008444E"/>
    <w:rsid w:val="0008459F"/>
    <w:rsid w:val="000847A2"/>
    <w:rsid w:val="00084C52"/>
    <w:rsid w:val="00086060"/>
    <w:rsid w:val="00086D8A"/>
    <w:rsid w:val="0008719E"/>
    <w:rsid w:val="00087A2F"/>
    <w:rsid w:val="00090077"/>
    <w:rsid w:val="000905F8"/>
    <w:rsid w:val="00090614"/>
    <w:rsid w:val="000907EE"/>
    <w:rsid w:val="00090E9D"/>
    <w:rsid w:val="000910B3"/>
    <w:rsid w:val="000912A8"/>
    <w:rsid w:val="000914E0"/>
    <w:rsid w:val="00091BDF"/>
    <w:rsid w:val="000922F2"/>
    <w:rsid w:val="00092915"/>
    <w:rsid w:val="00092F16"/>
    <w:rsid w:val="000936EF"/>
    <w:rsid w:val="0009403A"/>
    <w:rsid w:val="00094170"/>
    <w:rsid w:val="00094850"/>
    <w:rsid w:val="000949C4"/>
    <w:rsid w:val="00094BED"/>
    <w:rsid w:val="00094ED7"/>
    <w:rsid w:val="000954AD"/>
    <w:rsid w:val="00095B06"/>
    <w:rsid w:val="00096082"/>
    <w:rsid w:val="000974D3"/>
    <w:rsid w:val="000A005B"/>
    <w:rsid w:val="000A0140"/>
    <w:rsid w:val="000A0D3D"/>
    <w:rsid w:val="000A1083"/>
    <w:rsid w:val="000A209C"/>
    <w:rsid w:val="000A2AE3"/>
    <w:rsid w:val="000A2D35"/>
    <w:rsid w:val="000A2F2E"/>
    <w:rsid w:val="000A2F8A"/>
    <w:rsid w:val="000A3596"/>
    <w:rsid w:val="000A3818"/>
    <w:rsid w:val="000A3D74"/>
    <w:rsid w:val="000A42DB"/>
    <w:rsid w:val="000A4672"/>
    <w:rsid w:val="000A4F9F"/>
    <w:rsid w:val="000A519C"/>
    <w:rsid w:val="000A5469"/>
    <w:rsid w:val="000A5924"/>
    <w:rsid w:val="000A5CA0"/>
    <w:rsid w:val="000A5D27"/>
    <w:rsid w:val="000A7097"/>
    <w:rsid w:val="000A7317"/>
    <w:rsid w:val="000A78B0"/>
    <w:rsid w:val="000B0197"/>
    <w:rsid w:val="000B04E9"/>
    <w:rsid w:val="000B1452"/>
    <w:rsid w:val="000B214D"/>
    <w:rsid w:val="000B2290"/>
    <w:rsid w:val="000B240B"/>
    <w:rsid w:val="000B2927"/>
    <w:rsid w:val="000B2A93"/>
    <w:rsid w:val="000B2C22"/>
    <w:rsid w:val="000B31DE"/>
    <w:rsid w:val="000B39F1"/>
    <w:rsid w:val="000B3E3B"/>
    <w:rsid w:val="000B4403"/>
    <w:rsid w:val="000B4B03"/>
    <w:rsid w:val="000B4C2D"/>
    <w:rsid w:val="000B590B"/>
    <w:rsid w:val="000B600E"/>
    <w:rsid w:val="000B60BC"/>
    <w:rsid w:val="000B636E"/>
    <w:rsid w:val="000B6B48"/>
    <w:rsid w:val="000B7198"/>
    <w:rsid w:val="000B7FC9"/>
    <w:rsid w:val="000C0338"/>
    <w:rsid w:val="000C0CC9"/>
    <w:rsid w:val="000C0E97"/>
    <w:rsid w:val="000C0FE3"/>
    <w:rsid w:val="000C115F"/>
    <w:rsid w:val="000C11E9"/>
    <w:rsid w:val="000C130E"/>
    <w:rsid w:val="000C15C9"/>
    <w:rsid w:val="000C171E"/>
    <w:rsid w:val="000C209A"/>
    <w:rsid w:val="000C20B3"/>
    <w:rsid w:val="000C2257"/>
    <w:rsid w:val="000C2635"/>
    <w:rsid w:val="000C2DDB"/>
    <w:rsid w:val="000C329B"/>
    <w:rsid w:val="000C36DC"/>
    <w:rsid w:val="000C49D5"/>
    <w:rsid w:val="000C4C6B"/>
    <w:rsid w:val="000C5BA7"/>
    <w:rsid w:val="000C6A04"/>
    <w:rsid w:val="000C6EBE"/>
    <w:rsid w:val="000C731C"/>
    <w:rsid w:val="000C73EF"/>
    <w:rsid w:val="000C774B"/>
    <w:rsid w:val="000D01FF"/>
    <w:rsid w:val="000D0341"/>
    <w:rsid w:val="000D0601"/>
    <w:rsid w:val="000D104C"/>
    <w:rsid w:val="000D16E7"/>
    <w:rsid w:val="000D18B7"/>
    <w:rsid w:val="000D1BED"/>
    <w:rsid w:val="000D1CBA"/>
    <w:rsid w:val="000D1D91"/>
    <w:rsid w:val="000D3000"/>
    <w:rsid w:val="000D30AE"/>
    <w:rsid w:val="000D3329"/>
    <w:rsid w:val="000D3FC0"/>
    <w:rsid w:val="000D4F60"/>
    <w:rsid w:val="000D4FAD"/>
    <w:rsid w:val="000D4FB2"/>
    <w:rsid w:val="000D529D"/>
    <w:rsid w:val="000D58E6"/>
    <w:rsid w:val="000D6274"/>
    <w:rsid w:val="000D64CB"/>
    <w:rsid w:val="000D651B"/>
    <w:rsid w:val="000D68E2"/>
    <w:rsid w:val="000D6FE9"/>
    <w:rsid w:val="000D78CA"/>
    <w:rsid w:val="000D7BAE"/>
    <w:rsid w:val="000E00F9"/>
    <w:rsid w:val="000E0514"/>
    <w:rsid w:val="000E0D3A"/>
    <w:rsid w:val="000E1318"/>
    <w:rsid w:val="000E1AB7"/>
    <w:rsid w:val="000E1D2A"/>
    <w:rsid w:val="000E1F68"/>
    <w:rsid w:val="000E21F1"/>
    <w:rsid w:val="000E224D"/>
    <w:rsid w:val="000E23BF"/>
    <w:rsid w:val="000E269D"/>
    <w:rsid w:val="000E2815"/>
    <w:rsid w:val="000E2AFB"/>
    <w:rsid w:val="000E2B9A"/>
    <w:rsid w:val="000E2D84"/>
    <w:rsid w:val="000E3C57"/>
    <w:rsid w:val="000E46E1"/>
    <w:rsid w:val="000E4DB7"/>
    <w:rsid w:val="000E5093"/>
    <w:rsid w:val="000E5741"/>
    <w:rsid w:val="000E5B6C"/>
    <w:rsid w:val="000E631B"/>
    <w:rsid w:val="000E646E"/>
    <w:rsid w:val="000E6D36"/>
    <w:rsid w:val="000E6D58"/>
    <w:rsid w:val="000E7004"/>
    <w:rsid w:val="000E7609"/>
    <w:rsid w:val="000E78FD"/>
    <w:rsid w:val="000F16AD"/>
    <w:rsid w:val="000F25E7"/>
    <w:rsid w:val="000F3A09"/>
    <w:rsid w:val="000F3FCB"/>
    <w:rsid w:val="000F4408"/>
    <w:rsid w:val="000F5234"/>
    <w:rsid w:val="000F5F49"/>
    <w:rsid w:val="000F6AB3"/>
    <w:rsid w:val="000F6D53"/>
    <w:rsid w:val="000F7B81"/>
    <w:rsid w:val="000F7E58"/>
    <w:rsid w:val="001001B4"/>
    <w:rsid w:val="00100C4A"/>
    <w:rsid w:val="00100F80"/>
    <w:rsid w:val="00101043"/>
    <w:rsid w:val="00101517"/>
    <w:rsid w:val="001018DA"/>
    <w:rsid w:val="00101CB7"/>
    <w:rsid w:val="00101F29"/>
    <w:rsid w:val="001029A8"/>
    <w:rsid w:val="00102BC1"/>
    <w:rsid w:val="0010376C"/>
    <w:rsid w:val="001038CF"/>
    <w:rsid w:val="00104610"/>
    <w:rsid w:val="001049BD"/>
    <w:rsid w:val="00105149"/>
    <w:rsid w:val="00105735"/>
    <w:rsid w:val="00105EC8"/>
    <w:rsid w:val="001061C6"/>
    <w:rsid w:val="00106935"/>
    <w:rsid w:val="00106BE4"/>
    <w:rsid w:val="00106E67"/>
    <w:rsid w:val="00107145"/>
    <w:rsid w:val="001071BF"/>
    <w:rsid w:val="001106BF"/>
    <w:rsid w:val="00110A00"/>
    <w:rsid w:val="00110DE5"/>
    <w:rsid w:val="00110E06"/>
    <w:rsid w:val="00110E64"/>
    <w:rsid w:val="00111019"/>
    <w:rsid w:val="00111F57"/>
    <w:rsid w:val="00112024"/>
    <w:rsid w:val="00112343"/>
    <w:rsid w:val="00112521"/>
    <w:rsid w:val="00112734"/>
    <w:rsid w:val="00112D59"/>
    <w:rsid w:val="001131A1"/>
    <w:rsid w:val="0011330A"/>
    <w:rsid w:val="0011443D"/>
    <w:rsid w:val="00114770"/>
    <w:rsid w:val="00114EB5"/>
    <w:rsid w:val="00115172"/>
    <w:rsid w:val="00115C22"/>
    <w:rsid w:val="001161B6"/>
    <w:rsid w:val="001161C3"/>
    <w:rsid w:val="00117EF9"/>
    <w:rsid w:val="00120379"/>
    <w:rsid w:val="001210B2"/>
    <w:rsid w:val="001225DB"/>
    <w:rsid w:val="00122D7D"/>
    <w:rsid w:val="00123073"/>
    <w:rsid w:val="0012332A"/>
    <w:rsid w:val="0012355E"/>
    <w:rsid w:val="001237EA"/>
    <w:rsid w:val="001248D0"/>
    <w:rsid w:val="00124D4E"/>
    <w:rsid w:val="00125185"/>
    <w:rsid w:val="00126876"/>
    <w:rsid w:val="00126994"/>
    <w:rsid w:val="00126CF0"/>
    <w:rsid w:val="00126F4E"/>
    <w:rsid w:val="00127432"/>
    <w:rsid w:val="001275F8"/>
    <w:rsid w:val="00127B9F"/>
    <w:rsid w:val="001305D0"/>
    <w:rsid w:val="00130943"/>
    <w:rsid w:val="00131817"/>
    <w:rsid w:val="00131853"/>
    <w:rsid w:val="001319B2"/>
    <w:rsid w:val="00132D33"/>
    <w:rsid w:val="00133C76"/>
    <w:rsid w:val="001340A9"/>
    <w:rsid w:val="00134354"/>
    <w:rsid w:val="00135407"/>
    <w:rsid w:val="00135C25"/>
    <w:rsid w:val="00136170"/>
    <w:rsid w:val="00136839"/>
    <w:rsid w:val="00136DB4"/>
    <w:rsid w:val="00136EDD"/>
    <w:rsid w:val="001371B7"/>
    <w:rsid w:val="001373A4"/>
    <w:rsid w:val="00137A6D"/>
    <w:rsid w:val="00137BC7"/>
    <w:rsid w:val="00137F0D"/>
    <w:rsid w:val="001402EE"/>
    <w:rsid w:val="00140678"/>
    <w:rsid w:val="001407B4"/>
    <w:rsid w:val="00140BD8"/>
    <w:rsid w:val="00140D2C"/>
    <w:rsid w:val="001410E2"/>
    <w:rsid w:val="001414E6"/>
    <w:rsid w:val="00141A44"/>
    <w:rsid w:val="00141B42"/>
    <w:rsid w:val="001422BF"/>
    <w:rsid w:val="0014253D"/>
    <w:rsid w:val="001429CE"/>
    <w:rsid w:val="00142CDE"/>
    <w:rsid w:val="001431C2"/>
    <w:rsid w:val="00143700"/>
    <w:rsid w:val="00143A30"/>
    <w:rsid w:val="00143AA3"/>
    <w:rsid w:val="001441FD"/>
    <w:rsid w:val="00144A3D"/>
    <w:rsid w:val="00144E06"/>
    <w:rsid w:val="001451FC"/>
    <w:rsid w:val="00145428"/>
    <w:rsid w:val="00145AE5"/>
    <w:rsid w:val="00145DF6"/>
    <w:rsid w:val="0014614D"/>
    <w:rsid w:val="0014631E"/>
    <w:rsid w:val="001465F2"/>
    <w:rsid w:val="001468CF"/>
    <w:rsid w:val="00146D6C"/>
    <w:rsid w:val="00147146"/>
    <w:rsid w:val="00147363"/>
    <w:rsid w:val="001475E5"/>
    <w:rsid w:val="00150007"/>
    <w:rsid w:val="00150093"/>
    <w:rsid w:val="00150102"/>
    <w:rsid w:val="001512D2"/>
    <w:rsid w:val="001517B4"/>
    <w:rsid w:val="00151B38"/>
    <w:rsid w:val="00151BEC"/>
    <w:rsid w:val="00151E96"/>
    <w:rsid w:val="001520CA"/>
    <w:rsid w:val="0015216A"/>
    <w:rsid w:val="001523A8"/>
    <w:rsid w:val="001526A7"/>
    <w:rsid w:val="00152D75"/>
    <w:rsid w:val="00152DA3"/>
    <w:rsid w:val="00152E24"/>
    <w:rsid w:val="00152EA8"/>
    <w:rsid w:val="001535F7"/>
    <w:rsid w:val="00153702"/>
    <w:rsid w:val="0015393A"/>
    <w:rsid w:val="00153C1A"/>
    <w:rsid w:val="00153EB0"/>
    <w:rsid w:val="00153F51"/>
    <w:rsid w:val="0015444C"/>
    <w:rsid w:val="001547C8"/>
    <w:rsid w:val="0015512B"/>
    <w:rsid w:val="001552F9"/>
    <w:rsid w:val="0015589B"/>
    <w:rsid w:val="00155EE1"/>
    <w:rsid w:val="0015638C"/>
    <w:rsid w:val="0015659D"/>
    <w:rsid w:val="001568AD"/>
    <w:rsid w:val="00160850"/>
    <w:rsid w:val="00161025"/>
    <w:rsid w:val="00161906"/>
    <w:rsid w:val="00162A4A"/>
    <w:rsid w:val="00162AAF"/>
    <w:rsid w:val="001636BD"/>
    <w:rsid w:val="00163B87"/>
    <w:rsid w:val="00163CAF"/>
    <w:rsid w:val="00164185"/>
    <w:rsid w:val="00164C93"/>
    <w:rsid w:val="001663A3"/>
    <w:rsid w:val="001673B3"/>
    <w:rsid w:val="00167BFD"/>
    <w:rsid w:val="00167F39"/>
    <w:rsid w:val="001704A3"/>
    <w:rsid w:val="00170B1F"/>
    <w:rsid w:val="00170DA3"/>
    <w:rsid w:val="00170F08"/>
    <w:rsid w:val="00170F73"/>
    <w:rsid w:val="0017121C"/>
    <w:rsid w:val="0017156D"/>
    <w:rsid w:val="001719E9"/>
    <w:rsid w:val="00171D74"/>
    <w:rsid w:val="00171E57"/>
    <w:rsid w:val="00172430"/>
    <w:rsid w:val="00172EA9"/>
    <w:rsid w:val="001732AD"/>
    <w:rsid w:val="00173541"/>
    <w:rsid w:val="001737B3"/>
    <w:rsid w:val="00173D29"/>
    <w:rsid w:val="0017422D"/>
    <w:rsid w:val="00174321"/>
    <w:rsid w:val="0017453B"/>
    <w:rsid w:val="0017483B"/>
    <w:rsid w:val="00174C1C"/>
    <w:rsid w:val="001754FD"/>
    <w:rsid w:val="00175D73"/>
    <w:rsid w:val="00175DB8"/>
    <w:rsid w:val="001763AE"/>
    <w:rsid w:val="00176401"/>
    <w:rsid w:val="001778EF"/>
    <w:rsid w:val="00177FA1"/>
    <w:rsid w:val="0018072B"/>
    <w:rsid w:val="001811C0"/>
    <w:rsid w:val="001815D4"/>
    <w:rsid w:val="00182601"/>
    <w:rsid w:val="00182966"/>
    <w:rsid w:val="00182AD0"/>
    <w:rsid w:val="00182C67"/>
    <w:rsid w:val="00182F66"/>
    <w:rsid w:val="00183340"/>
    <w:rsid w:val="00183C90"/>
    <w:rsid w:val="00184CF7"/>
    <w:rsid w:val="001850BD"/>
    <w:rsid w:val="001851FC"/>
    <w:rsid w:val="00185284"/>
    <w:rsid w:val="001858BD"/>
    <w:rsid w:val="00185BFA"/>
    <w:rsid w:val="00185DCD"/>
    <w:rsid w:val="0018640F"/>
    <w:rsid w:val="00186821"/>
    <w:rsid w:val="00187445"/>
    <w:rsid w:val="00190052"/>
    <w:rsid w:val="00190A1D"/>
    <w:rsid w:val="00190B72"/>
    <w:rsid w:val="00190D2A"/>
    <w:rsid w:val="00192548"/>
    <w:rsid w:val="00192591"/>
    <w:rsid w:val="00192641"/>
    <w:rsid w:val="00192D59"/>
    <w:rsid w:val="00193406"/>
    <w:rsid w:val="0019436A"/>
    <w:rsid w:val="00194D6C"/>
    <w:rsid w:val="001953E8"/>
    <w:rsid w:val="00195566"/>
    <w:rsid w:val="00195ADE"/>
    <w:rsid w:val="00196EA4"/>
    <w:rsid w:val="00196F2F"/>
    <w:rsid w:val="00196F6F"/>
    <w:rsid w:val="00197347"/>
    <w:rsid w:val="001A018D"/>
    <w:rsid w:val="001A09C7"/>
    <w:rsid w:val="001A13FB"/>
    <w:rsid w:val="001A1421"/>
    <w:rsid w:val="001A14B9"/>
    <w:rsid w:val="001A1F92"/>
    <w:rsid w:val="001A214B"/>
    <w:rsid w:val="001A23CE"/>
    <w:rsid w:val="001A2681"/>
    <w:rsid w:val="001A3B9B"/>
    <w:rsid w:val="001A3F8D"/>
    <w:rsid w:val="001A4304"/>
    <w:rsid w:val="001A446F"/>
    <w:rsid w:val="001A47BE"/>
    <w:rsid w:val="001A4AEB"/>
    <w:rsid w:val="001A5629"/>
    <w:rsid w:val="001A573A"/>
    <w:rsid w:val="001A57BC"/>
    <w:rsid w:val="001A63A8"/>
    <w:rsid w:val="001A6584"/>
    <w:rsid w:val="001A7B4E"/>
    <w:rsid w:val="001B0E39"/>
    <w:rsid w:val="001B12A5"/>
    <w:rsid w:val="001B1808"/>
    <w:rsid w:val="001B1E3D"/>
    <w:rsid w:val="001B226E"/>
    <w:rsid w:val="001B32FC"/>
    <w:rsid w:val="001B37BE"/>
    <w:rsid w:val="001B4347"/>
    <w:rsid w:val="001B451C"/>
    <w:rsid w:val="001B4576"/>
    <w:rsid w:val="001B4A68"/>
    <w:rsid w:val="001B4F8B"/>
    <w:rsid w:val="001B6451"/>
    <w:rsid w:val="001B7416"/>
    <w:rsid w:val="001B74EB"/>
    <w:rsid w:val="001C02AE"/>
    <w:rsid w:val="001C02E0"/>
    <w:rsid w:val="001C23F2"/>
    <w:rsid w:val="001C264B"/>
    <w:rsid w:val="001C2833"/>
    <w:rsid w:val="001C366F"/>
    <w:rsid w:val="001C3F98"/>
    <w:rsid w:val="001C416E"/>
    <w:rsid w:val="001C49B4"/>
    <w:rsid w:val="001C4A3C"/>
    <w:rsid w:val="001C4AEA"/>
    <w:rsid w:val="001C4FA3"/>
    <w:rsid w:val="001C53B0"/>
    <w:rsid w:val="001C5D4C"/>
    <w:rsid w:val="001C5FFF"/>
    <w:rsid w:val="001C653D"/>
    <w:rsid w:val="001C659A"/>
    <w:rsid w:val="001C6A39"/>
    <w:rsid w:val="001C7762"/>
    <w:rsid w:val="001C7E08"/>
    <w:rsid w:val="001D10D4"/>
    <w:rsid w:val="001D194C"/>
    <w:rsid w:val="001D2B77"/>
    <w:rsid w:val="001D3507"/>
    <w:rsid w:val="001D4038"/>
    <w:rsid w:val="001D405A"/>
    <w:rsid w:val="001D4592"/>
    <w:rsid w:val="001D478A"/>
    <w:rsid w:val="001D48BE"/>
    <w:rsid w:val="001D49A1"/>
    <w:rsid w:val="001D49BC"/>
    <w:rsid w:val="001D4D42"/>
    <w:rsid w:val="001D4D7A"/>
    <w:rsid w:val="001D63E0"/>
    <w:rsid w:val="001D6430"/>
    <w:rsid w:val="001D67EE"/>
    <w:rsid w:val="001D6912"/>
    <w:rsid w:val="001D6F5E"/>
    <w:rsid w:val="001D7FF3"/>
    <w:rsid w:val="001E0244"/>
    <w:rsid w:val="001E0783"/>
    <w:rsid w:val="001E08CA"/>
    <w:rsid w:val="001E0961"/>
    <w:rsid w:val="001E0C8F"/>
    <w:rsid w:val="001E0C91"/>
    <w:rsid w:val="001E0CCC"/>
    <w:rsid w:val="001E135E"/>
    <w:rsid w:val="001E261D"/>
    <w:rsid w:val="001E2778"/>
    <w:rsid w:val="001E29AF"/>
    <w:rsid w:val="001E40D0"/>
    <w:rsid w:val="001E443E"/>
    <w:rsid w:val="001E54AF"/>
    <w:rsid w:val="001E594A"/>
    <w:rsid w:val="001E688E"/>
    <w:rsid w:val="001E68D4"/>
    <w:rsid w:val="001E6D45"/>
    <w:rsid w:val="001E74C5"/>
    <w:rsid w:val="001E76A8"/>
    <w:rsid w:val="001E7EF6"/>
    <w:rsid w:val="001F0CBB"/>
    <w:rsid w:val="001F132C"/>
    <w:rsid w:val="001F178C"/>
    <w:rsid w:val="001F1CDB"/>
    <w:rsid w:val="001F206C"/>
    <w:rsid w:val="001F2090"/>
    <w:rsid w:val="001F243E"/>
    <w:rsid w:val="001F290C"/>
    <w:rsid w:val="001F35DF"/>
    <w:rsid w:val="001F3790"/>
    <w:rsid w:val="001F43B1"/>
    <w:rsid w:val="001F53D2"/>
    <w:rsid w:val="001F55A1"/>
    <w:rsid w:val="001F5914"/>
    <w:rsid w:val="001F609D"/>
    <w:rsid w:val="001F70D0"/>
    <w:rsid w:val="001F78A8"/>
    <w:rsid w:val="002003AF"/>
    <w:rsid w:val="002004C8"/>
    <w:rsid w:val="0020076A"/>
    <w:rsid w:val="0020094A"/>
    <w:rsid w:val="00200DBB"/>
    <w:rsid w:val="0020161E"/>
    <w:rsid w:val="00201689"/>
    <w:rsid w:val="00201E52"/>
    <w:rsid w:val="00201E5B"/>
    <w:rsid w:val="00202100"/>
    <w:rsid w:val="002021AF"/>
    <w:rsid w:val="002029F9"/>
    <w:rsid w:val="00202BFC"/>
    <w:rsid w:val="00203427"/>
    <w:rsid w:val="002048AB"/>
    <w:rsid w:val="002056FC"/>
    <w:rsid w:val="00205C64"/>
    <w:rsid w:val="002063F7"/>
    <w:rsid w:val="00206910"/>
    <w:rsid w:val="0020710A"/>
    <w:rsid w:val="0020729B"/>
    <w:rsid w:val="0020796F"/>
    <w:rsid w:val="00207AD7"/>
    <w:rsid w:val="00207B3E"/>
    <w:rsid w:val="00210C2E"/>
    <w:rsid w:val="00211642"/>
    <w:rsid w:val="00211D16"/>
    <w:rsid w:val="00211DC5"/>
    <w:rsid w:val="00211FB4"/>
    <w:rsid w:val="00212554"/>
    <w:rsid w:val="00212D0F"/>
    <w:rsid w:val="002139BA"/>
    <w:rsid w:val="00213E36"/>
    <w:rsid w:val="00213F6F"/>
    <w:rsid w:val="002152F1"/>
    <w:rsid w:val="002153D2"/>
    <w:rsid w:val="0021585D"/>
    <w:rsid w:val="00215EB5"/>
    <w:rsid w:val="00215F18"/>
    <w:rsid w:val="00216236"/>
    <w:rsid w:val="00216D9D"/>
    <w:rsid w:val="00217182"/>
    <w:rsid w:val="002172E9"/>
    <w:rsid w:val="00217537"/>
    <w:rsid w:val="00217C5D"/>
    <w:rsid w:val="00217E29"/>
    <w:rsid w:val="0022027A"/>
    <w:rsid w:val="00220437"/>
    <w:rsid w:val="0022224B"/>
    <w:rsid w:val="00222391"/>
    <w:rsid w:val="002226AE"/>
    <w:rsid w:val="002229FD"/>
    <w:rsid w:val="00222B36"/>
    <w:rsid w:val="00222C06"/>
    <w:rsid w:val="0022304C"/>
    <w:rsid w:val="00223126"/>
    <w:rsid w:val="00223512"/>
    <w:rsid w:val="00223AB4"/>
    <w:rsid w:val="002251CD"/>
    <w:rsid w:val="00226005"/>
    <w:rsid w:val="0022610A"/>
    <w:rsid w:val="00226AD3"/>
    <w:rsid w:val="00227789"/>
    <w:rsid w:val="00227A09"/>
    <w:rsid w:val="00227DFB"/>
    <w:rsid w:val="00230A17"/>
    <w:rsid w:val="00230E7B"/>
    <w:rsid w:val="00232806"/>
    <w:rsid w:val="002337CF"/>
    <w:rsid w:val="00233D2D"/>
    <w:rsid w:val="00234213"/>
    <w:rsid w:val="002343FB"/>
    <w:rsid w:val="0023450B"/>
    <w:rsid w:val="0023482C"/>
    <w:rsid w:val="002349A7"/>
    <w:rsid w:val="00234F9A"/>
    <w:rsid w:val="00235770"/>
    <w:rsid w:val="002357EA"/>
    <w:rsid w:val="00235A31"/>
    <w:rsid w:val="00235A57"/>
    <w:rsid w:val="00235B86"/>
    <w:rsid w:val="00235BDE"/>
    <w:rsid w:val="00235F0D"/>
    <w:rsid w:val="002362CA"/>
    <w:rsid w:val="00236974"/>
    <w:rsid w:val="00236C58"/>
    <w:rsid w:val="00236C9A"/>
    <w:rsid w:val="00236F19"/>
    <w:rsid w:val="0023760E"/>
    <w:rsid w:val="00237765"/>
    <w:rsid w:val="0024029F"/>
    <w:rsid w:val="00240791"/>
    <w:rsid w:val="0024084D"/>
    <w:rsid w:val="00240A98"/>
    <w:rsid w:val="00240ABE"/>
    <w:rsid w:val="00240BC8"/>
    <w:rsid w:val="0024115C"/>
    <w:rsid w:val="0024191B"/>
    <w:rsid w:val="0024238D"/>
    <w:rsid w:val="00242778"/>
    <w:rsid w:val="00242904"/>
    <w:rsid w:val="00242B00"/>
    <w:rsid w:val="00242D08"/>
    <w:rsid w:val="00242D22"/>
    <w:rsid w:val="0024479A"/>
    <w:rsid w:val="00244BC4"/>
    <w:rsid w:val="0024506F"/>
    <w:rsid w:val="0024589E"/>
    <w:rsid w:val="002462DC"/>
    <w:rsid w:val="002473FA"/>
    <w:rsid w:val="002478A9"/>
    <w:rsid w:val="00247E00"/>
    <w:rsid w:val="00247F5A"/>
    <w:rsid w:val="002500FE"/>
    <w:rsid w:val="0025059D"/>
    <w:rsid w:val="002507BA"/>
    <w:rsid w:val="00251373"/>
    <w:rsid w:val="002519BA"/>
    <w:rsid w:val="002519FB"/>
    <w:rsid w:val="00251A66"/>
    <w:rsid w:val="00251D82"/>
    <w:rsid w:val="00252A4D"/>
    <w:rsid w:val="00252D8B"/>
    <w:rsid w:val="00252E88"/>
    <w:rsid w:val="002531D5"/>
    <w:rsid w:val="00253E26"/>
    <w:rsid w:val="002540FC"/>
    <w:rsid w:val="00254413"/>
    <w:rsid w:val="00254612"/>
    <w:rsid w:val="00254F37"/>
    <w:rsid w:val="002552DA"/>
    <w:rsid w:val="00255FE5"/>
    <w:rsid w:val="00256316"/>
    <w:rsid w:val="002566BD"/>
    <w:rsid w:val="00257081"/>
    <w:rsid w:val="0025735B"/>
    <w:rsid w:val="00257524"/>
    <w:rsid w:val="00257CFE"/>
    <w:rsid w:val="00260B25"/>
    <w:rsid w:val="00261515"/>
    <w:rsid w:val="00261671"/>
    <w:rsid w:val="00263ACB"/>
    <w:rsid w:val="00263F23"/>
    <w:rsid w:val="0026441A"/>
    <w:rsid w:val="0026491C"/>
    <w:rsid w:val="0026494D"/>
    <w:rsid w:val="0026516A"/>
    <w:rsid w:val="00265246"/>
    <w:rsid w:val="002653D3"/>
    <w:rsid w:val="00265438"/>
    <w:rsid w:val="00265496"/>
    <w:rsid w:val="00265C35"/>
    <w:rsid w:val="0026699F"/>
    <w:rsid w:val="002676FB"/>
    <w:rsid w:val="00267A9B"/>
    <w:rsid w:val="0027048C"/>
    <w:rsid w:val="00270CA9"/>
    <w:rsid w:val="00270E91"/>
    <w:rsid w:val="0027160D"/>
    <w:rsid w:val="00271705"/>
    <w:rsid w:val="0027228F"/>
    <w:rsid w:val="00272300"/>
    <w:rsid w:val="00272547"/>
    <w:rsid w:val="0027270E"/>
    <w:rsid w:val="002727B3"/>
    <w:rsid w:val="002730B0"/>
    <w:rsid w:val="0027393A"/>
    <w:rsid w:val="00273BAE"/>
    <w:rsid w:val="002747DD"/>
    <w:rsid w:val="00274939"/>
    <w:rsid w:val="0027526C"/>
    <w:rsid w:val="002756A8"/>
    <w:rsid w:val="002757A5"/>
    <w:rsid w:val="00275A48"/>
    <w:rsid w:val="00275CC1"/>
    <w:rsid w:val="002769C7"/>
    <w:rsid w:val="00276D9F"/>
    <w:rsid w:val="00276EFC"/>
    <w:rsid w:val="0027737E"/>
    <w:rsid w:val="00277965"/>
    <w:rsid w:val="00277BF7"/>
    <w:rsid w:val="00277CD1"/>
    <w:rsid w:val="00280540"/>
    <w:rsid w:val="00280F42"/>
    <w:rsid w:val="0028150D"/>
    <w:rsid w:val="00281546"/>
    <w:rsid w:val="0028160B"/>
    <w:rsid w:val="00281697"/>
    <w:rsid w:val="00281DEB"/>
    <w:rsid w:val="00282403"/>
    <w:rsid w:val="0028282E"/>
    <w:rsid w:val="00283664"/>
    <w:rsid w:val="002836AE"/>
    <w:rsid w:val="002836EC"/>
    <w:rsid w:val="00284A55"/>
    <w:rsid w:val="00284FF8"/>
    <w:rsid w:val="0028518C"/>
    <w:rsid w:val="0028539A"/>
    <w:rsid w:val="00285B14"/>
    <w:rsid w:val="00285D52"/>
    <w:rsid w:val="00285D60"/>
    <w:rsid w:val="00285E9C"/>
    <w:rsid w:val="00285EEF"/>
    <w:rsid w:val="0028626A"/>
    <w:rsid w:val="00286270"/>
    <w:rsid w:val="002867FD"/>
    <w:rsid w:val="00286A70"/>
    <w:rsid w:val="0028723E"/>
    <w:rsid w:val="00290655"/>
    <w:rsid w:val="00290ABE"/>
    <w:rsid w:val="002913B2"/>
    <w:rsid w:val="00291757"/>
    <w:rsid w:val="002921C7"/>
    <w:rsid w:val="002929B0"/>
    <w:rsid w:val="00293A02"/>
    <w:rsid w:val="00293F52"/>
    <w:rsid w:val="002941D9"/>
    <w:rsid w:val="00294235"/>
    <w:rsid w:val="002943B8"/>
    <w:rsid w:val="00294813"/>
    <w:rsid w:val="00294C05"/>
    <w:rsid w:val="00295FCB"/>
    <w:rsid w:val="00296308"/>
    <w:rsid w:val="00296730"/>
    <w:rsid w:val="002968B7"/>
    <w:rsid w:val="0029722E"/>
    <w:rsid w:val="00297485"/>
    <w:rsid w:val="002974C0"/>
    <w:rsid w:val="002A03DA"/>
    <w:rsid w:val="002A0DE1"/>
    <w:rsid w:val="002A113E"/>
    <w:rsid w:val="002A1651"/>
    <w:rsid w:val="002A18A8"/>
    <w:rsid w:val="002A2899"/>
    <w:rsid w:val="002A2EB1"/>
    <w:rsid w:val="002A308D"/>
    <w:rsid w:val="002A3E78"/>
    <w:rsid w:val="002A42EB"/>
    <w:rsid w:val="002A4C11"/>
    <w:rsid w:val="002A4C74"/>
    <w:rsid w:val="002A4D13"/>
    <w:rsid w:val="002A4F52"/>
    <w:rsid w:val="002A50D0"/>
    <w:rsid w:val="002A5135"/>
    <w:rsid w:val="002A5ACD"/>
    <w:rsid w:val="002A5ADD"/>
    <w:rsid w:val="002A6465"/>
    <w:rsid w:val="002A6733"/>
    <w:rsid w:val="002A67F6"/>
    <w:rsid w:val="002A6C63"/>
    <w:rsid w:val="002A794E"/>
    <w:rsid w:val="002A7B83"/>
    <w:rsid w:val="002A7BBD"/>
    <w:rsid w:val="002A7E0B"/>
    <w:rsid w:val="002A7ED6"/>
    <w:rsid w:val="002B01B7"/>
    <w:rsid w:val="002B0C27"/>
    <w:rsid w:val="002B0C4C"/>
    <w:rsid w:val="002B1450"/>
    <w:rsid w:val="002B14D2"/>
    <w:rsid w:val="002B2B6A"/>
    <w:rsid w:val="002B2CF8"/>
    <w:rsid w:val="002B322E"/>
    <w:rsid w:val="002B33D4"/>
    <w:rsid w:val="002B403A"/>
    <w:rsid w:val="002B42D8"/>
    <w:rsid w:val="002B43BF"/>
    <w:rsid w:val="002B468B"/>
    <w:rsid w:val="002B4858"/>
    <w:rsid w:val="002B5363"/>
    <w:rsid w:val="002B5736"/>
    <w:rsid w:val="002B5BE0"/>
    <w:rsid w:val="002B6347"/>
    <w:rsid w:val="002B635B"/>
    <w:rsid w:val="002B6B87"/>
    <w:rsid w:val="002B759B"/>
    <w:rsid w:val="002C00B6"/>
    <w:rsid w:val="002C00F1"/>
    <w:rsid w:val="002C035E"/>
    <w:rsid w:val="002C05D8"/>
    <w:rsid w:val="002C08B2"/>
    <w:rsid w:val="002C0ADF"/>
    <w:rsid w:val="002C0E95"/>
    <w:rsid w:val="002C12DE"/>
    <w:rsid w:val="002C217B"/>
    <w:rsid w:val="002C2209"/>
    <w:rsid w:val="002C34C8"/>
    <w:rsid w:val="002C446C"/>
    <w:rsid w:val="002C4709"/>
    <w:rsid w:val="002C4B44"/>
    <w:rsid w:val="002C4DAD"/>
    <w:rsid w:val="002C51FB"/>
    <w:rsid w:val="002C5516"/>
    <w:rsid w:val="002C5542"/>
    <w:rsid w:val="002C5D36"/>
    <w:rsid w:val="002C6065"/>
    <w:rsid w:val="002C6169"/>
    <w:rsid w:val="002C61C9"/>
    <w:rsid w:val="002C6650"/>
    <w:rsid w:val="002C6853"/>
    <w:rsid w:val="002C6E3F"/>
    <w:rsid w:val="002C6E5F"/>
    <w:rsid w:val="002C6F6F"/>
    <w:rsid w:val="002C75E1"/>
    <w:rsid w:val="002C78E1"/>
    <w:rsid w:val="002C7AB8"/>
    <w:rsid w:val="002C7CC8"/>
    <w:rsid w:val="002C7E2A"/>
    <w:rsid w:val="002D04E6"/>
    <w:rsid w:val="002D0628"/>
    <w:rsid w:val="002D0AFC"/>
    <w:rsid w:val="002D105E"/>
    <w:rsid w:val="002D1A03"/>
    <w:rsid w:val="002D2331"/>
    <w:rsid w:val="002D240A"/>
    <w:rsid w:val="002D2673"/>
    <w:rsid w:val="002D2D64"/>
    <w:rsid w:val="002D2D9E"/>
    <w:rsid w:val="002D2DBB"/>
    <w:rsid w:val="002D3120"/>
    <w:rsid w:val="002D3290"/>
    <w:rsid w:val="002D36EA"/>
    <w:rsid w:val="002D3776"/>
    <w:rsid w:val="002D3788"/>
    <w:rsid w:val="002D3B84"/>
    <w:rsid w:val="002D3FFC"/>
    <w:rsid w:val="002D417C"/>
    <w:rsid w:val="002D4D46"/>
    <w:rsid w:val="002D4DD7"/>
    <w:rsid w:val="002D56D1"/>
    <w:rsid w:val="002D58F6"/>
    <w:rsid w:val="002D5EEB"/>
    <w:rsid w:val="002D5F15"/>
    <w:rsid w:val="002D6121"/>
    <w:rsid w:val="002D6737"/>
    <w:rsid w:val="002D6F4B"/>
    <w:rsid w:val="002D703C"/>
    <w:rsid w:val="002D7628"/>
    <w:rsid w:val="002D7ABF"/>
    <w:rsid w:val="002E01D2"/>
    <w:rsid w:val="002E065C"/>
    <w:rsid w:val="002E066E"/>
    <w:rsid w:val="002E10AF"/>
    <w:rsid w:val="002E1480"/>
    <w:rsid w:val="002E17AC"/>
    <w:rsid w:val="002E18CE"/>
    <w:rsid w:val="002E1C0D"/>
    <w:rsid w:val="002E1C42"/>
    <w:rsid w:val="002E1D30"/>
    <w:rsid w:val="002E278E"/>
    <w:rsid w:val="002E27AC"/>
    <w:rsid w:val="002E3C56"/>
    <w:rsid w:val="002E3CFE"/>
    <w:rsid w:val="002E44C6"/>
    <w:rsid w:val="002E480E"/>
    <w:rsid w:val="002E4901"/>
    <w:rsid w:val="002E4B8A"/>
    <w:rsid w:val="002E4E3F"/>
    <w:rsid w:val="002E50BD"/>
    <w:rsid w:val="002E567D"/>
    <w:rsid w:val="002E56F4"/>
    <w:rsid w:val="002E5A7B"/>
    <w:rsid w:val="002E5DB6"/>
    <w:rsid w:val="002E5F08"/>
    <w:rsid w:val="002E615D"/>
    <w:rsid w:val="002E6315"/>
    <w:rsid w:val="002E6507"/>
    <w:rsid w:val="002E6F02"/>
    <w:rsid w:val="002E71A9"/>
    <w:rsid w:val="002E7A62"/>
    <w:rsid w:val="002F014E"/>
    <w:rsid w:val="002F049B"/>
    <w:rsid w:val="002F097E"/>
    <w:rsid w:val="002F10FF"/>
    <w:rsid w:val="002F1177"/>
    <w:rsid w:val="002F1458"/>
    <w:rsid w:val="002F2124"/>
    <w:rsid w:val="002F2BF2"/>
    <w:rsid w:val="002F2CF2"/>
    <w:rsid w:val="002F2EFB"/>
    <w:rsid w:val="002F2F0E"/>
    <w:rsid w:val="002F4225"/>
    <w:rsid w:val="002F505F"/>
    <w:rsid w:val="002F55E8"/>
    <w:rsid w:val="002F56EC"/>
    <w:rsid w:val="002F582A"/>
    <w:rsid w:val="002F5B01"/>
    <w:rsid w:val="002F5B25"/>
    <w:rsid w:val="002F5B92"/>
    <w:rsid w:val="002F5ED9"/>
    <w:rsid w:val="002F651A"/>
    <w:rsid w:val="002F65BC"/>
    <w:rsid w:val="002F702B"/>
    <w:rsid w:val="002F70D5"/>
    <w:rsid w:val="0030082C"/>
    <w:rsid w:val="00301755"/>
    <w:rsid w:val="00301798"/>
    <w:rsid w:val="003025E2"/>
    <w:rsid w:val="003026E9"/>
    <w:rsid w:val="0030284C"/>
    <w:rsid w:val="00302B33"/>
    <w:rsid w:val="00303030"/>
    <w:rsid w:val="0030305B"/>
    <w:rsid w:val="003030F1"/>
    <w:rsid w:val="003031B0"/>
    <w:rsid w:val="003035DA"/>
    <w:rsid w:val="00303F31"/>
    <w:rsid w:val="0030405E"/>
    <w:rsid w:val="00304088"/>
    <w:rsid w:val="0030418F"/>
    <w:rsid w:val="003042E6"/>
    <w:rsid w:val="00304D66"/>
    <w:rsid w:val="00306197"/>
    <w:rsid w:val="00306D97"/>
    <w:rsid w:val="00307910"/>
    <w:rsid w:val="0031000B"/>
    <w:rsid w:val="00310300"/>
    <w:rsid w:val="00310A7D"/>
    <w:rsid w:val="0031163D"/>
    <w:rsid w:val="00311886"/>
    <w:rsid w:val="0031199E"/>
    <w:rsid w:val="00311DEB"/>
    <w:rsid w:val="00311EC9"/>
    <w:rsid w:val="00311ED2"/>
    <w:rsid w:val="00312434"/>
    <w:rsid w:val="00312ACE"/>
    <w:rsid w:val="00313384"/>
    <w:rsid w:val="003140E3"/>
    <w:rsid w:val="003144F3"/>
    <w:rsid w:val="0031477E"/>
    <w:rsid w:val="00314813"/>
    <w:rsid w:val="0031493A"/>
    <w:rsid w:val="00314946"/>
    <w:rsid w:val="003154BB"/>
    <w:rsid w:val="0031571D"/>
    <w:rsid w:val="00315AB9"/>
    <w:rsid w:val="00315E4E"/>
    <w:rsid w:val="00316036"/>
    <w:rsid w:val="00316113"/>
    <w:rsid w:val="0031631B"/>
    <w:rsid w:val="00316417"/>
    <w:rsid w:val="003164C2"/>
    <w:rsid w:val="0031699A"/>
    <w:rsid w:val="00317022"/>
    <w:rsid w:val="003174B8"/>
    <w:rsid w:val="00317929"/>
    <w:rsid w:val="00317948"/>
    <w:rsid w:val="00317AF9"/>
    <w:rsid w:val="00317B63"/>
    <w:rsid w:val="00317B96"/>
    <w:rsid w:val="003209D3"/>
    <w:rsid w:val="003215EE"/>
    <w:rsid w:val="00321784"/>
    <w:rsid w:val="003231EF"/>
    <w:rsid w:val="00323D4E"/>
    <w:rsid w:val="00324B17"/>
    <w:rsid w:val="00324DA6"/>
    <w:rsid w:val="00325446"/>
    <w:rsid w:val="00325E25"/>
    <w:rsid w:val="00326544"/>
    <w:rsid w:val="0032679B"/>
    <w:rsid w:val="00326A45"/>
    <w:rsid w:val="003270DC"/>
    <w:rsid w:val="00327147"/>
    <w:rsid w:val="0032790A"/>
    <w:rsid w:val="003300AD"/>
    <w:rsid w:val="0033031D"/>
    <w:rsid w:val="00330396"/>
    <w:rsid w:val="00330440"/>
    <w:rsid w:val="00330589"/>
    <w:rsid w:val="00330721"/>
    <w:rsid w:val="00330BF8"/>
    <w:rsid w:val="0033154A"/>
    <w:rsid w:val="00331926"/>
    <w:rsid w:val="00331A27"/>
    <w:rsid w:val="00332540"/>
    <w:rsid w:val="003325C5"/>
    <w:rsid w:val="00332BBE"/>
    <w:rsid w:val="00333ABF"/>
    <w:rsid w:val="00333D4D"/>
    <w:rsid w:val="003340FF"/>
    <w:rsid w:val="00334533"/>
    <w:rsid w:val="00334811"/>
    <w:rsid w:val="00334831"/>
    <w:rsid w:val="00335275"/>
    <w:rsid w:val="0033548E"/>
    <w:rsid w:val="003355E1"/>
    <w:rsid w:val="003359E7"/>
    <w:rsid w:val="00335B3D"/>
    <w:rsid w:val="00335F59"/>
    <w:rsid w:val="0033600D"/>
    <w:rsid w:val="0033616B"/>
    <w:rsid w:val="00336580"/>
    <w:rsid w:val="003377A3"/>
    <w:rsid w:val="0034082F"/>
    <w:rsid w:val="0034111E"/>
    <w:rsid w:val="003411AF"/>
    <w:rsid w:val="00341583"/>
    <w:rsid w:val="003417B8"/>
    <w:rsid w:val="00341AE3"/>
    <w:rsid w:val="00341C99"/>
    <w:rsid w:val="00341CB6"/>
    <w:rsid w:val="00342BB4"/>
    <w:rsid w:val="00342BC5"/>
    <w:rsid w:val="00342F88"/>
    <w:rsid w:val="00343A24"/>
    <w:rsid w:val="00343C30"/>
    <w:rsid w:val="00343FFB"/>
    <w:rsid w:val="003442C8"/>
    <w:rsid w:val="00344618"/>
    <w:rsid w:val="0034496C"/>
    <w:rsid w:val="003449D1"/>
    <w:rsid w:val="00344A5D"/>
    <w:rsid w:val="00344CC7"/>
    <w:rsid w:val="0034521A"/>
    <w:rsid w:val="003454CF"/>
    <w:rsid w:val="003454F1"/>
    <w:rsid w:val="003457B4"/>
    <w:rsid w:val="00345A54"/>
    <w:rsid w:val="00346012"/>
    <w:rsid w:val="00346325"/>
    <w:rsid w:val="003466D0"/>
    <w:rsid w:val="003466F6"/>
    <w:rsid w:val="0034692D"/>
    <w:rsid w:val="00346F6B"/>
    <w:rsid w:val="0034715D"/>
    <w:rsid w:val="00347998"/>
    <w:rsid w:val="00347BD2"/>
    <w:rsid w:val="00347EF6"/>
    <w:rsid w:val="003503E0"/>
    <w:rsid w:val="00350659"/>
    <w:rsid w:val="003507BA"/>
    <w:rsid w:val="00350C36"/>
    <w:rsid w:val="00350C38"/>
    <w:rsid w:val="00351823"/>
    <w:rsid w:val="00351FCD"/>
    <w:rsid w:val="0035201C"/>
    <w:rsid w:val="003528FC"/>
    <w:rsid w:val="00352B08"/>
    <w:rsid w:val="003530B3"/>
    <w:rsid w:val="003535DB"/>
    <w:rsid w:val="003535E6"/>
    <w:rsid w:val="00353981"/>
    <w:rsid w:val="003540B2"/>
    <w:rsid w:val="00354137"/>
    <w:rsid w:val="00354640"/>
    <w:rsid w:val="00354742"/>
    <w:rsid w:val="00354BC7"/>
    <w:rsid w:val="00355FE4"/>
    <w:rsid w:val="00356712"/>
    <w:rsid w:val="00356FD7"/>
    <w:rsid w:val="00357721"/>
    <w:rsid w:val="00357788"/>
    <w:rsid w:val="00357A1D"/>
    <w:rsid w:val="00360356"/>
    <w:rsid w:val="0036212A"/>
    <w:rsid w:val="00362AF7"/>
    <w:rsid w:val="00362BFF"/>
    <w:rsid w:val="00362F89"/>
    <w:rsid w:val="003631CB"/>
    <w:rsid w:val="0036396B"/>
    <w:rsid w:val="00363AE5"/>
    <w:rsid w:val="003642EC"/>
    <w:rsid w:val="003647F0"/>
    <w:rsid w:val="00364C51"/>
    <w:rsid w:val="003652CB"/>
    <w:rsid w:val="00365EEC"/>
    <w:rsid w:val="0036652C"/>
    <w:rsid w:val="003667F7"/>
    <w:rsid w:val="00366A4A"/>
    <w:rsid w:val="00366F3F"/>
    <w:rsid w:val="0036798C"/>
    <w:rsid w:val="00367AA9"/>
    <w:rsid w:val="00367C93"/>
    <w:rsid w:val="00370182"/>
    <w:rsid w:val="00370A6C"/>
    <w:rsid w:val="00370DC5"/>
    <w:rsid w:val="00372114"/>
    <w:rsid w:val="0037285E"/>
    <w:rsid w:val="00372A9C"/>
    <w:rsid w:val="00372DB5"/>
    <w:rsid w:val="00372E97"/>
    <w:rsid w:val="0037304B"/>
    <w:rsid w:val="00373573"/>
    <w:rsid w:val="00373B10"/>
    <w:rsid w:val="00373CCA"/>
    <w:rsid w:val="00373E6A"/>
    <w:rsid w:val="00373F9D"/>
    <w:rsid w:val="0037405E"/>
    <w:rsid w:val="00374266"/>
    <w:rsid w:val="0037450A"/>
    <w:rsid w:val="00374927"/>
    <w:rsid w:val="00375D89"/>
    <w:rsid w:val="00375E60"/>
    <w:rsid w:val="003774A5"/>
    <w:rsid w:val="00377959"/>
    <w:rsid w:val="00377A7D"/>
    <w:rsid w:val="00377AFC"/>
    <w:rsid w:val="00377EC8"/>
    <w:rsid w:val="00380099"/>
    <w:rsid w:val="00380699"/>
    <w:rsid w:val="003806A8"/>
    <w:rsid w:val="00380B03"/>
    <w:rsid w:val="00380DAA"/>
    <w:rsid w:val="00380DD8"/>
    <w:rsid w:val="003820F7"/>
    <w:rsid w:val="00382195"/>
    <w:rsid w:val="00382292"/>
    <w:rsid w:val="0038238F"/>
    <w:rsid w:val="00383125"/>
    <w:rsid w:val="00383AF1"/>
    <w:rsid w:val="003841F5"/>
    <w:rsid w:val="003847B3"/>
    <w:rsid w:val="00384879"/>
    <w:rsid w:val="00384BCC"/>
    <w:rsid w:val="00384D7B"/>
    <w:rsid w:val="00385751"/>
    <w:rsid w:val="00385C44"/>
    <w:rsid w:val="00385DAF"/>
    <w:rsid w:val="0038622C"/>
    <w:rsid w:val="003865F1"/>
    <w:rsid w:val="003865F3"/>
    <w:rsid w:val="00386F56"/>
    <w:rsid w:val="003873E2"/>
    <w:rsid w:val="003875B6"/>
    <w:rsid w:val="00387972"/>
    <w:rsid w:val="00387E86"/>
    <w:rsid w:val="00387EFD"/>
    <w:rsid w:val="003903CE"/>
    <w:rsid w:val="003903DA"/>
    <w:rsid w:val="00391488"/>
    <w:rsid w:val="00391B1D"/>
    <w:rsid w:val="00391F58"/>
    <w:rsid w:val="00392BD6"/>
    <w:rsid w:val="003935C0"/>
    <w:rsid w:val="003940B4"/>
    <w:rsid w:val="003941EA"/>
    <w:rsid w:val="00394244"/>
    <w:rsid w:val="0039499D"/>
    <w:rsid w:val="00394DF0"/>
    <w:rsid w:val="00394E8E"/>
    <w:rsid w:val="00395164"/>
    <w:rsid w:val="003953D7"/>
    <w:rsid w:val="00395716"/>
    <w:rsid w:val="003957B8"/>
    <w:rsid w:val="00395EB4"/>
    <w:rsid w:val="00395FE6"/>
    <w:rsid w:val="00396483"/>
    <w:rsid w:val="003969BB"/>
    <w:rsid w:val="00396A00"/>
    <w:rsid w:val="00397287"/>
    <w:rsid w:val="0039752D"/>
    <w:rsid w:val="00397789"/>
    <w:rsid w:val="003A01B1"/>
    <w:rsid w:val="003A04B4"/>
    <w:rsid w:val="003A04C6"/>
    <w:rsid w:val="003A050B"/>
    <w:rsid w:val="003A0CF1"/>
    <w:rsid w:val="003A1957"/>
    <w:rsid w:val="003A203B"/>
    <w:rsid w:val="003A26BC"/>
    <w:rsid w:val="003A2AA7"/>
    <w:rsid w:val="003A3A9B"/>
    <w:rsid w:val="003A3B69"/>
    <w:rsid w:val="003A3C4C"/>
    <w:rsid w:val="003A4841"/>
    <w:rsid w:val="003A48AC"/>
    <w:rsid w:val="003A5096"/>
    <w:rsid w:val="003A51C6"/>
    <w:rsid w:val="003A53F7"/>
    <w:rsid w:val="003A5AF2"/>
    <w:rsid w:val="003A5BD3"/>
    <w:rsid w:val="003A68EB"/>
    <w:rsid w:val="003A7AC3"/>
    <w:rsid w:val="003A7BEC"/>
    <w:rsid w:val="003A7C38"/>
    <w:rsid w:val="003A7D18"/>
    <w:rsid w:val="003B0F32"/>
    <w:rsid w:val="003B1525"/>
    <w:rsid w:val="003B1A2D"/>
    <w:rsid w:val="003B1CE3"/>
    <w:rsid w:val="003B20D2"/>
    <w:rsid w:val="003B24BF"/>
    <w:rsid w:val="003B287C"/>
    <w:rsid w:val="003B2A17"/>
    <w:rsid w:val="003B2A5C"/>
    <w:rsid w:val="003B319F"/>
    <w:rsid w:val="003B3270"/>
    <w:rsid w:val="003B4027"/>
    <w:rsid w:val="003B4974"/>
    <w:rsid w:val="003B50A4"/>
    <w:rsid w:val="003B53E3"/>
    <w:rsid w:val="003B5541"/>
    <w:rsid w:val="003B5CA2"/>
    <w:rsid w:val="003B6030"/>
    <w:rsid w:val="003B605E"/>
    <w:rsid w:val="003B6283"/>
    <w:rsid w:val="003B6301"/>
    <w:rsid w:val="003B6544"/>
    <w:rsid w:val="003B7235"/>
    <w:rsid w:val="003B75CD"/>
    <w:rsid w:val="003B77D4"/>
    <w:rsid w:val="003B7B3A"/>
    <w:rsid w:val="003C0270"/>
    <w:rsid w:val="003C07E6"/>
    <w:rsid w:val="003C14B2"/>
    <w:rsid w:val="003C1537"/>
    <w:rsid w:val="003C1F09"/>
    <w:rsid w:val="003C2035"/>
    <w:rsid w:val="003C217D"/>
    <w:rsid w:val="003C2181"/>
    <w:rsid w:val="003C2EAD"/>
    <w:rsid w:val="003C2FEA"/>
    <w:rsid w:val="003C3245"/>
    <w:rsid w:val="003C3390"/>
    <w:rsid w:val="003C33AF"/>
    <w:rsid w:val="003C46A1"/>
    <w:rsid w:val="003C5255"/>
    <w:rsid w:val="003C562D"/>
    <w:rsid w:val="003C5B1C"/>
    <w:rsid w:val="003C5B4A"/>
    <w:rsid w:val="003C5C4F"/>
    <w:rsid w:val="003C5E49"/>
    <w:rsid w:val="003C6163"/>
    <w:rsid w:val="003C626E"/>
    <w:rsid w:val="003C657C"/>
    <w:rsid w:val="003C66D3"/>
    <w:rsid w:val="003C6A05"/>
    <w:rsid w:val="003C6AC8"/>
    <w:rsid w:val="003C6D87"/>
    <w:rsid w:val="003C6ECE"/>
    <w:rsid w:val="003C6FCF"/>
    <w:rsid w:val="003C70FB"/>
    <w:rsid w:val="003C7B73"/>
    <w:rsid w:val="003D06D0"/>
    <w:rsid w:val="003D085D"/>
    <w:rsid w:val="003D0CCD"/>
    <w:rsid w:val="003D0DEC"/>
    <w:rsid w:val="003D138C"/>
    <w:rsid w:val="003D1CF5"/>
    <w:rsid w:val="003D2C7C"/>
    <w:rsid w:val="003D2F93"/>
    <w:rsid w:val="003D3622"/>
    <w:rsid w:val="003D3EAD"/>
    <w:rsid w:val="003D41BD"/>
    <w:rsid w:val="003D536A"/>
    <w:rsid w:val="003D55D1"/>
    <w:rsid w:val="003D5AA6"/>
    <w:rsid w:val="003D5BB7"/>
    <w:rsid w:val="003D5DAA"/>
    <w:rsid w:val="003D673F"/>
    <w:rsid w:val="003D6A3E"/>
    <w:rsid w:val="003D6BA8"/>
    <w:rsid w:val="003D77E3"/>
    <w:rsid w:val="003D791C"/>
    <w:rsid w:val="003D797C"/>
    <w:rsid w:val="003D7A40"/>
    <w:rsid w:val="003D7D78"/>
    <w:rsid w:val="003E0940"/>
    <w:rsid w:val="003E11B6"/>
    <w:rsid w:val="003E1DDF"/>
    <w:rsid w:val="003E233E"/>
    <w:rsid w:val="003E2452"/>
    <w:rsid w:val="003E2811"/>
    <w:rsid w:val="003E3117"/>
    <w:rsid w:val="003E36A1"/>
    <w:rsid w:val="003E3998"/>
    <w:rsid w:val="003E3C20"/>
    <w:rsid w:val="003E3E4D"/>
    <w:rsid w:val="003E3E5F"/>
    <w:rsid w:val="003E3EFC"/>
    <w:rsid w:val="003E4BF6"/>
    <w:rsid w:val="003E5162"/>
    <w:rsid w:val="003E52C8"/>
    <w:rsid w:val="003E59A5"/>
    <w:rsid w:val="003E6B3A"/>
    <w:rsid w:val="003E721D"/>
    <w:rsid w:val="003E7369"/>
    <w:rsid w:val="003E7407"/>
    <w:rsid w:val="003E7BE6"/>
    <w:rsid w:val="003F03A5"/>
    <w:rsid w:val="003F0667"/>
    <w:rsid w:val="003F0882"/>
    <w:rsid w:val="003F1532"/>
    <w:rsid w:val="003F16B5"/>
    <w:rsid w:val="003F1BCC"/>
    <w:rsid w:val="003F1E50"/>
    <w:rsid w:val="003F2131"/>
    <w:rsid w:val="003F23ED"/>
    <w:rsid w:val="003F2AD1"/>
    <w:rsid w:val="003F2FFF"/>
    <w:rsid w:val="003F3039"/>
    <w:rsid w:val="003F3711"/>
    <w:rsid w:val="003F3D89"/>
    <w:rsid w:val="003F435C"/>
    <w:rsid w:val="003F4581"/>
    <w:rsid w:val="003F4FB1"/>
    <w:rsid w:val="003F4FE1"/>
    <w:rsid w:val="003F54CE"/>
    <w:rsid w:val="003F56CA"/>
    <w:rsid w:val="003F5FAF"/>
    <w:rsid w:val="003F612C"/>
    <w:rsid w:val="003F6D93"/>
    <w:rsid w:val="003F7530"/>
    <w:rsid w:val="003F7B0D"/>
    <w:rsid w:val="003F7EC6"/>
    <w:rsid w:val="00400124"/>
    <w:rsid w:val="00400D84"/>
    <w:rsid w:val="00400D90"/>
    <w:rsid w:val="00400EC5"/>
    <w:rsid w:val="0040198E"/>
    <w:rsid w:val="00402F01"/>
    <w:rsid w:val="004037B6"/>
    <w:rsid w:val="004047BA"/>
    <w:rsid w:val="00404BF6"/>
    <w:rsid w:val="00404C08"/>
    <w:rsid w:val="004052F9"/>
    <w:rsid w:val="0040542C"/>
    <w:rsid w:val="00405AAB"/>
    <w:rsid w:val="00405FC0"/>
    <w:rsid w:val="004060DA"/>
    <w:rsid w:val="0040622D"/>
    <w:rsid w:val="004066CD"/>
    <w:rsid w:val="00406B4F"/>
    <w:rsid w:val="00406B75"/>
    <w:rsid w:val="00406D5E"/>
    <w:rsid w:val="00406EB9"/>
    <w:rsid w:val="00407BA0"/>
    <w:rsid w:val="004103E8"/>
    <w:rsid w:val="004105F5"/>
    <w:rsid w:val="00410614"/>
    <w:rsid w:val="00410AFF"/>
    <w:rsid w:val="00410F4F"/>
    <w:rsid w:val="00410F5F"/>
    <w:rsid w:val="0041100B"/>
    <w:rsid w:val="00412B85"/>
    <w:rsid w:val="00412BDE"/>
    <w:rsid w:val="0041352B"/>
    <w:rsid w:val="00413559"/>
    <w:rsid w:val="0041470D"/>
    <w:rsid w:val="00414B30"/>
    <w:rsid w:val="00414B43"/>
    <w:rsid w:val="00414FC7"/>
    <w:rsid w:val="00415133"/>
    <w:rsid w:val="0041538F"/>
    <w:rsid w:val="004156CC"/>
    <w:rsid w:val="00415759"/>
    <w:rsid w:val="00415937"/>
    <w:rsid w:val="00415A6B"/>
    <w:rsid w:val="00415AA2"/>
    <w:rsid w:val="00415BA2"/>
    <w:rsid w:val="00416625"/>
    <w:rsid w:val="004172D8"/>
    <w:rsid w:val="00417453"/>
    <w:rsid w:val="00417597"/>
    <w:rsid w:val="004177C1"/>
    <w:rsid w:val="00420042"/>
    <w:rsid w:val="00420EAA"/>
    <w:rsid w:val="004213BF"/>
    <w:rsid w:val="00421501"/>
    <w:rsid w:val="00421F7C"/>
    <w:rsid w:val="0042242D"/>
    <w:rsid w:val="0042255A"/>
    <w:rsid w:val="00422651"/>
    <w:rsid w:val="004226BE"/>
    <w:rsid w:val="004228AA"/>
    <w:rsid w:val="004229A4"/>
    <w:rsid w:val="004229B1"/>
    <w:rsid w:val="00422A36"/>
    <w:rsid w:val="004243FC"/>
    <w:rsid w:val="00424405"/>
    <w:rsid w:val="004245CD"/>
    <w:rsid w:val="00425473"/>
    <w:rsid w:val="00425A05"/>
    <w:rsid w:val="00425F06"/>
    <w:rsid w:val="00426263"/>
    <w:rsid w:val="004269F6"/>
    <w:rsid w:val="0042712C"/>
    <w:rsid w:val="00427B4F"/>
    <w:rsid w:val="00431180"/>
    <w:rsid w:val="00431381"/>
    <w:rsid w:val="0043189F"/>
    <w:rsid w:val="00432021"/>
    <w:rsid w:val="004323DE"/>
    <w:rsid w:val="004325B8"/>
    <w:rsid w:val="00432AF9"/>
    <w:rsid w:val="0043312D"/>
    <w:rsid w:val="004331A0"/>
    <w:rsid w:val="00433383"/>
    <w:rsid w:val="00433EC0"/>
    <w:rsid w:val="0043473C"/>
    <w:rsid w:val="00434EB9"/>
    <w:rsid w:val="00434FF0"/>
    <w:rsid w:val="0043502C"/>
    <w:rsid w:val="004351A9"/>
    <w:rsid w:val="00436862"/>
    <w:rsid w:val="00436F19"/>
    <w:rsid w:val="004375C3"/>
    <w:rsid w:val="00437F60"/>
    <w:rsid w:val="00440124"/>
    <w:rsid w:val="004407A0"/>
    <w:rsid w:val="00440FE3"/>
    <w:rsid w:val="004411D1"/>
    <w:rsid w:val="0044146E"/>
    <w:rsid w:val="004419DA"/>
    <w:rsid w:val="00441A8B"/>
    <w:rsid w:val="00441F86"/>
    <w:rsid w:val="00442091"/>
    <w:rsid w:val="00442EA1"/>
    <w:rsid w:val="004431F7"/>
    <w:rsid w:val="004432A2"/>
    <w:rsid w:val="00444878"/>
    <w:rsid w:val="00444ACD"/>
    <w:rsid w:val="00444CF6"/>
    <w:rsid w:val="004450A0"/>
    <w:rsid w:val="0044532D"/>
    <w:rsid w:val="004454CE"/>
    <w:rsid w:val="0044567D"/>
    <w:rsid w:val="0044572A"/>
    <w:rsid w:val="00446520"/>
    <w:rsid w:val="00446D7E"/>
    <w:rsid w:val="00446E61"/>
    <w:rsid w:val="00446EE8"/>
    <w:rsid w:val="00447330"/>
    <w:rsid w:val="004505C7"/>
    <w:rsid w:val="00450981"/>
    <w:rsid w:val="00450A47"/>
    <w:rsid w:val="00450C67"/>
    <w:rsid w:val="0045188E"/>
    <w:rsid w:val="004518A8"/>
    <w:rsid w:val="00451A39"/>
    <w:rsid w:val="00451BF8"/>
    <w:rsid w:val="00451FE3"/>
    <w:rsid w:val="00452083"/>
    <w:rsid w:val="00452091"/>
    <w:rsid w:val="00452554"/>
    <w:rsid w:val="004528E2"/>
    <w:rsid w:val="00452CC7"/>
    <w:rsid w:val="00452D39"/>
    <w:rsid w:val="00452F3E"/>
    <w:rsid w:val="00453090"/>
    <w:rsid w:val="00453AAA"/>
    <w:rsid w:val="00453CA7"/>
    <w:rsid w:val="00453E85"/>
    <w:rsid w:val="00453F7B"/>
    <w:rsid w:val="00454BC6"/>
    <w:rsid w:val="00454C1F"/>
    <w:rsid w:val="00454DBC"/>
    <w:rsid w:val="00455707"/>
    <w:rsid w:val="00455F10"/>
    <w:rsid w:val="004564C8"/>
    <w:rsid w:val="004567C0"/>
    <w:rsid w:val="00456A08"/>
    <w:rsid w:val="00456BC8"/>
    <w:rsid w:val="00456CF6"/>
    <w:rsid w:val="0045708B"/>
    <w:rsid w:val="004570AB"/>
    <w:rsid w:val="004573B6"/>
    <w:rsid w:val="00457851"/>
    <w:rsid w:val="00457EE7"/>
    <w:rsid w:val="00460095"/>
    <w:rsid w:val="004606EE"/>
    <w:rsid w:val="00460A24"/>
    <w:rsid w:val="00460D47"/>
    <w:rsid w:val="004619AC"/>
    <w:rsid w:val="00462521"/>
    <w:rsid w:val="0046265D"/>
    <w:rsid w:val="00462C2A"/>
    <w:rsid w:val="00463645"/>
    <w:rsid w:val="00463827"/>
    <w:rsid w:val="00463C4D"/>
    <w:rsid w:val="00464A81"/>
    <w:rsid w:val="00464E07"/>
    <w:rsid w:val="004650CE"/>
    <w:rsid w:val="004658FD"/>
    <w:rsid w:val="00465A5C"/>
    <w:rsid w:val="00465AF0"/>
    <w:rsid w:val="0046627F"/>
    <w:rsid w:val="004663E7"/>
    <w:rsid w:val="00466D2C"/>
    <w:rsid w:val="00467F76"/>
    <w:rsid w:val="00471799"/>
    <w:rsid w:val="004717A3"/>
    <w:rsid w:val="004718FD"/>
    <w:rsid w:val="00472314"/>
    <w:rsid w:val="00472896"/>
    <w:rsid w:val="00472BFB"/>
    <w:rsid w:val="00472CE6"/>
    <w:rsid w:val="00473387"/>
    <w:rsid w:val="00473FF7"/>
    <w:rsid w:val="00474917"/>
    <w:rsid w:val="00474942"/>
    <w:rsid w:val="00474DF9"/>
    <w:rsid w:val="00474FDE"/>
    <w:rsid w:val="00475BA9"/>
    <w:rsid w:val="00475EC5"/>
    <w:rsid w:val="0047616B"/>
    <w:rsid w:val="004769C8"/>
    <w:rsid w:val="00476EAD"/>
    <w:rsid w:val="00477278"/>
    <w:rsid w:val="004773B5"/>
    <w:rsid w:val="00477D9F"/>
    <w:rsid w:val="00480047"/>
    <w:rsid w:val="0048095D"/>
    <w:rsid w:val="004809AA"/>
    <w:rsid w:val="00480B9D"/>
    <w:rsid w:val="00480C40"/>
    <w:rsid w:val="00481254"/>
    <w:rsid w:val="004814A1"/>
    <w:rsid w:val="0048186E"/>
    <w:rsid w:val="00482381"/>
    <w:rsid w:val="00482AD2"/>
    <w:rsid w:val="0048382B"/>
    <w:rsid w:val="00483C1D"/>
    <w:rsid w:val="00484C9A"/>
    <w:rsid w:val="004850D2"/>
    <w:rsid w:val="004853E5"/>
    <w:rsid w:val="004855F3"/>
    <w:rsid w:val="0048623C"/>
    <w:rsid w:val="004866EF"/>
    <w:rsid w:val="00486E0F"/>
    <w:rsid w:val="00486F15"/>
    <w:rsid w:val="004871F3"/>
    <w:rsid w:val="00487C78"/>
    <w:rsid w:val="00487E0A"/>
    <w:rsid w:val="00490B05"/>
    <w:rsid w:val="00490CEC"/>
    <w:rsid w:val="00490D25"/>
    <w:rsid w:val="00490D95"/>
    <w:rsid w:val="00491010"/>
    <w:rsid w:val="0049122F"/>
    <w:rsid w:val="00491270"/>
    <w:rsid w:val="004914A9"/>
    <w:rsid w:val="0049159D"/>
    <w:rsid w:val="00491715"/>
    <w:rsid w:val="00491894"/>
    <w:rsid w:val="00491D21"/>
    <w:rsid w:val="00492530"/>
    <w:rsid w:val="00492712"/>
    <w:rsid w:val="00492D5E"/>
    <w:rsid w:val="00492DF7"/>
    <w:rsid w:val="004934CF"/>
    <w:rsid w:val="004935E1"/>
    <w:rsid w:val="004936E6"/>
    <w:rsid w:val="004952F2"/>
    <w:rsid w:val="00495577"/>
    <w:rsid w:val="00495762"/>
    <w:rsid w:val="0049593D"/>
    <w:rsid w:val="004966F8"/>
    <w:rsid w:val="00496A01"/>
    <w:rsid w:val="00496AD5"/>
    <w:rsid w:val="00496AEB"/>
    <w:rsid w:val="004978F4"/>
    <w:rsid w:val="00497AD0"/>
    <w:rsid w:val="004A088E"/>
    <w:rsid w:val="004A0EE6"/>
    <w:rsid w:val="004A2484"/>
    <w:rsid w:val="004A2D59"/>
    <w:rsid w:val="004A31E1"/>
    <w:rsid w:val="004A33C8"/>
    <w:rsid w:val="004A3A54"/>
    <w:rsid w:val="004A3ACD"/>
    <w:rsid w:val="004A4A72"/>
    <w:rsid w:val="004A4AB1"/>
    <w:rsid w:val="004A4F7E"/>
    <w:rsid w:val="004A50D3"/>
    <w:rsid w:val="004A514E"/>
    <w:rsid w:val="004A578F"/>
    <w:rsid w:val="004A6843"/>
    <w:rsid w:val="004A6C8F"/>
    <w:rsid w:val="004A6E79"/>
    <w:rsid w:val="004A7205"/>
    <w:rsid w:val="004A7535"/>
    <w:rsid w:val="004A7A63"/>
    <w:rsid w:val="004B02DD"/>
    <w:rsid w:val="004B0818"/>
    <w:rsid w:val="004B2195"/>
    <w:rsid w:val="004B2516"/>
    <w:rsid w:val="004B2A41"/>
    <w:rsid w:val="004B2AC4"/>
    <w:rsid w:val="004B33A8"/>
    <w:rsid w:val="004B37A9"/>
    <w:rsid w:val="004B494B"/>
    <w:rsid w:val="004B4BC6"/>
    <w:rsid w:val="004B5A14"/>
    <w:rsid w:val="004B5E59"/>
    <w:rsid w:val="004B60DB"/>
    <w:rsid w:val="004B697F"/>
    <w:rsid w:val="004B71C3"/>
    <w:rsid w:val="004B7D80"/>
    <w:rsid w:val="004C0853"/>
    <w:rsid w:val="004C0F2C"/>
    <w:rsid w:val="004C0F83"/>
    <w:rsid w:val="004C129D"/>
    <w:rsid w:val="004C156D"/>
    <w:rsid w:val="004C1D66"/>
    <w:rsid w:val="004C1FFE"/>
    <w:rsid w:val="004C219F"/>
    <w:rsid w:val="004C21C9"/>
    <w:rsid w:val="004C23D7"/>
    <w:rsid w:val="004C29D2"/>
    <w:rsid w:val="004C5930"/>
    <w:rsid w:val="004C5A35"/>
    <w:rsid w:val="004C64F7"/>
    <w:rsid w:val="004C661A"/>
    <w:rsid w:val="004C66E3"/>
    <w:rsid w:val="004C6855"/>
    <w:rsid w:val="004C72E4"/>
    <w:rsid w:val="004C7511"/>
    <w:rsid w:val="004C7680"/>
    <w:rsid w:val="004C7FDB"/>
    <w:rsid w:val="004D0313"/>
    <w:rsid w:val="004D0B50"/>
    <w:rsid w:val="004D18CA"/>
    <w:rsid w:val="004D1D5C"/>
    <w:rsid w:val="004D2154"/>
    <w:rsid w:val="004D245D"/>
    <w:rsid w:val="004D2855"/>
    <w:rsid w:val="004D2D77"/>
    <w:rsid w:val="004D36DA"/>
    <w:rsid w:val="004D3C39"/>
    <w:rsid w:val="004D4166"/>
    <w:rsid w:val="004D4458"/>
    <w:rsid w:val="004D45CF"/>
    <w:rsid w:val="004D4691"/>
    <w:rsid w:val="004D4757"/>
    <w:rsid w:val="004D4CCC"/>
    <w:rsid w:val="004D4FC7"/>
    <w:rsid w:val="004D528E"/>
    <w:rsid w:val="004D5751"/>
    <w:rsid w:val="004D5992"/>
    <w:rsid w:val="004D59F8"/>
    <w:rsid w:val="004D66F1"/>
    <w:rsid w:val="004D700C"/>
    <w:rsid w:val="004D721C"/>
    <w:rsid w:val="004D75F3"/>
    <w:rsid w:val="004D78A3"/>
    <w:rsid w:val="004E006B"/>
    <w:rsid w:val="004E0456"/>
    <w:rsid w:val="004E0668"/>
    <w:rsid w:val="004E0D3F"/>
    <w:rsid w:val="004E14AF"/>
    <w:rsid w:val="004E1B72"/>
    <w:rsid w:val="004E1F3C"/>
    <w:rsid w:val="004E25AD"/>
    <w:rsid w:val="004E2900"/>
    <w:rsid w:val="004E2D55"/>
    <w:rsid w:val="004E35A7"/>
    <w:rsid w:val="004E38C5"/>
    <w:rsid w:val="004E4011"/>
    <w:rsid w:val="004E595F"/>
    <w:rsid w:val="004E59D5"/>
    <w:rsid w:val="004E5C5F"/>
    <w:rsid w:val="004E5F84"/>
    <w:rsid w:val="004E6110"/>
    <w:rsid w:val="004E63BF"/>
    <w:rsid w:val="004E7EB1"/>
    <w:rsid w:val="004E7F85"/>
    <w:rsid w:val="004F10DD"/>
    <w:rsid w:val="004F23DC"/>
    <w:rsid w:val="004F29FC"/>
    <w:rsid w:val="004F37CE"/>
    <w:rsid w:val="004F3B22"/>
    <w:rsid w:val="004F42A2"/>
    <w:rsid w:val="004F48CF"/>
    <w:rsid w:val="004F5192"/>
    <w:rsid w:val="004F51ED"/>
    <w:rsid w:val="004F56B3"/>
    <w:rsid w:val="004F5756"/>
    <w:rsid w:val="004F58A1"/>
    <w:rsid w:val="004F595C"/>
    <w:rsid w:val="004F5C68"/>
    <w:rsid w:val="004F6737"/>
    <w:rsid w:val="004F673C"/>
    <w:rsid w:val="004F67A9"/>
    <w:rsid w:val="004F688F"/>
    <w:rsid w:val="004F691F"/>
    <w:rsid w:val="004F6922"/>
    <w:rsid w:val="004F6A27"/>
    <w:rsid w:val="004F6C5D"/>
    <w:rsid w:val="004F6CE6"/>
    <w:rsid w:val="004F7088"/>
    <w:rsid w:val="004F7420"/>
    <w:rsid w:val="004F772F"/>
    <w:rsid w:val="004F7C97"/>
    <w:rsid w:val="00500037"/>
    <w:rsid w:val="0050005A"/>
    <w:rsid w:val="005001AC"/>
    <w:rsid w:val="00500540"/>
    <w:rsid w:val="005007BE"/>
    <w:rsid w:val="00500971"/>
    <w:rsid w:val="0050157A"/>
    <w:rsid w:val="005016B1"/>
    <w:rsid w:val="005017B5"/>
    <w:rsid w:val="00501B99"/>
    <w:rsid w:val="00501C22"/>
    <w:rsid w:val="00501C31"/>
    <w:rsid w:val="00501E1A"/>
    <w:rsid w:val="00501F90"/>
    <w:rsid w:val="005030F9"/>
    <w:rsid w:val="00503F3F"/>
    <w:rsid w:val="00504E6A"/>
    <w:rsid w:val="00504F1B"/>
    <w:rsid w:val="005059A3"/>
    <w:rsid w:val="00506308"/>
    <w:rsid w:val="0050669B"/>
    <w:rsid w:val="00506825"/>
    <w:rsid w:val="00506A87"/>
    <w:rsid w:val="005075A4"/>
    <w:rsid w:val="00510271"/>
    <w:rsid w:val="005107E3"/>
    <w:rsid w:val="00510830"/>
    <w:rsid w:val="00510AA9"/>
    <w:rsid w:val="00510E9C"/>
    <w:rsid w:val="0051172F"/>
    <w:rsid w:val="00511AF2"/>
    <w:rsid w:val="00512033"/>
    <w:rsid w:val="00512106"/>
    <w:rsid w:val="005124FB"/>
    <w:rsid w:val="005132DB"/>
    <w:rsid w:val="00513470"/>
    <w:rsid w:val="00513CBF"/>
    <w:rsid w:val="00513D60"/>
    <w:rsid w:val="005141F9"/>
    <w:rsid w:val="00514383"/>
    <w:rsid w:val="0051488A"/>
    <w:rsid w:val="005149F1"/>
    <w:rsid w:val="00514E64"/>
    <w:rsid w:val="00514FE1"/>
    <w:rsid w:val="0051501F"/>
    <w:rsid w:val="00515F2B"/>
    <w:rsid w:val="00516184"/>
    <w:rsid w:val="00516962"/>
    <w:rsid w:val="00517099"/>
    <w:rsid w:val="00517AB1"/>
    <w:rsid w:val="00517F91"/>
    <w:rsid w:val="005203F4"/>
    <w:rsid w:val="005203F8"/>
    <w:rsid w:val="00520520"/>
    <w:rsid w:val="0052097B"/>
    <w:rsid w:val="00520EF2"/>
    <w:rsid w:val="005210C8"/>
    <w:rsid w:val="00521598"/>
    <w:rsid w:val="00521AB3"/>
    <w:rsid w:val="00522B41"/>
    <w:rsid w:val="00522F1A"/>
    <w:rsid w:val="0052308A"/>
    <w:rsid w:val="005234CE"/>
    <w:rsid w:val="005235D2"/>
    <w:rsid w:val="00523F02"/>
    <w:rsid w:val="00524B45"/>
    <w:rsid w:val="00525100"/>
    <w:rsid w:val="00525A7B"/>
    <w:rsid w:val="0052628B"/>
    <w:rsid w:val="00527679"/>
    <w:rsid w:val="00527B50"/>
    <w:rsid w:val="005306D1"/>
    <w:rsid w:val="00530A21"/>
    <w:rsid w:val="005317C8"/>
    <w:rsid w:val="0053213B"/>
    <w:rsid w:val="005338AF"/>
    <w:rsid w:val="005338E2"/>
    <w:rsid w:val="00533A65"/>
    <w:rsid w:val="0053517C"/>
    <w:rsid w:val="00535225"/>
    <w:rsid w:val="00535381"/>
    <w:rsid w:val="00535D7D"/>
    <w:rsid w:val="00536050"/>
    <w:rsid w:val="00536265"/>
    <w:rsid w:val="00536BEA"/>
    <w:rsid w:val="00536CAC"/>
    <w:rsid w:val="00536E98"/>
    <w:rsid w:val="0053701D"/>
    <w:rsid w:val="00537127"/>
    <w:rsid w:val="00537354"/>
    <w:rsid w:val="0053736C"/>
    <w:rsid w:val="005373CE"/>
    <w:rsid w:val="00537546"/>
    <w:rsid w:val="005377D0"/>
    <w:rsid w:val="00537AC1"/>
    <w:rsid w:val="00537B82"/>
    <w:rsid w:val="0054186D"/>
    <w:rsid w:val="005419F8"/>
    <w:rsid w:val="0054210E"/>
    <w:rsid w:val="00542493"/>
    <w:rsid w:val="005427C4"/>
    <w:rsid w:val="00543162"/>
    <w:rsid w:val="005437C4"/>
    <w:rsid w:val="00543DAB"/>
    <w:rsid w:val="00543E61"/>
    <w:rsid w:val="00544988"/>
    <w:rsid w:val="00544BC0"/>
    <w:rsid w:val="00544FA2"/>
    <w:rsid w:val="00545314"/>
    <w:rsid w:val="005459A7"/>
    <w:rsid w:val="00546113"/>
    <w:rsid w:val="00546A0C"/>
    <w:rsid w:val="00546D7B"/>
    <w:rsid w:val="0054739C"/>
    <w:rsid w:val="005474F9"/>
    <w:rsid w:val="005503CA"/>
    <w:rsid w:val="0055043A"/>
    <w:rsid w:val="0055094B"/>
    <w:rsid w:val="00550A0D"/>
    <w:rsid w:val="005517A8"/>
    <w:rsid w:val="00552885"/>
    <w:rsid w:val="00552FAC"/>
    <w:rsid w:val="005531FD"/>
    <w:rsid w:val="005533BE"/>
    <w:rsid w:val="00554214"/>
    <w:rsid w:val="005545BD"/>
    <w:rsid w:val="00554C35"/>
    <w:rsid w:val="005551AC"/>
    <w:rsid w:val="00555404"/>
    <w:rsid w:val="00555583"/>
    <w:rsid w:val="00555C14"/>
    <w:rsid w:val="00555C76"/>
    <w:rsid w:val="00555C94"/>
    <w:rsid w:val="00555E61"/>
    <w:rsid w:val="005567C9"/>
    <w:rsid w:val="00556F87"/>
    <w:rsid w:val="005574A2"/>
    <w:rsid w:val="0055750E"/>
    <w:rsid w:val="005576FD"/>
    <w:rsid w:val="00557C83"/>
    <w:rsid w:val="005601B5"/>
    <w:rsid w:val="00560508"/>
    <w:rsid w:val="00560AB4"/>
    <w:rsid w:val="00560BF4"/>
    <w:rsid w:val="00560D38"/>
    <w:rsid w:val="00561299"/>
    <w:rsid w:val="00561DFC"/>
    <w:rsid w:val="00562408"/>
    <w:rsid w:val="00562AAE"/>
    <w:rsid w:val="005636BD"/>
    <w:rsid w:val="0056371B"/>
    <w:rsid w:val="00563A17"/>
    <w:rsid w:val="00563CB6"/>
    <w:rsid w:val="00563FD9"/>
    <w:rsid w:val="005641F8"/>
    <w:rsid w:val="005646FF"/>
    <w:rsid w:val="0056551F"/>
    <w:rsid w:val="0056562A"/>
    <w:rsid w:val="00565716"/>
    <w:rsid w:val="00565731"/>
    <w:rsid w:val="005657A6"/>
    <w:rsid w:val="00565EB2"/>
    <w:rsid w:val="005661A3"/>
    <w:rsid w:val="00566A6C"/>
    <w:rsid w:val="00566B36"/>
    <w:rsid w:val="00567455"/>
    <w:rsid w:val="00567876"/>
    <w:rsid w:val="005679FE"/>
    <w:rsid w:val="00567AA5"/>
    <w:rsid w:val="00567DBD"/>
    <w:rsid w:val="005709E1"/>
    <w:rsid w:val="00570E76"/>
    <w:rsid w:val="005718CD"/>
    <w:rsid w:val="00571F63"/>
    <w:rsid w:val="0057232F"/>
    <w:rsid w:val="00572377"/>
    <w:rsid w:val="00572466"/>
    <w:rsid w:val="005729CE"/>
    <w:rsid w:val="00572E41"/>
    <w:rsid w:val="00573AB0"/>
    <w:rsid w:val="00573BEC"/>
    <w:rsid w:val="00573D28"/>
    <w:rsid w:val="005742B7"/>
    <w:rsid w:val="005743BA"/>
    <w:rsid w:val="005750DA"/>
    <w:rsid w:val="00575743"/>
    <w:rsid w:val="00575792"/>
    <w:rsid w:val="005757A7"/>
    <w:rsid w:val="00575AB2"/>
    <w:rsid w:val="00575AF0"/>
    <w:rsid w:val="00575E25"/>
    <w:rsid w:val="005762B6"/>
    <w:rsid w:val="00576606"/>
    <w:rsid w:val="00576951"/>
    <w:rsid w:val="00576B91"/>
    <w:rsid w:val="005774B9"/>
    <w:rsid w:val="0058059D"/>
    <w:rsid w:val="00580E38"/>
    <w:rsid w:val="00581CF7"/>
    <w:rsid w:val="0058218D"/>
    <w:rsid w:val="00582833"/>
    <w:rsid w:val="005832CF"/>
    <w:rsid w:val="005835A0"/>
    <w:rsid w:val="00583B97"/>
    <w:rsid w:val="00585A2C"/>
    <w:rsid w:val="00585C37"/>
    <w:rsid w:val="005863F4"/>
    <w:rsid w:val="005866BC"/>
    <w:rsid w:val="00586B73"/>
    <w:rsid w:val="00586F31"/>
    <w:rsid w:val="0058733F"/>
    <w:rsid w:val="00587A9E"/>
    <w:rsid w:val="00590A4D"/>
    <w:rsid w:val="00590CF1"/>
    <w:rsid w:val="00590D4A"/>
    <w:rsid w:val="00591AE2"/>
    <w:rsid w:val="005922C7"/>
    <w:rsid w:val="0059265F"/>
    <w:rsid w:val="00592AE7"/>
    <w:rsid w:val="00592C1B"/>
    <w:rsid w:val="0059321B"/>
    <w:rsid w:val="00593428"/>
    <w:rsid w:val="0059348C"/>
    <w:rsid w:val="005935D7"/>
    <w:rsid w:val="00593C50"/>
    <w:rsid w:val="00594F7C"/>
    <w:rsid w:val="005957C8"/>
    <w:rsid w:val="00595A97"/>
    <w:rsid w:val="00595BE0"/>
    <w:rsid w:val="005969D5"/>
    <w:rsid w:val="005A0045"/>
    <w:rsid w:val="005A0288"/>
    <w:rsid w:val="005A0832"/>
    <w:rsid w:val="005A08C9"/>
    <w:rsid w:val="005A0D3B"/>
    <w:rsid w:val="005A0E35"/>
    <w:rsid w:val="005A0EDE"/>
    <w:rsid w:val="005A13EB"/>
    <w:rsid w:val="005A1A69"/>
    <w:rsid w:val="005A1D42"/>
    <w:rsid w:val="005A2083"/>
    <w:rsid w:val="005A22A6"/>
    <w:rsid w:val="005A32B5"/>
    <w:rsid w:val="005A364A"/>
    <w:rsid w:val="005A4599"/>
    <w:rsid w:val="005A4B02"/>
    <w:rsid w:val="005A59A6"/>
    <w:rsid w:val="005A5CF5"/>
    <w:rsid w:val="005A693F"/>
    <w:rsid w:val="005A6FFE"/>
    <w:rsid w:val="005A7A22"/>
    <w:rsid w:val="005B0CFF"/>
    <w:rsid w:val="005B0D4F"/>
    <w:rsid w:val="005B0F9A"/>
    <w:rsid w:val="005B140C"/>
    <w:rsid w:val="005B16CC"/>
    <w:rsid w:val="005B1CCC"/>
    <w:rsid w:val="005B263C"/>
    <w:rsid w:val="005B289C"/>
    <w:rsid w:val="005B3102"/>
    <w:rsid w:val="005B3297"/>
    <w:rsid w:val="005B3DA8"/>
    <w:rsid w:val="005B3E99"/>
    <w:rsid w:val="005B4A23"/>
    <w:rsid w:val="005B4A40"/>
    <w:rsid w:val="005B5684"/>
    <w:rsid w:val="005B5CA9"/>
    <w:rsid w:val="005B60E8"/>
    <w:rsid w:val="005B6BB9"/>
    <w:rsid w:val="005B6CDC"/>
    <w:rsid w:val="005B76F4"/>
    <w:rsid w:val="005B79BB"/>
    <w:rsid w:val="005C0B0F"/>
    <w:rsid w:val="005C0BCF"/>
    <w:rsid w:val="005C2157"/>
    <w:rsid w:val="005C2475"/>
    <w:rsid w:val="005C3323"/>
    <w:rsid w:val="005C3F3D"/>
    <w:rsid w:val="005C4851"/>
    <w:rsid w:val="005C4A59"/>
    <w:rsid w:val="005C4AD9"/>
    <w:rsid w:val="005C4BAF"/>
    <w:rsid w:val="005C5173"/>
    <w:rsid w:val="005C53B0"/>
    <w:rsid w:val="005C54FE"/>
    <w:rsid w:val="005C561E"/>
    <w:rsid w:val="005C5806"/>
    <w:rsid w:val="005C5A06"/>
    <w:rsid w:val="005C5AEF"/>
    <w:rsid w:val="005C5B1D"/>
    <w:rsid w:val="005C6DD5"/>
    <w:rsid w:val="005C6EB9"/>
    <w:rsid w:val="005D0940"/>
    <w:rsid w:val="005D0AD2"/>
    <w:rsid w:val="005D1CD7"/>
    <w:rsid w:val="005D1F71"/>
    <w:rsid w:val="005D209F"/>
    <w:rsid w:val="005D213A"/>
    <w:rsid w:val="005D21EE"/>
    <w:rsid w:val="005D2366"/>
    <w:rsid w:val="005D32C0"/>
    <w:rsid w:val="005D3763"/>
    <w:rsid w:val="005D3E15"/>
    <w:rsid w:val="005D471D"/>
    <w:rsid w:val="005D4B50"/>
    <w:rsid w:val="005D5229"/>
    <w:rsid w:val="005D5705"/>
    <w:rsid w:val="005D5C1C"/>
    <w:rsid w:val="005D6076"/>
    <w:rsid w:val="005D69DD"/>
    <w:rsid w:val="005D784E"/>
    <w:rsid w:val="005D7DF6"/>
    <w:rsid w:val="005E05DE"/>
    <w:rsid w:val="005E0827"/>
    <w:rsid w:val="005E0BE9"/>
    <w:rsid w:val="005E1446"/>
    <w:rsid w:val="005E1589"/>
    <w:rsid w:val="005E1638"/>
    <w:rsid w:val="005E1988"/>
    <w:rsid w:val="005E1A00"/>
    <w:rsid w:val="005E22E7"/>
    <w:rsid w:val="005E2447"/>
    <w:rsid w:val="005E2A31"/>
    <w:rsid w:val="005E2CBA"/>
    <w:rsid w:val="005E336F"/>
    <w:rsid w:val="005E3456"/>
    <w:rsid w:val="005E43BA"/>
    <w:rsid w:val="005E460C"/>
    <w:rsid w:val="005E4A9E"/>
    <w:rsid w:val="005E4C81"/>
    <w:rsid w:val="005E4DF6"/>
    <w:rsid w:val="005E5273"/>
    <w:rsid w:val="005E532D"/>
    <w:rsid w:val="005E5F7A"/>
    <w:rsid w:val="005E60C5"/>
    <w:rsid w:val="005E6214"/>
    <w:rsid w:val="005E6D4B"/>
    <w:rsid w:val="005E71B1"/>
    <w:rsid w:val="005F0103"/>
    <w:rsid w:val="005F02B2"/>
    <w:rsid w:val="005F060C"/>
    <w:rsid w:val="005F0A1D"/>
    <w:rsid w:val="005F0C93"/>
    <w:rsid w:val="005F0D62"/>
    <w:rsid w:val="005F14F2"/>
    <w:rsid w:val="005F1631"/>
    <w:rsid w:val="005F183A"/>
    <w:rsid w:val="005F19D1"/>
    <w:rsid w:val="005F1DA7"/>
    <w:rsid w:val="005F20BD"/>
    <w:rsid w:val="005F2AE1"/>
    <w:rsid w:val="005F36B1"/>
    <w:rsid w:val="005F3908"/>
    <w:rsid w:val="005F415B"/>
    <w:rsid w:val="005F4912"/>
    <w:rsid w:val="005F4B64"/>
    <w:rsid w:val="005F587E"/>
    <w:rsid w:val="005F6183"/>
    <w:rsid w:val="005F6659"/>
    <w:rsid w:val="005F753D"/>
    <w:rsid w:val="005F7713"/>
    <w:rsid w:val="005F799D"/>
    <w:rsid w:val="006002A5"/>
    <w:rsid w:val="006002BE"/>
    <w:rsid w:val="006003A3"/>
    <w:rsid w:val="006004AC"/>
    <w:rsid w:val="006008CF"/>
    <w:rsid w:val="0060104A"/>
    <w:rsid w:val="006011E3"/>
    <w:rsid w:val="0060137A"/>
    <w:rsid w:val="00601566"/>
    <w:rsid w:val="006016F5"/>
    <w:rsid w:val="00602537"/>
    <w:rsid w:val="00602623"/>
    <w:rsid w:val="00602710"/>
    <w:rsid w:val="00602C99"/>
    <w:rsid w:val="00602CD5"/>
    <w:rsid w:val="00602D8B"/>
    <w:rsid w:val="00602DAC"/>
    <w:rsid w:val="00603DCF"/>
    <w:rsid w:val="00603DF7"/>
    <w:rsid w:val="00604CA9"/>
    <w:rsid w:val="00604D5B"/>
    <w:rsid w:val="00604DFA"/>
    <w:rsid w:val="006053DF"/>
    <w:rsid w:val="006057C4"/>
    <w:rsid w:val="00606044"/>
    <w:rsid w:val="006065C1"/>
    <w:rsid w:val="00606793"/>
    <w:rsid w:val="00606B4F"/>
    <w:rsid w:val="00606D1C"/>
    <w:rsid w:val="006071DC"/>
    <w:rsid w:val="00607232"/>
    <w:rsid w:val="00607A93"/>
    <w:rsid w:val="00607DDA"/>
    <w:rsid w:val="00610229"/>
    <w:rsid w:val="006102F8"/>
    <w:rsid w:val="006103D8"/>
    <w:rsid w:val="00610792"/>
    <w:rsid w:val="006107B5"/>
    <w:rsid w:val="00611C90"/>
    <w:rsid w:val="006123B5"/>
    <w:rsid w:val="006123EB"/>
    <w:rsid w:val="006128FB"/>
    <w:rsid w:val="00613339"/>
    <w:rsid w:val="00613521"/>
    <w:rsid w:val="00613BD6"/>
    <w:rsid w:val="00613C30"/>
    <w:rsid w:val="00614509"/>
    <w:rsid w:val="006147C5"/>
    <w:rsid w:val="006148DC"/>
    <w:rsid w:val="00615533"/>
    <w:rsid w:val="0061565F"/>
    <w:rsid w:val="0061578A"/>
    <w:rsid w:val="00615D7C"/>
    <w:rsid w:val="0061633E"/>
    <w:rsid w:val="00616823"/>
    <w:rsid w:val="00616A00"/>
    <w:rsid w:val="00616ED4"/>
    <w:rsid w:val="00617801"/>
    <w:rsid w:val="00617EFD"/>
    <w:rsid w:val="00617FBB"/>
    <w:rsid w:val="0062024A"/>
    <w:rsid w:val="00620344"/>
    <w:rsid w:val="006204F4"/>
    <w:rsid w:val="006205F3"/>
    <w:rsid w:val="006208D7"/>
    <w:rsid w:val="00620D09"/>
    <w:rsid w:val="00621CA5"/>
    <w:rsid w:val="00622006"/>
    <w:rsid w:val="00622A70"/>
    <w:rsid w:val="006236BA"/>
    <w:rsid w:val="0062396A"/>
    <w:rsid w:val="00623C37"/>
    <w:rsid w:val="00623CD2"/>
    <w:rsid w:val="00623E0F"/>
    <w:rsid w:val="00624898"/>
    <w:rsid w:val="00624920"/>
    <w:rsid w:val="00624C1E"/>
    <w:rsid w:val="00624ECD"/>
    <w:rsid w:val="0062506F"/>
    <w:rsid w:val="006252BA"/>
    <w:rsid w:val="00625A71"/>
    <w:rsid w:val="00625C55"/>
    <w:rsid w:val="00625FA8"/>
    <w:rsid w:val="00626B07"/>
    <w:rsid w:val="00627AA4"/>
    <w:rsid w:val="006300BD"/>
    <w:rsid w:val="00630666"/>
    <w:rsid w:val="0063076E"/>
    <w:rsid w:val="00631792"/>
    <w:rsid w:val="0063239B"/>
    <w:rsid w:val="006324DF"/>
    <w:rsid w:val="00633C6C"/>
    <w:rsid w:val="00633CB8"/>
    <w:rsid w:val="00633D21"/>
    <w:rsid w:val="00633EB3"/>
    <w:rsid w:val="00634D10"/>
    <w:rsid w:val="006355A5"/>
    <w:rsid w:val="006356A4"/>
    <w:rsid w:val="00635728"/>
    <w:rsid w:val="006360D0"/>
    <w:rsid w:val="00636635"/>
    <w:rsid w:val="00636AB6"/>
    <w:rsid w:val="00636B95"/>
    <w:rsid w:val="00636D14"/>
    <w:rsid w:val="00637439"/>
    <w:rsid w:val="00637A41"/>
    <w:rsid w:val="00640817"/>
    <w:rsid w:val="00641655"/>
    <w:rsid w:val="00641710"/>
    <w:rsid w:val="006418FC"/>
    <w:rsid w:val="00641FB7"/>
    <w:rsid w:val="00642A03"/>
    <w:rsid w:val="006436EA"/>
    <w:rsid w:val="00643A11"/>
    <w:rsid w:val="00643B86"/>
    <w:rsid w:val="00643CCE"/>
    <w:rsid w:val="006456F4"/>
    <w:rsid w:val="00645DA7"/>
    <w:rsid w:val="00645DAC"/>
    <w:rsid w:val="0064617C"/>
    <w:rsid w:val="00646DDD"/>
    <w:rsid w:val="00647481"/>
    <w:rsid w:val="006508FA"/>
    <w:rsid w:val="0065092C"/>
    <w:rsid w:val="00650BB7"/>
    <w:rsid w:val="00650F87"/>
    <w:rsid w:val="00651080"/>
    <w:rsid w:val="0065220D"/>
    <w:rsid w:val="00652319"/>
    <w:rsid w:val="00652611"/>
    <w:rsid w:val="006526F5"/>
    <w:rsid w:val="006531DE"/>
    <w:rsid w:val="006534CF"/>
    <w:rsid w:val="006535FF"/>
    <w:rsid w:val="006538B9"/>
    <w:rsid w:val="00653BA3"/>
    <w:rsid w:val="00653CD9"/>
    <w:rsid w:val="00653EA5"/>
    <w:rsid w:val="006554C1"/>
    <w:rsid w:val="006558D9"/>
    <w:rsid w:val="00655BE7"/>
    <w:rsid w:val="0065618B"/>
    <w:rsid w:val="00656445"/>
    <w:rsid w:val="0065656A"/>
    <w:rsid w:val="0065690F"/>
    <w:rsid w:val="00656CE2"/>
    <w:rsid w:val="006570E8"/>
    <w:rsid w:val="00657578"/>
    <w:rsid w:val="00657716"/>
    <w:rsid w:val="00657CF8"/>
    <w:rsid w:val="00657D9A"/>
    <w:rsid w:val="006603C6"/>
    <w:rsid w:val="0066059D"/>
    <w:rsid w:val="00660948"/>
    <w:rsid w:val="00660C03"/>
    <w:rsid w:val="00660C5E"/>
    <w:rsid w:val="00661DCA"/>
    <w:rsid w:val="006621FA"/>
    <w:rsid w:val="006623BA"/>
    <w:rsid w:val="006627DD"/>
    <w:rsid w:val="00662B17"/>
    <w:rsid w:val="00662D56"/>
    <w:rsid w:val="00662D78"/>
    <w:rsid w:val="006639C8"/>
    <w:rsid w:val="00663AAD"/>
    <w:rsid w:val="00663C08"/>
    <w:rsid w:val="00663D26"/>
    <w:rsid w:val="00664F75"/>
    <w:rsid w:val="00665964"/>
    <w:rsid w:val="00665C9D"/>
    <w:rsid w:val="00665CD4"/>
    <w:rsid w:val="0066604B"/>
    <w:rsid w:val="006662E7"/>
    <w:rsid w:val="00666CD9"/>
    <w:rsid w:val="0066732F"/>
    <w:rsid w:val="00667710"/>
    <w:rsid w:val="00670C29"/>
    <w:rsid w:val="00670E96"/>
    <w:rsid w:val="0067106C"/>
    <w:rsid w:val="00671F88"/>
    <w:rsid w:val="0067244E"/>
    <w:rsid w:val="00672FD4"/>
    <w:rsid w:val="00673F43"/>
    <w:rsid w:val="00674589"/>
    <w:rsid w:val="00674D28"/>
    <w:rsid w:val="00674D3D"/>
    <w:rsid w:val="006756E7"/>
    <w:rsid w:val="00675B37"/>
    <w:rsid w:val="00675C30"/>
    <w:rsid w:val="00676726"/>
    <w:rsid w:val="00677635"/>
    <w:rsid w:val="00680019"/>
    <w:rsid w:val="006802DD"/>
    <w:rsid w:val="006809B0"/>
    <w:rsid w:val="00680F55"/>
    <w:rsid w:val="00681497"/>
    <w:rsid w:val="0068155A"/>
    <w:rsid w:val="00681AE1"/>
    <w:rsid w:val="006822BF"/>
    <w:rsid w:val="00682497"/>
    <w:rsid w:val="0068277C"/>
    <w:rsid w:val="00682789"/>
    <w:rsid w:val="00682936"/>
    <w:rsid w:val="00682C40"/>
    <w:rsid w:val="00682D91"/>
    <w:rsid w:val="00683E51"/>
    <w:rsid w:val="00683F91"/>
    <w:rsid w:val="00684D4D"/>
    <w:rsid w:val="00685FA8"/>
    <w:rsid w:val="0068665A"/>
    <w:rsid w:val="00686B5C"/>
    <w:rsid w:val="0068710D"/>
    <w:rsid w:val="0068757F"/>
    <w:rsid w:val="006878E8"/>
    <w:rsid w:val="006902DB"/>
    <w:rsid w:val="006908FA"/>
    <w:rsid w:val="00690D41"/>
    <w:rsid w:val="00691212"/>
    <w:rsid w:val="00691282"/>
    <w:rsid w:val="00692B94"/>
    <w:rsid w:val="006931F2"/>
    <w:rsid w:val="006945D2"/>
    <w:rsid w:val="006948BF"/>
    <w:rsid w:val="00694906"/>
    <w:rsid w:val="00694EF2"/>
    <w:rsid w:val="00694FFE"/>
    <w:rsid w:val="00695AB8"/>
    <w:rsid w:val="00696998"/>
    <w:rsid w:val="00696FE0"/>
    <w:rsid w:val="006974AF"/>
    <w:rsid w:val="00697E4B"/>
    <w:rsid w:val="006A02F2"/>
    <w:rsid w:val="006A053F"/>
    <w:rsid w:val="006A1906"/>
    <w:rsid w:val="006A1E8D"/>
    <w:rsid w:val="006A1F95"/>
    <w:rsid w:val="006A2C7B"/>
    <w:rsid w:val="006A2EDB"/>
    <w:rsid w:val="006A30BA"/>
    <w:rsid w:val="006A31C7"/>
    <w:rsid w:val="006A35B3"/>
    <w:rsid w:val="006A3C87"/>
    <w:rsid w:val="006A3F2F"/>
    <w:rsid w:val="006A4108"/>
    <w:rsid w:val="006A5815"/>
    <w:rsid w:val="006A5A12"/>
    <w:rsid w:val="006A5FEA"/>
    <w:rsid w:val="006A60A7"/>
    <w:rsid w:val="006A68E5"/>
    <w:rsid w:val="006A6E9F"/>
    <w:rsid w:val="006A6FC7"/>
    <w:rsid w:val="006A71DD"/>
    <w:rsid w:val="006A71F9"/>
    <w:rsid w:val="006A7456"/>
    <w:rsid w:val="006A7720"/>
    <w:rsid w:val="006B0B4F"/>
    <w:rsid w:val="006B0BCF"/>
    <w:rsid w:val="006B0BE8"/>
    <w:rsid w:val="006B115C"/>
    <w:rsid w:val="006B176A"/>
    <w:rsid w:val="006B19D7"/>
    <w:rsid w:val="006B2191"/>
    <w:rsid w:val="006B231E"/>
    <w:rsid w:val="006B28B3"/>
    <w:rsid w:val="006B2968"/>
    <w:rsid w:val="006B2B18"/>
    <w:rsid w:val="006B2B7B"/>
    <w:rsid w:val="006B32E1"/>
    <w:rsid w:val="006B34F6"/>
    <w:rsid w:val="006B4733"/>
    <w:rsid w:val="006B5977"/>
    <w:rsid w:val="006B5FF2"/>
    <w:rsid w:val="006B617F"/>
    <w:rsid w:val="006B6DE9"/>
    <w:rsid w:val="006B6E42"/>
    <w:rsid w:val="006B6F39"/>
    <w:rsid w:val="006B7932"/>
    <w:rsid w:val="006B7E9C"/>
    <w:rsid w:val="006B7FF7"/>
    <w:rsid w:val="006C00D9"/>
    <w:rsid w:val="006C085E"/>
    <w:rsid w:val="006C08DA"/>
    <w:rsid w:val="006C0BC4"/>
    <w:rsid w:val="006C1C82"/>
    <w:rsid w:val="006C21E3"/>
    <w:rsid w:val="006C2752"/>
    <w:rsid w:val="006C2C0C"/>
    <w:rsid w:val="006C3807"/>
    <w:rsid w:val="006C3843"/>
    <w:rsid w:val="006C3D01"/>
    <w:rsid w:val="006C3EB7"/>
    <w:rsid w:val="006C426F"/>
    <w:rsid w:val="006C4697"/>
    <w:rsid w:val="006C5418"/>
    <w:rsid w:val="006C5574"/>
    <w:rsid w:val="006C55E8"/>
    <w:rsid w:val="006C5A7B"/>
    <w:rsid w:val="006C5CFA"/>
    <w:rsid w:val="006C6209"/>
    <w:rsid w:val="006C62A8"/>
    <w:rsid w:val="006C6729"/>
    <w:rsid w:val="006C6F04"/>
    <w:rsid w:val="006C74AC"/>
    <w:rsid w:val="006D04C7"/>
    <w:rsid w:val="006D0917"/>
    <w:rsid w:val="006D194B"/>
    <w:rsid w:val="006D24AC"/>
    <w:rsid w:val="006D2594"/>
    <w:rsid w:val="006D2D59"/>
    <w:rsid w:val="006D2EFF"/>
    <w:rsid w:val="006D342F"/>
    <w:rsid w:val="006D3D0D"/>
    <w:rsid w:val="006D434D"/>
    <w:rsid w:val="006D4A22"/>
    <w:rsid w:val="006D4B37"/>
    <w:rsid w:val="006D4EE7"/>
    <w:rsid w:val="006D61D4"/>
    <w:rsid w:val="006D65D2"/>
    <w:rsid w:val="006D66E8"/>
    <w:rsid w:val="006D6CC9"/>
    <w:rsid w:val="006D7389"/>
    <w:rsid w:val="006D73FA"/>
    <w:rsid w:val="006D7E20"/>
    <w:rsid w:val="006D7FC4"/>
    <w:rsid w:val="006E02BD"/>
    <w:rsid w:val="006E0D9A"/>
    <w:rsid w:val="006E10E5"/>
    <w:rsid w:val="006E16B4"/>
    <w:rsid w:val="006E1CC2"/>
    <w:rsid w:val="006E2063"/>
    <w:rsid w:val="006E237D"/>
    <w:rsid w:val="006E23DA"/>
    <w:rsid w:val="006E252E"/>
    <w:rsid w:val="006E2914"/>
    <w:rsid w:val="006E2B45"/>
    <w:rsid w:val="006E30DE"/>
    <w:rsid w:val="006E33CB"/>
    <w:rsid w:val="006E3412"/>
    <w:rsid w:val="006E3CA7"/>
    <w:rsid w:val="006E4073"/>
    <w:rsid w:val="006E4B8D"/>
    <w:rsid w:val="006E4D5A"/>
    <w:rsid w:val="006E52AA"/>
    <w:rsid w:val="006E5BDA"/>
    <w:rsid w:val="006E67CB"/>
    <w:rsid w:val="006E6B4B"/>
    <w:rsid w:val="006E7898"/>
    <w:rsid w:val="006F1ED9"/>
    <w:rsid w:val="006F1FBA"/>
    <w:rsid w:val="006F253B"/>
    <w:rsid w:val="006F2708"/>
    <w:rsid w:val="006F27FB"/>
    <w:rsid w:val="006F2C8C"/>
    <w:rsid w:val="006F3034"/>
    <w:rsid w:val="006F314D"/>
    <w:rsid w:val="006F3A91"/>
    <w:rsid w:val="006F3BFD"/>
    <w:rsid w:val="006F3C15"/>
    <w:rsid w:val="006F3E5B"/>
    <w:rsid w:val="006F4022"/>
    <w:rsid w:val="006F4BE2"/>
    <w:rsid w:val="006F5927"/>
    <w:rsid w:val="006F5A73"/>
    <w:rsid w:val="006F5C70"/>
    <w:rsid w:val="006F63BF"/>
    <w:rsid w:val="006F726A"/>
    <w:rsid w:val="006F7292"/>
    <w:rsid w:val="006F7307"/>
    <w:rsid w:val="006F7708"/>
    <w:rsid w:val="00700154"/>
    <w:rsid w:val="00700B67"/>
    <w:rsid w:val="00700CD3"/>
    <w:rsid w:val="007013B1"/>
    <w:rsid w:val="007016F9"/>
    <w:rsid w:val="00701767"/>
    <w:rsid w:val="00701CC9"/>
    <w:rsid w:val="00702377"/>
    <w:rsid w:val="00702C94"/>
    <w:rsid w:val="00702EA9"/>
    <w:rsid w:val="00702ECF"/>
    <w:rsid w:val="0070460B"/>
    <w:rsid w:val="00704A83"/>
    <w:rsid w:val="007051B6"/>
    <w:rsid w:val="0070532B"/>
    <w:rsid w:val="007053CD"/>
    <w:rsid w:val="00705645"/>
    <w:rsid w:val="00705BD8"/>
    <w:rsid w:val="00706C2B"/>
    <w:rsid w:val="0071092F"/>
    <w:rsid w:val="00711984"/>
    <w:rsid w:val="00711B27"/>
    <w:rsid w:val="00711D8C"/>
    <w:rsid w:val="007129CF"/>
    <w:rsid w:val="00712B12"/>
    <w:rsid w:val="00712D7F"/>
    <w:rsid w:val="00713C58"/>
    <w:rsid w:val="0071448C"/>
    <w:rsid w:val="00714B92"/>
    <w:rsid w:val="00715718"/>
    <w:rsid w:val="00715AE7"/>
    <w:rsid w:val="00715EFA"/>
    <w:rsid w:val="007163AB"/>
    <w:rsid w:val="00716799"/>
    <w:rsid w:val="00716918"/>
    <w:rsid w:val="00716A37"/>
    <w:rsid w:val="00716EE7"/>
    <w:rsid w:val="00720116"/>
    <w:rsid w:val="0072022E"/>
    <w:rsid w:val="00720249"/>
    <w:rsid w:val="007204C2"/>
    <w:rsid w:val="00720886"/>
    <w:rsid w:val="007213AF"/>
    <w:rsid w:val="00721901"/>
    <w:rsid w:val="00721F4F"/>
    <w:rsid w:val="0072275A"/>
    <w:rsid w:val="00722877"/>
    <w:rsid w:val="007229E8"/>
    <w:rsid w:val="00722A34"/>
    <w:rsid w:val="007233AD"/>
    <w:rsid w:val="00723412"/>
    <w:rsid w:val="00723F2A"/>
    <w:rsid w:val="007242AC"/>
    <w:rsid w:val="00724A0A"/>
    <w:rsid w:val="007251F0"/>
    <w:rsid w:val="0072523C"/>
    <w:rsid w:val="0072526E"/>
    <w:rsid w:val="00725779"/>
    <w:rsid w:val="0072673B"/>
    <w:rsid w:val="00727007"/>
    <w:rsid w:val="007279DE"/>
    <w:rsid w:val="00727D6C"/>
    <w:rsid w:val="00730658"/>
    <w:rsid w:val="00730745"/>
    <w:rsid w:val="007307B0"/>
    <w:rsid w:val="00730839"/>
    <w:rsid w:val="007314EF"/>
    <w:rsid w:val="00731797"/>
    <w:rsid w:val="007318B6"/>
    <w:rsid w:val="0073234A"/>
    <w:rsid w:val="00732591"/>
    <w:rsid w:val="007327D9"/>
    <w:rsid w:val="00732A32"/>
    <w:rsid w:val="0073302A"/>
    <w:rsid w:val="00733118"/>
    <w:rsid w:val="007334FB"/>
    <w:rsid w:val="00733714"/>
    <w:rsid w:val="007337CE"/>
    <w:rsid w:val="00733A28"/>
    <w:rsid w:val="00733B55"/>
    <w:rsid w:val="00734003"/>
    <w:rsid w:val="00734B6B"/>
    <w:rsid w:val="007352FB"/>
    <w:rsid w:val="00735447"/>
    <w:rsid w:val="00735567"/>
    <w:rsid w:val="00735652"/>
    <w:rsid w:val="00735869"/>
    <w:rsid w:val="00735A3D"/>
    <w:rsid w:val="00735BCC"/>
    <w:rsid w:val="00736AD2"/>
    <w:rsid w:val="00737145"/>
    <w:rsid w:val="00737C62"/>
    <w:rsid w:val="0074007B"/>
    <w:rsid w:val="00740FFB"/>
    <w:rsid w:val="00741058"/>
    <w:rsid w:val="00741CF9"/>
    <w:rsid w:val="00741F09"/>
    <w:rsid w:val="0074222F"/>
    <w:rsid w:val="00742394"/>
    <w:rsid w:val="00742841"/>
    <w:rsid w:val="00742B94"/>
    <w:rsid w:val="007430F8"/>
    <w:rsid w:val="007433AD"/>
    <w:rsid w:val="0074354F"/>
    <w:rsid w:val="0074399A"/>
    <w:rsid w:val="007439C6"/>
    <w:rsid w:val="00743E7A"/>
    <w:rsid w:val="0074401B"/>
    <w:rsid w:val="00744039"/>
    <w:rsid w:val="007447C7"/>
    <w:rsid w:val="00745655"/>
    <w:rsid w:val="0074579B"/>
    <w:rsid w:val="00745E34"/>
    <w:rsid w:val="007463A0"/>
    <w:rsid w:val="007464AB"/>
    <w:rsid w:val="00747008"/>
    <w:rsid w:val="007477B3"/>
    <w:rsid w:val="00747976"/>
    <w:rsid w:val="00747C4B"/>
    <w:rsid w:val="00747F02"/>
    <w:rsid w:val="00750549"/>
    <w:rsid w:val="00750C84"/>
    <w:rsid w:val="00750D33"/>
    <w:rsid w:val="00750E43"/>
    <w:rsid w:val="0075137C"/>
    <w:rsid w:val="00751BCC"/>
    <w:rsid w:val="0075258A"/>
    <w:rsid w:val="00752718"/>
    <w:rsid w:val="007534F3"/>
    <w:rsid w:val="00753900"/>
    <w:rsid w:val="0075396C"/>
    <w:rsid w:val="00753DEF"/>
    <w:rsid w:val="00753DF5"/>
    <w:rsid w:val="007552BE"/>
    <w:rsid w:val="0075571B"/>
    <w:rsid w:val="007573C8"/>
    <w:rsid w:val="00757650"/>
    <w:rsid w:val="00757744"/>
    <w:rsid w:val="00757A31"/>
    <w:rsid w:val="00757C2F"/>
    <w:rsid w:val="00760B74"/>
    <w:rsid w:val="00760C90"/>
    <w:rsid w:val="007613DB"/>
    <w:rsid w:val="007621A7"/>
    <w:rsid w:val="007621EB"/>
    <w:rsid w:val="007627FB"/>
    <w:rsid w:val="00762ADA"/>
    <w:rsid w:val="00762CCB"/>
    <w:rsid w:val="007635BB"/>
    <w:rsid w:val="0076365D"/>
    <w:rsid w:val="007637D8"/>
    <w:rsid w:val="00763C0E"/>
    <w:rsid w:val="00763F65"/>
    <w:rsid w:val="007640B1"/>
    <w:rsid w:val="007642BF"/>
    <w:rsid w:val="007645EE"/>
    <w:rsid w:val="00764E30"/>
    <w:rsid w:val="00765040"/>
    <w:rsid w:val="007658BC"/>
    <w:rsid w:val="007659DB"/>
    <w:rsid w:val="00765ECB"/>
    <w:rsid w:val="00766897"/>
    <w:rsid w:val="007668DA"/>
    <w:rsid w:val="00766B15"/>
    <w:rsid w:val="00766F45"/>
    <w:rsid w:val="00767E8D"/>
    <w:rsid w:val="00767FD3"/>
    <w:rsid w:val="00770462"/>
    <w:rsid w:val="00770D70"/>
    <w:rsid w:val="00770DBD"/>
    <w:rsid w:val="0077136F"/>
    <w:rsid w:val="0077176E"/>
    <w:rsid w:val="007718A0"/>
    <w:rsid w:val="007725A3"/>
    <w:rsid w:val="00772615"/>
    <w:rsid w:val="0077268A"/>
    <w:rsid w:val="00772C19"/>
    <w:rsid w:val="007732DB"/>
    <w:rsid w:val="00773D72"/>
    <w:rsid w:val="0077428C"/>
    <w:rsid w:val="0077431E"/>
    <w:rsid w:val="00774502"/>
    <w:rsid w:val="007745B5"/>
    <w:rsid w:val="00775084"/>
    <w:rsid w:val="00775C3A"/>
    <w:rsid w:val="00775D5A"/>
    <w:rsid w:val="007762C0"/>
    <w:rsid w:val="00776C6B"/>
    <w:rsid w:val="00777101"/>
    <w:rsid w:val="00777760"/>
    <w:rsid w:val="007779E8"/>
    <w:rsid w:val="007802E0"/>
    <w:rsid w:val="00780333"/>
    <w:rsid w:val="007808CD"/>
    <w:rsid w:val="00780B23"/>
    <w:rsid w:val="00780C15"/>
    <w:rsid w:val="007810B1"/>
    <w:rsid w:val="0078142C"/>
    <w:rsid w:val="007818C2"/>
    <w:rsid w:val="00782207"/>
    <w:rsid w:val="007823FC"/>
    <w:rsid w:val="00782499"/>
    <w:rsid w:val="007825B9"/>
    <w:rsid w:val="00782A3C"/>
    <w:rsid w:val="00782FBF"/>
    <w:rsid w:val="00783171"/>
    <w:rsid w:val="00783718"/>
    <w:rsid w:val="00783FE3"/>
    <w:rsid w:val="00784283"/>
    <w:rsid w:val="0078459D"/>
    <w:rsid w:val="00784CC1"/>
    <w:rsid w:val="00784E68"/>
    <w:rsid w:val="00785751"/>
    <w:rsid w:val="007857B4"/>
    <w:rsid w:val="007867A5"/>
    <w:rsid w:val="007871C3"/>
    <w:rsid w:val="0078753F"/>
    <w:rsid w:val="00787E79"/>
    <w:rsid w:val="0079042A"/>
    <w:rsid w:val="00790810"/>
    <w:rsid w:val="00790D27"/>
    <w:rsid w:val="007915D8"/>
    <w:rsid w:val="00791715"/>
    <w:rsid w:val="00792E86"/>
    <w:rsid w:val="0079327D"/>
    <w:rsid w:val="00793953"/>
    <w:rsid w:val="00793DA6"/>
    <w:rsid w:val="00794010"/>
    <w:rsid w:val="00794072"/>
    <w:rsid w:val="00794104"/>
    <w:rsid w:val="0079462D"/>
    <w:rsid w:val="00794B4C"/>
    <w:rsid w:val="00794F08"/>
    <w:rsid w:val="0079516A"/>
    <w:rsid w:val="007957D8"/>
    <w:rsid w:val="00795936"/>
    <w:rsid w:val="00795BC8"/>
    <w:rsid w:val="00796055"/>
    <w:rsid w:val="007963C8"/>
    <w:rsid w:val="007963F1"/>
    <w:rsid w:val="00796A3B"/>
    <w:rsid w:val="00797168"/>
    <w:rsid w:val="0079721E"/>
    <w:rsid w:val="00797D46"/>
    <w:rsid w:val="007A0276"/>
    <w:rsid w:val="007A038D"/>
    <w:rsid w:val="007A0C22"/>
    <w:rsid w:val="007A10D0"/>
    <w:rsid w:val="007A14FC"/>
    <w:rsid w:val="007A19DF"/>
    <w:rsid w:val="007A258F"/>
    <w:rsid w:val="007A27C3"/>
    <w:rsid w:val="007A2C49"/>
    <w:rsid w:val="007A2CC3"/>
    <w:rsid w:val="007A31EC"/>
    <w:rsid w:val="007A4043"/>
    <w:rsid w:val="007A4805"/>
    <w:rsid w:val="007A4A24"/>
    <w:rsid w:val="007A4F5A"/>
    <w:rsid w:val="007A5846"/>
    <w:rsid w:val="007A5A66"/>
    <w:rsid w:val="007A5BA0"/>
    <w:rsid w:val="007A671A"/>
    <w:rsid w:val="007A68F1"/>
    <w:rsid w:val="007A6B37"/>
    <w:rsid w:val="007A6C9D"/>
    <w:rsid w:val="007A7123"/>
    <w:rsid w:val="007A7C50"/>
    <w:rsid w:val="007A7D96"/>
    <w:rsid w:val="007A7FC5"/>
    <w:rsid w:val="007B003C"/>
    <w:rsid w:val="007B14A3"/>
    <w:rsid w:val="007B14C9"/>
    <w:rsid w:val="007B157F"/>
    <w:rsid w:val="007B18B4"/>
    <w:rsid w:val="007B2303"/>
    <w:rsid w:val="007B2418"/>
    <w:rsid w:val="007B247B"/>
    <w:rsid w:val="007B288D"/>
    <w:rsid w:val="007B34CE"/>
    <w:rsid w:val="007B3CDD"/>
    <w:rsid w:val="007B4769"/>
    <w:rsid w:val="007B4A4D"/>
    <w:rsid w:val="007B53CF"/>
    <w:rsid w:val="007B54DA"/>
    <w:rsid w:val="007B5694"/>
    <w:rsid w:val="007B579F"/>
    <w:rsid w:val="007B5B1B"/>
    <w:rsid w:val="007B5C0A"/>
    <w:rsid w:val="007B6C78"/>
    <w:rsid w:val="007B6D33"/>
    <w:rsid w:val="007B745D"/>
    <w:rsid w:val="007C0626"/>
    <w:rsid w:val="007C1B0F"/>
    <w:rsid w:val="007C22D6"/>
    <w:rsid w:val="007C233E"/>
    <w:rsid w:val="007C25DC"/>
    <w:rsid w:val="007C273F"/>
    <w:rsid w:val="007C2EBA"/>
    <w:rsid w:val="007C3193"/>
    <w:rsid w:val="007C3979"/>
    <w:rsid w:val="007C431D"/>
    <w:rsid w:val="007C4513"/>
    <w:rsid w:val="007C453E"/>
    <w:rsid w:val="007C48CE"/>
    <w:rsid w:val="007C4CBE"/>
    <w:rsid w:val="007C5DCD"/>
    <w:rsid w:val="007C665C"/>
    <w:rsid w:val="007C668F"/>
    <w:rsid w:val="007C6848"/>
    <w:rsid w:val="007C79D9"/>
    <w:rsid w:val="007C7E89"/>
    <w:rsid w:val="007C7F87"/>
    <w:rsid w:val="007D00B3"/>
    <w:rsid w:val="007D01AC"/>
    <w:rsid w:val="007D061D"/>
    <w:rsid w:val="007D0EC6"/>
    <w:rsid w:val="007D1359"/>
    <w:rsid w:val="007D155D"/>
    <w:rsid w:val="007D1B55"/>
    <w:rsid w:val="007D2075"/>
    <w:rsid w:val="007D36F5"/>
    <w:rsid w:val="007D3B4F"/>
    <w:rsid w:val="007D3B7F"/>
    <w:rsid w:val="007D3D7C"/>
    <w:rsid w:val="007D3FD3"/>
    <w:rsid w:val="007D4988"/>
    <w:rsid w:val="007D4ECD"/>
    <w:rsid w:val="007D4FE4"/>
    <w:rsid w:val="007D511B"/>
    <w:rsid w:val="007D5AE1"/>
    <w:rsid w:val="007D5E29"/>
    <w:rsid w:val="007D6737"/>
    <w:rsid w:val="007D6B5E"/>
    <w:rsid w:val="007D6E28"/>
    <w:rsid w:val="007D72D4"/>
    <w:rsid w:val="007D7577"/>
    <w:rsid w:val="007E019B"/>
    <w:rsid w:val="007E040E"/>
    <w:rsid w:val="007E08F8"/>
    <w:rsid w:val="007E0B0E"/>
    <w:rsid w:val="007E0C2F"/>
    <w:rsid w:val="007E12B0"/>
    <w:rsid w:val="007E18E2"/>
    <w:rsid w:val="007E208E"/>
    <w:rsid w:val="007E29E6"/>
    <w:rsid w:val="007E2CBC"/>
    <w:rsid w:val="007E3278"/>
    <w:rsid w:val="007E39A3"/>
    <w:rsid w:val="007E39FB"/>
    <w:rsid w:val="007E4101"/>
    <w:rsid w:val="007E4EDE"/>
    <w:rsid w:val="007E50E9"/>
    <w:rsid w:val="007E56BD"/>
    <w:rsid w:val="007E5B16"/>
    <w:rsid w:val="007E62C6"/>
    <w:rsid w:val="007E6662"/>
    <w:rsid w:val="007E6E0A"/>
    <w:rsid w:val="007E6F90"/>
    <w:rsid w:val="007E7D24"/>
    <w:rsid w:val="007F01CE"/>
    <w:rsid w:val="007F0551"/>
    <w:rsid w:val="007F05D1"/>
    <w:rsid w:val="007F0A65"/>
    <w:rsid w:val="007F0AC7"/>
    <w:rsid w:val="007F1667"/>
    <w:rsid w:val="007F1766"/>
    <w:rsid w:val="007F1842"/>
    <w:rsid w:val="007F1A36"/>
    <w:rsid w:val="007F2A3C"/>
    <w:rsid w:val="007F3D81"/>
    <w:rsid w:val="007F3E91"/>
    <w:rsid w:val="007F4250"/>
    <w:rsid w:val="007F43A9"/>
    <w:rsid w:val="007F44AF"/>
    <w:rsid w:val="007F4619"/>
    <w:rsid w:val="007F48FA"/>
    <w:rsid w:val="007F4C7F"/>
    <w:rsid w:val="007F505A"/>
    <w:rsid w:val="007F56DC"/>
    <w:rsid w:val="007F5B73"/>
    <w:rsid w:val="007F5E7D"/>
    <w:rsid w:val="007F5ED9"/>
    <w:rsid w:val="007F633B"/>
    <w:rsid w:val="007F7920"/>
    <w:rsid w:val="007F7A35"/>
    <w:rsid w:val="0080063B"/>
    <w:rsid w:val="00800D42"/>
    <w:rsid w:val="00800F9F"/>
    <w:rsid w:val="0080115B"/>
    <w:rsid w:val="0080161D"/>
    <w:rsid w:val="00801668"/>
    <w:rsid w:val="00801921"/>
    <w:rsid w:val="0080193C"/>
    <w:rsid w:val="008020E2"/>
    <w:rsid w:val="00802167"/>
    <w:rsid w:val="008022CB"/>
    <w:rsid w:val="008031B0"/>
    <w:rsid w:val="00803339"/>
    <w:rsid w:val="00803382"/>
    <w:rsid w:val="00803734"/>
    <w:rsid w:val="0080460D"/>
    <w:rsid w:val="0080476A"/>
    <w:rsid w:val="00804F5D"/>
    <w:rsid w:val="008050B7"/>
    <w:rsid w:val="00805508"/>
    <w:rsid w:val="00805879"/>
    <w:rsid w:val="008058DC"/>
    <w:rsid w:val="00805A41"/>
    <w:rsid w:val="00806237"/>
    <w:rsid w:val="00806879"/>
    <w:rsid w:val="00806C71"/>
    <w:rsid w:val="00806FD3"/>
    <w:rsid w:val="00807701"/>
    <w:rsid w:val="0081044A"/>
    <w:rsid w:val="00810A2E"/>
    <w:rsid w:val="00810B29"/>
    <w:rsid w:val="00810CB7"/>
    <w:rsid w:val="00810E10"/>
    <w:rsid w:val="00810F73"/>
    <w:rsid w:val="00810FAD"/>
    <w:rsid w:val="00811057"/>
    <w:rsid w:val="00811835"/>
    <w:rsid w:val="00811CA9"/>
    <w:rsid w:val="0081227E"/>
    <w:rsid w:val="00812C6E"/>
    <w:rsid w:val="00812D87"/>
    <w:rsid w:val="00812D9A"/>
    <w:rsid w:val="00813093"/>
    <w:rsid w:val="0081322E"/>
    <w:rsid w:val="0081392F"/>
    <w:rsid w:val="00813DB9"/>
    <w:rsid w:val="0081408F"/>
    <w:rsid w:val="0081449A"/>
    <w:rsid w:val="00814673"/>
    <w:rsid w:val="00814CE3"/>
    <w:rsid w:val="00814DBD"/>
    <w:rsid w:val="00815093"/>
    <w:rsid w:val="00815533"/>
    <w:rsid w:val="0081578B"/>
    <w:rsid w:val="00815CFC"/>
    <w:rsid w:val="00815EFA"/>
    <w:rsid w:val="00816182"/>
    <w:rsid w:val="00816C51"/>
    <w:rsid w:val="00816D83"/>
    <w:rsid w:val="00816DB8"/>
    <w:rsid w:val="0081741E"/>
    <w:rsid w:val="008178F0"/>
    <w:rsid w:val="00817F0C"/>
    <w:rsid w:val="0082018F"/>
    <w:rsid w:val="00820588"/>
    <w:rsid w:val="00821147"/>
    <w:rsid w:val="008218F0"/>
    <w:rsid w:val="00821A2E"/>
    <w:rsid w:val="00821F36"/>
    <w:rsid w:val="00821FAB"/>
    <w:rsid w:val="00822947"/>
    <w:rsid w:val="00822A2B"/>
    <w:rsid w:val="00822B4A"/>
    <w:rsid w:val="0082389F"/>
    <w:rsid w:val="0082443B"/>
    <w:rsid w:val="00824BF4"/>
    <w:rsid w:val="0082510C"/>
    <w:rsid w:val="008251F2"/>
    <w:rsid w:val="00825A96"/>
    <w:rsid w:val="00825D5C"/>
    <w:rsid w:val="00825E46"/>
    <w:rsid w:val="00826228"/>
    <w:rsid w:val="00826523"/>
    <w:rsid w:val="00826C1D"/>
    <w:rsid w:val="00826DC5"/>
    <w:rsid w:val="00827BA1"/>
    <w:rsid w:val="00827CFF"/>
    <w:rsid w:val="00830386"/>
    <w:rsid w:val="00830707"/>
    <w:rsid w:val="00830E07"/>
    <w:rsid w:val="00831460"/>
    <w:rsid w:val="00831597"/>
    <w:rsid w:val="008315F9"/>
    <w:rsid w:val="00831976"/>
    <w:rsid w:val="00831986"/>
    <w:rsid w:val="00831A46"/>
    <w:rsid w:val="00831CBC"/>
    <w:rsid w:val="008320A8"/>
    <w:rsid w:val="0083229A"/>
    <w:rsid w:val="00832BF4"/>
    <w:rsid w:val="00832E61"/>
    <w:rsid w:val="00832EDF"/>
    <w:rsid w:val="00834C5D"/>
    <w:rsid w:val="00835465"/>
    <w:rsid w:val="0083564C"/>
    <w:rsid w:val="008359E9"/>
    <w:rsid w:val="00836108"/>
    <w:rsid w:val="0083671F"/>
    <w:rsid w:val="00836C86"/>
    <w:rsid w:val="00837203"/>
    <w:rsid w:val="0083745C"/>
    <w:rsid w:val="00837C80"/>
    <w:rsid w:val="00840A0D"/>
    <w:rsid w:val="00840B50"/>
    <w:rsid w:val="00840BEB"/>
    <w:rsid w:val="00841708"/>
    <w:rsid w:val="00841D64"/>
    <w:rsid w:val="0084209F"/>
    <w:rsid w:val="0084225C"/>
    <w:rsid w:val="0084292B"/>
    <w:rsid w:val="00843279"/>
    <w:rsid w:val="00843328"/>
    <w:rsid w:val="0084364D"/>
    <w:rsid w:val="008439C3"/>
    <w:rsid w:val="00843C81"/>
    <w:rsid w:val="00843CA8"/>
    <w:rsid w:val="0084427D"/>
    <w:rsid w:val="00844478"/>
    <w:rsid w:val="00844735"/>
    <w:rsid w:val="00844F48"/>
    <w:rsid w:val="00845997"/>
    <w:rsid w:val="008462B5"/>
    <w:rsid w:val="0084631F"/>
    <w:rsid w:val="00846840"/>
    <w:rsid w:val="00846F72"/>
    <w:rsid w:val="00847834"/>
    <w:rsid w:val="00847C9B"/>
    <w:rsid w:val="00847F1C"/>
    <w:rsid w:val="0085026E"/>
    <w:rsid w:val="008503F2"/>
    <w:rsid w:val="00850537"/>
    <w:rsid w:val="00850B37"/>
    <w:rsid w:val="00851855"/>
    <w:rsid w:val="00851AC8"/>
    <w:rsid w:val="00851C10"/>
    <w:rsid w:val="00851F5F"/>
    <w:rsid w:val="0085399D"/>
    <w:rsid w:val="00854545"/>
    <w:rsid w:val="0085546F"/>
    <w:rsid w:val="00855F57"/>
    <w:rsid w:val="00856128"/>
    <w:rsid w:val="0085631E"/>
    <w:rsid w:val="00856DD1"/>
    <w:rsid w:val="00857840"/>
    <w:rsid w:val="008579FB"/>
    <w:rsid w:val="00857FBF"/>
    <w:rsid w:val="0086070F"/>
    <w:rsid w:val="0086083C"/>
    <w:rsid w:val="00860929"/>
    <w:rsid w:val="00860DB9"/>
    <w:rsid w:val="00860F2D"/>
    <w:rsid w:val="008617A1"/>
    <w:rsid w:val="00861A2B"/>
    <w:rsid w:val="0086390F"/>
    <w:rsid w:val="00863D76"/>
    <w:rsid w:val="00863FD7"/>
    <w:rsid w:val="00865603"/>
    <w:rsid w:val="00865794"/>
    <w:rsid w:val="00865C5A"/>
    <w:rsid w:val="0086603C"/>
    <w:rsid w:val="008660B9"/>
    <w:rsid w:val="0086690E"/>
    <w:rsid w:val="00866D41"/>
    <w:rsid w:val="00867055"/>
    <w:rsid w:val="00867F87"/>
    <w:rsid w:val="00870ACC"/>
    <w:rsid w:val="00870F79"/>
    <w:rsid w:val="00871052"/>
    <w:rsid w:val="00871669"/>
    <w:rsid w:val="00871772"/>
    <w:rsid w:val="00872391"/>
    <w:rsid w:val="008727DD"/>
    <w:rsid w:val="00872EDB"/>
    <w:rsid w:val="00873035"/>
    <w:rsid w:val="0087317F"/>
    <w:rsid w:val="00873A60"/>
    <w:rsid w:val="00873C95"/>
    <w:rsid w:val="0087429B"/>
    <w:rsid w:val="00874353"/>
    <w:rsid w:val="00874C0D"/>
    <w:rsid w:val="00874E82"/>
    <w:rsid w:val="00874F6A"/>
    <w:rsid w:val="0087545C"/>
    <w:rsid w:val="008766AD"/>
    <w:rsid w:val="00877183"/>
    <w:rsid w:val="00877BE3"/>
    <w:rsid w:val="00880044"/>
    <w:rsid w:val="008806B5"/>
    <w:rsid w:val="008806B8"/>
    <w:rsid w:val="00880B28"/>
    <w:rsid w:val="0088118D"/>
    <w:rsid w:val="00881418"/>
    <w:rsid w:val="0088186A"/>
    <w:rsid w:val="0088231D"/>
    <w:rsid w:val="00882562"/>
    <w:rsid w:val="0088282E"/>
    <w:rsid w:val="00882967"/>
    <w:rsid w:val="00882C25"/>
    <w:rsid w:val="0088346F"/>
    <w:rsid w:val="0088370C"/>
    <w:rsid w:val="00883B68"/>
    <w:rsid w:val="00883B99"/>
    <w:rsid w:val="00883C36"/>
    <w:rsid w:val="00884225"/>
    <w:rsid w:val="00884A5B"/>
    <w:rsid w:val="00885086"/>
    <w:rsid w:val="00885E19"/>
    <w:rsid w:val="00885F69"/>
    <w:rsid w:val="00885FA5"/>
    <w:rsid w:val="008860B6"/>
    <w:rsid w:val="0088681B"/>
    <w:rsid w:val="00886C90"/>
    <w:rsid w:val="00887390"/>
    <w:rsid w:val="008875F4"/>
    <w:rsid w:val="00887609"/>
    <w:rsid w:val="00887823"/>
    <w:rsid w:val="00890239"/>
    <w:rsid w:val="0089033D"/>
    <w:rsid w:val="00890987"/>
    <w:rsid w:val="008912F9"/>
    <w:rsid w:val="00891714"/>
    <w:rsid w:val="00891FC6"/>
    <w:rsid w:val="00892448"/>
    <w:rsid w:val="008924B6"/>
    <w:rsid w:val="00892E28"/>
    <w:rsid w:val="00894252"/>
    <w:rsid w:val="00894888"/>
    <w:rsid w:val="00894DC2"/>
    <w:rsid w:val="00895167"/>
    <w:rsid w:val="00895AFF"/>
    <w:rsid w:val="008962D8"/>
    <w:rsid w:val="008969B2"/>
    <w:rsid w:val="008A0020"/>
    <w:rsid w:val="008A155D"/>
    <w:rsid w:val="008A1A5F"/>
    <w:rsid w:val="008A1C9F"/>
    <w:rsid w:val="008A21DC"/>
    <w:rsid w:val="008A240E"/>
    <w:rsid w:val="008A25D6"/>
    <w:rsid w:val="008A35E9"/>
    <w:rsid w:val="008A3D44"/>
    <w:rsid w:val="008A426D"/>
    <w:rsid w:val="008A5A89"/>
    <w:rsid w:val="008A6491"/>
    <w:rsid w:val="008A677B"/>
    <w:rsid w:val="008A722E"/>
    <w:rsid w:val="008A7360"/>
    <w:rsid w:val="008A759D"/>
    <w:rsid w:val="008A7693"/>
    <w:rsid w:val="008A76A2"/>
    <w:rsid w:val="008A7AEB"/>
    <w:rsid w:val="008A7D0F"/>
    <w:rsid w:val="008B0DB6"/>
    <w:rsid w:val="008B1560"/>
    <w:rsid w:val="008B1A2F"/>
    <w:rsid w:val="008B1C6E"/>
    <w:rsid w:val="008B27EF"/>
    <w:rsid w:val="008B298C"/>
    <w:rsid w:val="008B2A5A"/>
    <w:rsid w:val="008B3508"/>
    <w:rsid w:val="008B4011"/>
    <w:rsid w:val="008B44FB"/>
    <w:rsid w:val="008B4682"/>
    <w:rsid w:val="008B498A"/>
    <w:rsid w:val="008B4B6E"/>
    <w:rsid w:val="008B542A"/>
    <w:rsid w:val="008B583D"/>
    <w:rsid w:val="008B63F8"/>
    <w:rsid w:val="008B675D"/>
    <w:rsid w:val="008B736D"/>
    <w:rsid w:val="008B7425"/>
    <w:rsid w:val="008B74C1"/>
    <w:rsid w:val="008B7501"/>
    <w:rsid w:val="008B7618"/>
    <w:rsid w:val="008B76C8"/>
    <w:rsid w:val="008C0414"/>
    <w:rsid w:val="008C09E2"/>
    <w:rsid w:val="008C0B9A"/>
    <w:rsid w:val="008C1577"/>
    <w:rsid w:val="008C1C56"/>
    <w:rsid w:val="008C1D2B"/>
    <w:rsid w:val="008C2D30"/>
    <w:rsid w:val="008C2E48"/>
    <w:rsid w:val="008C313D"/>
    <w:rsid w:val="008C3188"/>
    <w:rsid w:val="008C3513"/>
    <w:rsid w:val="008C44E1"/>
    <w:rsid w:val="008C4B62"/>
    <w:rsid w:val="008C50CD"/>
    <w:rsid w:val="008C5217"/>
    <w:rsid w:val="008C6CA4"/>
    <w:rsid w:val="008C6E84"/>
    <w:rsid w:val="008C7028"/>
    <w:rsid w:val="008C7448"/>
    <w:rsid w:val="008C75A0"/>
    <w:rsid w:val="008C79E5"/>
    <w:rsid w:val="008C7EF9"/>
    <w:rsid w:val="008D0148"/>
    <w:rsid w:val="008D0281"/>
    <w:rsid w:val="008D101C"/>
    <w:rsid w:val="008D208D"/>
    <w:rsid w:val="008D232E"/>
    <w:rsid w:val="008D3658"/>
    <w:rsid w:val="008D3AF4"/>
    <w:rsid w:val="008D3BC8"/>
    <w:rsid w:val="008D3D7C"/>
    <w:rsid w:val="008D3E77"/>
    <w:rsid w:val="008D3ECE"/>
    <w:rsid w:val="008D40E8"/>
    <w:rsid w:val="008D551B"/>
    <w:rsid w:val="008D5A98"/>
    <w:rsid w:val="008D75DA"/>
    <w:rsid w:val="008D76FC"/>
    <w:rsid w:val="008D78CF"/>
    <w:rsid w:val="008D79F0"/>
    <w:rsid w:val="008D7C0C"/>
    <w:rsid w:val="008E01C5"/>
    <w:rsid w:val="008E0431"/>
    <w:rsid w:val="008E108F"/>
    <w:rsid w:val="008E12DB"/>
    <w:rsid w:val="008E14E5"/>
    <w:rsid w:val="008E1644"/>
    <w:rsid w:val="008E1C6E"/>
    <w:rsid w:val="008E2A80"/>
    <w:rsid w:val="008E3634"/>
    <w:rsid w:val="008E36D2"/>
    <w:rsid w:val="008E3928"/>
    <w:rsid w:val="008E3A47"/>
    <w:rsid w:val="008E3AE9"/>
    <w:rsid w:val="008E3B5F"/>
    <w:rsid w:val="008E3E40"/>
    <w:rsid w:val="008E40ED"/>
    <w:rsid w:val="008E43CA"/>
    <w:rsid w:val="008E48DA"/>
    <w:rsid w:val="008E5C18"/>
    <w:rsid w:val="008E5F79"/>
    <w:rsid w:val="008E6BCF"/>
    <w:rsid w:val="008E71A7"/>
    <w:rsid w:val="008E7A51"/>
    <w:rsid w:val="008F0917"/>
    <w:rsid w:val="008F0B1D"/>
    <w:rsid w:val="008F0C32"/>
    <w:rsid w:val="008F118F"/>
    <w:rsid w:val="008F1808"/>
    <w:rsid w:val="008F198F"/>
    <w:rsid w:val="008F1E55"/>
    <w:rsid w:val="008F2266"/>
    <w:rsid w:val="008F25CA"/>
    <w:rsid w:val="008F29F7"/>
    <w:rsid w:val="008F34B3"/>
    <w:rsid w:val="008F35AB"/>
    <w:rsid w:val="008F387D"/>
    <w:rsid w:val="008F39DB"/>
    <w:rsid w:val="008F3B19"/>
    <w:rsid w:val="008F3C72"/>
    <w:rsid w:val="008F41E1"/>
    <w:rsid w:val="008F5607"/>
    <w:rsid w:val="008F6991"/>
    <w:rsid w:val="008F6EAB"/>
    <w:rsid w:val="008F6F3F"/>
    <w:rsid w:val="008F70A2"/>
    <w:rsid w:val="008F70F5"/>
    <w:rsid w:val="008F799D"/>
    <w:rsid w:val="008F7E88"/>
    <w:rsid w:val="00900566"/>
    <w:rsid w:val="00900598"/>
    <w:rsid w:val="00900B1F"/>
    <w:rsid w:val="00900F6D"/>
    <w:rsid w:val="009012D9"/>
    <w:rsid w:val="00901988"/>
    <w:rsid w:val="00902652"/>
    <w:rsid w:val="00902823"/>
    <w:rsid w:val="0090302C"/>
    <w:rsid w:val="0090316E"/>
    <w:rsid w:val="0090360E"/>
    <w:rsid w:val="00903A4B"/>
    <w:rsid w:val="00903DB8"/>
    <w:rsid w:val="009041C1"/>
    <w:rsid w:val="009042EB"/>
    <w:rsid w:val="009046CD"/>
    <w:rsid w:val="00904B08"/>
    <w:rsid w:val="00906ACB"/>
    <w:rsid w:val="009075DB"/>
    <w:rsid w:val="0090778A"/>
    <w:rsid w:val="009113DC"/>
    <w:rsid w:val="00912400"/>
    <w:rsid w:val="00912AC5"/>
    <w:rsid w:val="00912C28"/>
    <w:rsid w:val="009143F4"/>
    <w:rsid w:val="009147CD"/>
    <w:rsid w:val="00914877"/>
    <w:rsid w:val="00914C8F"/>
    <w:rsid w:val="009151BF"/>
    <w:rsid w:val="009152D4"/>
    <w:rsid w:val="009153E0"/>
    <w:rsid w:val="00916AEC"/>
    <w:rsid w:val="00917147"/>
    <w:rsid w:val="00917327"/>
    <w:rsid w:val="0091761E"/>
    <w:rsid w:val="00920568"/>
    <w:rsid w:val="00920C76"/>
    <w:rsid w:val="009215D5"/>
    <w:rsid w:val="0092172B"/>
    <w:rsid w:val="00921814"/>
    <w:rsid w:val="009218D6"/>
    <w:rsid w:val="0092190E"/>
    <w:rsid w:val="0092227E"/>
    <w:rsid w:val="00922C1B"/>
    <w:rsid w:val="00922D5B"/>
    <w:rsid w:val="00922EB5"/>
    <w:rsid w:val="00922F97"/>
    <w:rsid w:val="0092318A"/>
    <w:rsid w:val="009238EC"/>
    <w:rsid w:val="00923C91"/>
    <w:rsid w:val="0092420A"/>
    <w:rsid w:val="009244E7"/>
    <w:rsid w:val="00924983"/>
    <w:rsid w:val="0092610F"/>
    <w:rsid w:val="00926901"/>
    <w:rsid w:val="00926D11"/>
    <w:rsid w:val="00926E1A"/>
    <w:rsid w:val="00926E52"/>
    <w:rsid w:val="009271A2"/>
    <w:rsid w:val="0092757D"/>
    <w:rsid w:val="0092780E"/>
    <w:rsid w:val="00927D52"/>
    <w:rsid w:val="00927D77"/>
    <w:rsid w:val="00931BB2"/>
    <w:rsid w:val="00931E0F"/>
    <w:rsid w:val="00931F1E"/>
    <w:rsid w:val="0093231C"/>
    <w:rsid w:val="009323D2"/>
    <w:rsid w:val="0093349E"/>
    <w:rsid w:val="0093443B"/>
    <w:rsid w:val="00934482"/>
    <w:rsid w:val="00934F29"/>
    <w:rsid w:val="00934FAC"/>
    <w:rsid w:val="009352D5"/>
    <w:rsid w:val="00935D14"/>
    <w:rsid w:val="00935E16"/>
    <w:rsid w:val="00936560"/>
    <w:rsid w:val="00936649"/>
    <w:rsid w:val="00936CE5"/>
    <w:rsid w:val="00937037"/>
    <w:rsid w:val="00937510"/>
    <w:rsid w:val="0093752A"/>
    <w:rsid w:val="009377C6"/>
    <w:rsid w:val="00940C3D"/>
    <w:rsid w:val="009413BA"/>
    <w:rsid w:val="00941BF8"/>
    <w:rsid w:val="00941FCE"/>
    <w:rsid w:val="009421D4"/>
    <w:rsid w:val="0094295F"/>
    <w:rsid w:val="00942F1E"/>
    <w:rsid w:val="00942F85"/>
    <w:rsid w:val="00943177"/>
    <w:rsid w:val="00944E5B"/>
    <w:rsid w:val="00944FAE"/>
    <w:rsid w:val="00944FFC"/>
    <w:rsid w:val="009456D4"/>
    <w:rsid w:val="0094601F"/>
    <w:rsid w:val="009463F5"/>
    <w:rsid w:val="00946595"/>
    <w:rsid w:val="009466C8"/>
    <w:rsid w:val="0094672B"/>
    <w:rsid w:val="00946B09"/>
    <w:rsid w:val="0094741C"/>
    <w:rsid w:val="00947597"/>
    <w:rsid w:val="00947AC4"/>
    <w:rsid w:val="00947C0A"/>
    <w:rsid w:val="00947F0F"/>
    <w:rsid w:val="009504D0"/>
    <w:rsid w:val="00950F6B"/>
    <w:rsid w:val="00950FB2"/>
    <w:rsid w:val="0095102B"/>
    <w:rsid w:val="0095114A"/>
    <w:rsid w:val="00951380"/>
    <w:rsid w:val="009516EF"/>
    <w:rsid w:val="00951B31"/>
    <w:rsid w:val="00951E05"/>
    <w:rsid w:val="009522AD"/>
    <w:rsid w:val="00952493"/>
    <w:rsid w:val="00952661"/>
    <w:rsid w:val="00952D25"/>
    <w:rsid w:val="009530FC"/>
    <w:rsid w:val="009533D0"/>
    <w:rsid w:val="00954116"/>
    <w:rsid w:val="0095461E"/>
    <w:rsid w:val="00954CD7"/>
    <w:rsid w:val="00954E3E"/>
    <w:rsid w:val="0095719C"/>
    <w:rsid w:val="009579BE"/>
    <w:rsid w:val="009608C7"/>
    <w:rsid w:val="00960DB5"/>
    <w:rsid w:val="00960F1E"/>
    <w:rsid w:val="00962097"/>
    <w:rsid w:val="00962667"/>
    <w:rsid w:val="009636B9"/>
    <w:rsid w:val="009639FD"/>
    <w:rsid w:val="00963AAC"/>
    <w:rsid w:val="00963BEF"/>
    <w:rsid w:val="00963D80"/>
    <w:rsid w:val="00964B27"/>
    <w:rsid w:val="00964D34"/>
    <w:rsid w:val="00965576"/>
    <w:rsid w:val="00965680"/>
    <w:rsid w:val="00965EA3"/>
    <w:rsid w:val="00966565"/>
    <w:rsid w:val="00966899"/>
    <w:rsid w:val="00966A10"/>
    <w:rsid w:val="00967C18"/>
    <w:rsid w:val="00967EE1"/>
    <w:rsid w:val="00970ED0"/>
    <w:rsid w:val="0097105A"/>
    <w:rsid w:val="0097114C"/>
    <w:rsid w:val="00971171"/>
    <w:rsid w:val="00971EF8"/>
    <w:rsid w:val="00972099"/>
    <w:rsid w:val="009723A3"/>
    <w:rsid w:val="009726C8"/>
    <w:rsid w:val="00973026"/>
    <w:rsid w:val="00973087"/>
    <w:rsid w:val="009731E1"/>
    <w:rsid w:val="009731EF"/>
    <w:rsid w:val="009737C2"/>
    <w:rsid w:val="00973980"/>
    <w:rsid w:val="00973AA6"/>
    <w:rsid w:val="00974A6D"/>
    <w:rsid w:val="00975214"/>
    <w:rsid w:val="00975259"/>
    <w:rsid w:val="009753EF"/>
    <w:rsid w:val="00975764"/>
    <w:rsid w:val="009757CE"/>
    <w:rsid w:val="009758B8"/>
    <w:rsid w:val="00975BC1"/>
    <w:rsid w:val="00975E76"/>
    <w:rsid w:val="00976925"/>
    <w:rsid w:val="00976D9B"/>
    <w:rsid w:val="00976DC8"/>
    <w:rsid w:val="00976F19"/>
    <w:rsid w:val="009774ED"/>
    <w:rsid w:val="00977886"/>
    <w:rsid w:val="00980438"/>
    <w:rsid w:val="00980568"/>
    <w:rsid w:val="0098147B"/>
    <w:rsid w:val="00981C4D"/>
    <w:rsid w:val="009825FD"/>
    <w:rsid w:val="00982A17"/>
    <w:rsid w:val="00982E0D"/>
    <w:rsid w:val="00982E3D"/>
    <w:rsid w:val="00982F1F"/>
    <w:rsid w:val="009835D5"/>
    <w:rsid w:val="009835F0"/>
    <w:rsid w:val="00983A0B"/>
    <w:rsid w:val="00983B27"/>
    <w:rsid w:val="00984DEF"/>
    <w:rsid w:val="009869DA"/>
    <w:rsid w:val="00986A37"/>
    <w:rsid w:val="00987E46"/>
    <w:rsid w:val="00991139"/>
    <w:rsid w:val="009913C6"/>
    <w:rsid w:val="0099168D"/>
    <w:rsid w:val="00991965"/>
    <w:rsid w:val="00991A10"/>
    <w:rsid w:val="009925E4"/>
    <w:rsid w:val="00993BF4"/>
    <w:rsid w:val="00993FA2"/>
    <w:rsid w:val="00994317"/>
    <w:rsid w:val="009944E9"/>
    <w:rsid w:val="00994C84"/>
    <w:rsid w:val="00995311"/>
    <w:rsid w:val="009959E0"/>
    <w:rsid w:val="00996FFC"/>
    <w:rsid w:val="009977C4"/>
    <w:rsid w:val="0099796C"/>
    <w:rsid w:val="00997A0A"/>
    <w:rsid w:val="00997A64"/>
    <w:rsid w:val="009A15B7"/>
    <w:rsid w:val="009A17F8"/>
    <w:rsid w:val="009A1A94"/>
    <w:rsid w:val="009A2619"/>
    <w:rsid w:val="009A2727"/>
    <w:rsid w:val="009A2995"/>
    <w:rsid w:val="009A2ADF"/>
    <w:rsid w:val="009A3A05"/>
    <w:rsid w:val="009A3BE0"/>
    <w:rsid w:val="009A4112"/>
    <w:rsid w:val="009A445A"/>
    <w:rsid w:val="009A4BEE"/>
    <w:rsid w:val="009A55E9"/>
    <w:rsid w:val="009A68B9"/>
    <w:rsid w:val="009A69A4"/>
    <w:rsid w:val="009A6AAF"/>
    <w:rsid w:val="009A70E0"/>
    <w:rsid w:val="009A74FB"/>
    <w:rsid w:val="009A75F1"/>
    <w:rsid w:val="009B0024"/>
    <w:rsid w:val="009B02AC"/>
    <w:rsid w:val="009B08E4"/>
    <w:rsid w:val="009B0C4C"/>
    <w:rsid w:val="009B0E60"/>
    <w:rsid w:val="009B12CD"/>
    <w:rsid w:val="009B1334"/>
    <w:rsid w:val="009B18F2"/>
    <w:rsid w:val="009B1BE4"/>
    <w:rsid w:val="009B2ECA"/>
    <w:rsid w:val="009B2FDE"/>
    <w:rsid w:val="009B336A"/>
    <w:rsid w:val="009B35EF"/>
    <w:rsid w:val="009B3DA8"/>
    <w:rsid w:val="009B3DB5"/>
    <w:rsid w:val="009B4560"/>
    <w:rsid w:val="009B624F"/>
    <w:rsid w:val="009B6D0A"/>
    <w:rsid w:val="009B778F"/>
    <w:rsid w:val="009B7A6A"/>
    <w:rsid w:val="009B7DBD"/>
    <w:rsid w:val="009C093D"/>
    <w:rsid w:val="009C0CD5"/>
    <w:rsid w:val="009C1396"/>
    <w:rsid w:val="009C16A4"/>
    <w:rsid w:val="009C1B7C"/>
    <w:rsid w:val="009C1F14"/>
    <w:rsid w:val="009C2060"/>
    <w:rsid w:val="009C2384"/>
    <w:rsid w:val="009C37CE"/>
    <w:rsid w:val="009C38BC"/>
    <w:rsid w:val="009C42F3"/>
    <w:rsid w:val="009C4808"/>
    <w:rsid w:val="009C5513"/>
    <w:rsid w:val="009C5717"/>
    <w:rsid w:val="009C6425"/>
    <w:rsid w:val="009C6538"/>
    <w:rsid w:val="009C67A1"/>
    <w:rsid w:val="009C6AB0"/>
    <w:rsid w:val="009C6C14"/>
    <w:rsid w:val="009C6EC8"/>
    <w:rsid w:val="009C718A"/>
    <w:rsid w:val="009C751E"/>
    <w:rsid w:val="009C7613"/>
    <w:rsid w:val="009D0C67"/>
    <w:rsid w:val="009D0C86"/>
    <w:rsid w:val="009D0CA9"/>
    <w:rsid w:val="009D1C4F"/>
    <w:rsid w:val="009D1FAC"/>
    <w:rsid w:val="009D23C7"/>
    <w:rsid w:val="009D2934"/>
    <w:rsid w:val="009D2BA5"/>
    <w:rsid w:val="009D310D"/>
    <w:rsid w:val="009D3137"/>
    <w:rsid w:val="009D3903"/>
    <w:rsid w:val="009D3AD8"/>
    <w:rsid w:val="009D4113"/>
    <w:rsid w:val="009D4312"/>
    <w:rsid w:val="009D4425"/>
    <w:rsid w:val="009D444E"/>
    <w:rsid w:val="009D4664"/>
    <w:rsid w:val="009D4C33"/>
    <w:rsid w:val="009D4FCF"/>
    <w:rsid w:val="009D5205"/>
    <w:rsid w:val="009D5375"/>
    <w:rsid w:val="009D546E"/>
    <w:rsid w:val="009D5B43"/>
    <w:rsid w:val="009D5BF8"/>
    <w:rsid w:val="009D5D6E"/>
    <w:rsid w:val="009D5FDD"/>
    <w:rsid w:val="009D6299"/>
    <w:rsid w:val="009D6837"/>
    <w:rsid w:val="009D7AC3"/>
    <w:rsid w:val="009D7B47"/>
    <w:rsid w:val="009D7C07"/>
    <w:rsid w:val="009D7D16"/>
    <w:rsid w:val="009E0288"/>
    <w:rsid w:val="009E031E"/>
    <w:rsid w:val="009E0CA5"/>
    <w:rsid w:val="009E1227"/>
    <w:rsid w:val="009E13C7"/>
    <w:rsid w:val="009E203D"/>
    <w:rsid w:val="009E23AE"/>
    <w:rsid w:val="009E29D8"/>
    <w:rsid w:val="009E30D9"/>
    <w:rsid w:val="009E3F44"/>
    <w:rsid w:val="009E447C"/>
    <w:rsid w:val="009E44BA"/>
    <w:rsid w:val="009E4796"/>
    <w:rsid w:val="009E580A"/>
    <w:rsid w:val="009E5847"/>
    <w:rsid w:val="009E5CBD"/>
    <w:rsid w:val="009E5DF6"/>
    <w:rsid w:val="009E616D"/>
    <w:rsid w:val="009E7A89"/>
    <w:rsid w:val="009F019A"/>
    <w:rsid w:val="009F055E"/>
    <w:rsid w:val="009F0D61"/>
    <w:rsid w:val="009F0D62"/>
    <w:rsid w:val="009F1787"/>
    <w:rsid w:val="009F1CD0"/>
    <w:rsid w:val="009F1D2B"/>
    <w:rsid w:val="009F1E1B"/>
    <w:rsid w:val="009F2005"/>
    <w:rsid w:val="009F2275"/>
    <w:rsid w:val="009F2494"/>
    <w:rsid w:val="009F2745"/>
    <w:rsid w:val="009F2CCE"/>
    <w:rsid w:val="009F2FC3"/>
    <w:rsid w:val="009F38E7"/>
    <w:rsid w:val="009F4482"/>
    <w:rsid w:val="009F491A"/>
    <w:rsid w:val="009F517B"/>
    <w:rsid w:val="009F51AE"/>
    <w:rsid w:val="009F571B"/>
    <w:rsid w:val="009F5EA5"/>
    <w:rsid w:val="009F668D"/>
    <w:rsid w:val="009F66F5"/>
    <w:rsid w:val="009F700F"/>
    <w:rsid w:val="009F7DB2"/>
    <w:rsid w:val="00A007F9"/>
    <w:rsid w:val="00A009AB"/>
    <w:rsid w:val="00A00D1F"/>
    <w:rsid w:val="00A02059"/>
    <w:rsid w:val="00A038A7"/>
    <w:rsid w:val="00A03A5F"/>
    <w:rsid w:val="00A040B1"/>
    <w:rsid w:val="00A04EF3"/>
    <w:rsid w:val="00A054F6"/>
    <w:rsid w:val="00A05625"/>
    <w:rsid w:val="00A05734"/>
    <w:rsid w:val="00A059BC"/>
    <w:rsid w:val="00A059EC"/>
    <w:rsid w:val="00A06224"/>
    <w:rsid w:val="00A06BCC"/>
    <w:rsid w:val="00A06E2A"/>
    <w:rsid w:val="00A07034"/>
    <w:rsid w:val="00A071B9"/>
    <w:rsid w:val="00A0734C"/>
    <w:rsid w:val="00A073A1"/>
    <w:rsid w:val="00A0779E"/>
    <w:rsid w:val="00A07964"/>
    <w:rsid w:val="00A07CCE"/>
    <w:rsid w:val="00A104E0"/>
    <w:rsid w:val="00A10FD2"/>
    <w:rsid w:val="00A1105D"/>
    <w:rsid w:val="00A115F3"/>
    <w:rsid w:val="00A11664"/>
    <w:rsid w:val="00A11AC8"/>
    <w:rsid w:val="00A11FC5"/>
    <w:rsid w:val="00A125AA"/>
    <w:rsid w:val="00A1269D"/>
    <w:rsid w:val="00A1298E"/>
    <w:rsid w:val="00A12DFD"/>
    <w:rsid w:val="00A12F57"/>
    <w:rsid w:val="00A138B6"/>
    <w:rsid w:val="00A13901"/>
    <w:rsid w:val="00A13D57"/>
    <w:rsid w:val="00A14741"/>
    <w:rsid w:val="00A14B71"/>
    <w:rsid w:val="00A15787"/>
    <w:rsid w:val="00A157A3"/>
    <w:rsid w:val="00A15838"/>
    <w:rsid w:val="00A159A6"/>
    <w:rsid w:val="00A15BB5"/>
    <w:rsid w:val="00A15C6C"/>
    <w:rsid w:val="00A16307"/>
    <w:rsid w:val="00A16D0F"/>
    <w:rsid w:val="00A16ECA"/>
    <w:rsid w:val="00A172BF"/>
    <w:rsid w:val="00A20C28"/>
    <w:rsid w:val="00A2142D"/>
    <w:rsid w:val="00A2148B"/>
    <w:rsid w:val="00A214F5"/>
    <w:rsid w:val="00A21613"/>
    <w:rsid w:val="00A21D04"/>
    <w:rsid w:val="00A21D97"/>
    <w:rsid w:val="00A2215D"/>
    <w:rsid w:val="00A22A51"/>
    <w:rsid w:val="00A22F76"/>
    <w:rsid w:val="00A23055"/>
    <w:rsid w:val="00A2315D"/>
    <w:rsid w:val="00A2322C"/>
    <w:rsid w:val="00A23765"/>
    <w:rsid w:val="00A2380A"/>
    <w:rsid w:val="00A23EFD"/>
    <w:rsid w:val="00A2407B"/>
    <w:rsid w:val="00A242EF"/>
    <w:rsid w:val="00A24AA5"/>
    <w:rsid w:val="00A24B24"/>
    <w:rsid w:val="00A24E85"/>
    <w:rsid w:val="00A24E8A"/>
    <w:rsid w:val="00A25C44"/>
    <w:rsid w:val="00A27A31"/>
    <w:rsid w:val="00A304B2"/>
    <w:rsid w:val="00A3086C"/>
    <w:rsid w:val="00A31259"/>
    <w:rsid w:val="00A318C4"/>
    <w:rsid w:val="00A31951"/>
    <w:rsid w:val="00A32179"/>
    <w:rsid w:val="00A321E2"/>
    <w:rsid w:val="00A324BD"/>
    <w:rsid w:val="00A32B15"/>
    <w:rsid w:val="00A3469E"/>
    <w:rsid w:val="00A36353"/>
    <w:rsid w:val="00A364DE"/>
    <w:rsid w:val="00A3764E"/>
    <w:rsid w:val="00A37713"/>
    <w:rsid w:val="00A37BB7"/>
    <w:rsid w:val="00A4052A"/>
    <w:rsid w:val="00A40834"/>
    <w:rsid w:val="00A409E7"/>
    <w:rsid w:val="00A40BFE"/>
    <w:rsid w:val="00A4128F"/>
    <w:rsid w:val="00A41467"/>
    <w:rsid w:val="00A41AEA"/>
    <w:rsid w:val="00A41F72"/>
    <w:rsid w:val="00A43847"/>
    <w:rsid w:val="00A43A4C"/>
    <w:rsid w:val="00A44293"/>
    <w:rsid w:val="00A443EB"/>
    <w:rsid w:val="00A4449A"/>
    <w:rsid w:val="00A4564E"/>
    <w:rsid w:val="00A46439"/>
    <w:rsid w:val="00A508DD"/>
    <w:rsid w:val="00A5092C"/>
    <w:rsid w:val="00A5127C"/>
    <w:rsid w:val="00A518B5"/>
    <w:rsid w:val="00A51B95"/>
    <w:rsid w:val="00A51EED"/>
    <w:rsid w:val="00A523E0"/>
    <w:rsid w:val="00A52490"/>
    <w:rsid w:val="00A52980"/>
    <w:rsid w:val="00A52BF1"/>
    <w:rsid w:val="00A52F0E"/>
    <w:rsid w:val="00A52FF7"/>
    <w:rsid w:val="00A5361B"/>
    <w:rsid w:val="00A53680"/>
    <w:rsid w:val="00A536E9"/>
    <w:rsid w:val="00A53BDE"/>
    <w:rsid w:val="00A543E0"/>
    <w:rsid w:val="00A544D5"/>
    <w:rsid w:val="00A552CC"/>
    <w:rsid w:val="00A568BC"/>
    <w:rsid w:val="00A56A49"/>
    <w:rsid w:val="00A5730A"/>
    <w:rsid w:val="00A57617"/>
    <w:rsid w:val="00A57C25"/>
    <w:rsid w:val="00A57FB0"/>
    <w:rsid w:val="00A60418"/>
    <w:rsid w:val="00A6056A"/>
    <w:rsid w:val="00A60ACE"/>
    <w:rsid w:val="00A6170F"/>
    <w:rsid w:val="00A61820"/>
    <w:rsid w:val="00A61AA9"/>
    <w:rsid w:val="00A627A1"/>
    <w:rsid w:val="00A62F4C"/>
    <w:rsid w:val="00A6357A"/>
    <w:rsid w:val="00A63A37"/>
    <w:rsid w:val="00A6419A"/>
    <w:rsid w:val="00A65610"/>
    <w:rsid w:val="00A65C9D"/>
    <w:rsid w:val="00A66265"/>
    <w:rsid w:val="00A66322"/>
    <w:rsid w:val="00A66855"/>
    <w:rsid w:val="00A6688A"/>
    <w:rsid w:val="00A66FC6"/>
    <w:rsid w:val="00A70381"/>
    <w:rsid w:val="00A715F5"/>
    <w:rsid w:val="00A71936"/>
    <w:rsid w:val="00A71FC8"/>
    <w:rsid w:val="00A72AD9"/>
    <w:rsid w:val="00A72E9F"/>
    <w:rsid w:val="00A72F5A"/>
    <w:rsid w:val="00A73445"/>
    <w:rsid w:val="00A734C2"/>
    <w:rsid w:val="00A737E7"/>
    <w:rsid w:val="00A73928"/>
    <w:rsid w:val="00A74512"/>
    <w:rsid w:val="00A7475A"/>
    <w:rsid w:val="00A74E6E"/>
    <w:rsid w:val="00A75534"/>
    <w:rsid w:val="00A755B1"/>
    <w:rsid w:val="00A75911"/>
    <w:rsid w:val="00A769E9"/>
    <w:rsid w:val="00A76AB9"/>
    <w:rsid w:val="00A77D96"/>
    <w:rsid w:val="00A80A18"/>
    <w:rsid w:val="00A80C53"/>
    <w:rsid w:val="00A80CD6"/>
    <w:rsid w:val="00A8220B"/>
    <w:rsid w:val="00A82C81"/>
    <w:rsid w:val="00A831D9"/>
    <w:rsid w:val="00A83B8C"/>
    <w:rsid w:val="00A84014"/>
    <w:rsid w:val="00A84094"/>
    <w:rsid w:val="00A844B8"/>
    <w:rsid w:val="00A84955"/>
    <w:rsid w:val="00A8508D"/>
    <w:rsid w:val="00A85458"/>
    <w:rsid w:val="00A855A1"/>
    <w:rsid w:val="00A85DBC"/>
    <w:rsid w:val="00A85EE2"/>
    <w:rsid w:val="00A86039"/>
    <w:rsid w:val="00A86060"/>
    <w:rsid w:val="00A87964"/>
    <w:rsid w:val="00A87F0F"/>
    <w:rsid w:val="00A9051E"/>
    <w:rsid w:val="00A9059B"/>
    <w:rsid w:val="00A90CFF"/>
    <w:rsid w:val="00A9149E"/>
    <w:rsid w:val="00A916EC"/>
    <w:rsid w:val="00A91818"/>
    <w:rsid w:val="00A91EC0"/>
    <w:rsid w:val="00A91F74"/>
    <w:rsid w:val="00A9217E"/>
    <w:rsid w:val="00A92C92"/>
    <w:rsid w:val="00A92CDA"/>
    <w:rsid w:val="00A92E8E"/>
    <w:rsid w:val="00A93334"/>
    <w:rsid w:val="00A933D0"/>
    <w:rsid w:val="00A93614"/>
    <w:rsid w:val="00A937C9"/>
    <w:rsid w:val="00A93B33"/>
    <w:rsid w:val="00A94400"/>
    <w:rsid w:val="00A9478B"/>
    <w:rsid w:val="00A949BB"/>
    <w:rsid w:val="00A94BAA"/>
    <w:rsid w:val="00A953D7"/>
    <w:rsid w:val="00A953E1"/>
    <w:rsid w:val="00A959CC"/>
    <w:rsid w:val="00A95C87"/>
    <w:rsid w:val="00A95ED7"/>
    <w:rsid w:val="00A95EFA"/>
    <w:rsid w:val="00A969D8"/>
    <w:rsid w:val="00A96FD4"/>
    <w:rsid w:val="00A9712B"/>
    <w:rsid w:val="00A97279"/>
    <w:rsid w:val="00A97597"/>
    <w:rsid w:val="00A975E3"/>
    <w:rsid w:val="00AA0300"/>
    <w:rsid w:val="00AA04FC"/>
    <w:rsid w:val="00AA0624"/>
    <w:rsid w:val="00AA170C"/>
    <w:rsid w:val="00AA1F77"/>
    <w:rsid w:val="00AA2061"/>
    <w:rsid w:val="00AA2D7E"/>
    <w:rsid w:val="00AA2F38"/>
    <w:rsid w:val="00AA2FD6"/>
    <w:rsid w:val="00AA34F0"/>
    <w:rsid w:val="00AA38F1"/>
    <w:rsid w:val="00AA4075"/>
    <w:rsid w:val="00AA498B"/>
    <w:rsid w:val="00AA4E4C"/>
    <w:rsid w:val="00AA573C"/>
    <w:rsid w:val="00AA6020"/>
    <w:rsid w:val="00AA6244"/>
    <w:rsid w:val="00AA63C6"/>
    <w:rsid w:val="00AA6EFE"/>
    <w:rsid w:val="00AA71C4"/>
    <w:rsid w:val="00AB02CE"/>
    <w:rsid w:val="00AB054D"/>
    <w:rsid w:val="00AB0C27"/>
    <w:rsid w:val="00AB19D3"/>
    <w:rsid w:val="00AB19DA"/>
    <w:rsid w:val="00AB1CA1"/>
    <w:rsid w:val="00AB2231"/>
    <w:rsid w:val="00AB2236"/>
    <w:rsid w:val="00AB223C"/>
    <w:rsid w:val="00AB2896"/>
    <w:rsid w:val="00AB2F44"/>
    <w:rsid w:val="00AB31BE"/>
    <w:rsid w:val="00AB3721"/>
    <w:rsid w:val="00AB38A7"/>
    <w:rsid w:val="00AB3C98"/>
    <w:rsid w:val="00AB3E18"/>
    <w:rsid w:val="00AB3E7B"/>
    <w:rsid w:val="00AB52DE"/>
    <w:rsid w:val="00AB5D45"/>
    <w:rsid w:val="00AB5D77"/>
    <w:rsid w:val="00AB5E38"/>
    <w:rsid w:val="00AB6583"/>
    <w:rsid w:val="00AB73E8"/>
    <w:rsid w:val="00AC0212"/>
    <w:rsid w:val="00AC024E"/>
    <w:rsid w:val="00AC0921"/>
    <w:rsid w:val="00AC1336"/>
    <w:rsid w:val="00AC1463"/>
    <w:rsid w:val="00AC174B"/>
    <w:rsid w:val="00AC1FDF"/>
    <w:rsid w:val="00AC3AF1"/>
    <w:rsid w:val="00AC3D32"/>
    <w:rsid w:val="00AC40B3"/>
    <w:rsid w:val="00AC48A9"/>
    <w:rsid w:val="00AC5003"/>
    <w:rsid w:val="00AC577C"/>
    <w:rsid w:val="00AC5D89"/>
    <w:rsid w:val="00AC5ED3"/>
    <w:rsid w:val="00AC679E"/>
    <w:rsid w:val="00AC6A33"/>
    <w:rsid w:val="00AC6E77"/>
    <w:rsid w:val="00AC6E90"/>
    <w:rsid w:val="00AC72A5"/>
    <w:rsid w:val="00AC789E"/>
    <w:rsid w:val="00AC79F3"/>
    <w:rsid w:val="00AC7F09"/>
    <w:rsid w:val="00AD036C"/>
    <w:rsid w:val="00AD0440"/>
    <w:rsid w:val="00AD04D9"/>
    <w:rsid w:val="00AD06F7"/>
    <w:rsid w:val="00AD1B93"/>
    <w:rsid w:val="00AD20D3"/>
    <w:rsid w:val="00AD2352"/>
    <w:rsid w:val="00AD25E0"/>
    <w:rsid w:val="00AD2756"/>
    <w:rsid w:val="00AD2791"/>
    <w:rsid w:val="00AD3707"/>
    <w:rsid w:val="00AD3E3B"/>
    <w:rsid w:val="00AD42BD"/>
    <w:rsid w:val="00AD4DF2"/>
    <w:rsid w:val="00AD552D"/>
    <w:rsid w:val="00AD5B25"/>
    <w:rsid w:val="00AD6098"/>
    <w:rsid w:val="00AD63D2"/>
    <w:rsid w:val="00AD63DE"/>
    <w:rsid w:val="00AD6682"/>
    <w:rsid w:val="00AD6CDC"/>
    <w:rsid w:val="00AD6E79"/>
    <w:rsid w:val="00AD7A0B"/>
    <w:rsid w:val="00AD7A20"/>
    <w:rsid w:val="00AE01DD"/>
    <w:rsid w:val="00AE02C5"/>
    <w:rsid w:val="00AE0425"/>
    <w:rsid w:val="00AE0EE1"/>
    <w:rsid w:val="00AE1209"/>
    <w:rsid w:val="00AE14DC"/>
    <w:rsid w:val="00AE19CD"/>
    <w:rsid w:val="00AE1B6D"/>
    <w:rsid w:val="00AE1CEB"/>
    <w:rsid w:val="00AE1E2E"/>
    <w:rsid w:val="00AE1FD3"/>
    <w:rsid w:val="00AE2325"/>
    <w:rsid w:val="00AE3D2F"/>
    <w:rsid w:val="00AE44BD"/>
    <w:rsid w:val="00AE4892"/>
    <w:rsid w:val="00AE4C8A"/>
    <w:rsid w:val="00AE4CC6"/>
    <w:rsid w:val="00AE4EF8"/>
    <w:rsid w:val="00AE4F68"/>
    <w:rsid w:val="00AE5C5B"/>
    <w:rsid w:val="00AE6683"/>
    <w:rsid w:val="00AE70B3"/>
    <w:rsid w:val="00AE7435"/>
    <w:rsid w:val="00AE75BA"/>
    <w:rsid w:val="00AE7657"/>
    <w:rsid w:val="00AE7806"/>
    <w:rsid w:val="00AE7E0B"/>
    <w:rsid w:val="00AF000A"/>
    <w:rsid w:val="00AF1A5F"/>
    <w:rsid w:val="00AF1AC2"/>
    <w:rsid w:val="00AF1F20"/>
    <w:rsid w:val="00AF23CE"/>
    <w:rsid w:val="00AF2777"/>
    <w:rsid w:val="00AF30E6"/>
    <w:rsid w:val="00AF371F"/>
    <w:rsid w:val="00AF39E9"/>
    <w:rsid w:val="00AF4594"/>
    <w:rsid w:val="00AF4FA4"/>
    <w:rsid w:val="00AF5326"/>
    <w:rsid w:val="00AF556B"/>
    <w:rsid w:val="00AF5842"/>
    <w:rsid w:val="00AF5872"/>
    <w:rsid w:val="00AF6226"/>
    <w:rsid w:val="00AF6AA3"/>
    <w:rsid w:val="00AF7182"/>
    <w:rsid w:val="00AF7223"/>
    <w:rsid w:val="00AF7F8C"/>
    <w:rsid w:val="00B0027C"/>
    <w:rsid w:val="00B00AD4"/>
    <w:rsid w:val="00B00DFD"/>
    <w:rsid w:val="00B014B4"/>
    <w:rsid w:val="00B016F3"/>
    <w:rsid w:val="00B01933"/>
    <w:rsid w:val="00B01986"/>
    <w:rsid w:val="00B01A08"/>
    <w:rsid w:val="00B01B01"/>
    <w:rsid w:val="00B01BD3"/>
    <w:rsid w:val="00B01EAE"/>
    <w:rsid w:val="00B02123"/>
    <w:rsid w:val="00B023D2"/>
    <w:rsid w:val="00B02643"/>
    <w:rsid w:val="00B033DD"/>
    <w:rsid w:val="00B0345C"/>
    <w:rsid w:val="00B0359E"/>
    <w:rsid w:val="00B041EF"/>
    <w:rsid w:val="00B04664"/>
    <w:rsid w:val="00B04FA1"/>
    <w:rsid w:val="00B0525D"/>
    <w:rsid w:val="00B053FD"/>
    <w:rsid w:val="00B057C5"/>
    <w:rsid w:val="00B05B02"/>
    <w:rsid w:val="00B05F8F"/>
    <w:rsid w:val="00B0620C"/>
    <w:rsid w:val="00B0640C"/>
    <w:rsid w:val="00B0665C"/>
    <w:rsid w:val="00B07076"/>
    <w:rsid w:val="00B071B9"/>
    <w:rsid w:val="00B0786F"/>
    <w:rsid w:val="00B07F44"/>
    <w:rsid w:val="00B10224"/>
    <w:rsid w:val="00B106D8"/>
    <w:rsid w:val="00B11240"/>
    <w:rsid w:val="00B1175F"/>
    <w:rsid w:val="00B127BD"/>
    <w:rsid w:val="00B12D1F"/>
    <w:rsid w:val="00B12E8E"/>
    <w:rsid w:val="00B12EDF"/>
    <w:rsid w:val="00B13D3F"/>
    <w:rsid w:val="00B1429A"/>
    <w:rsid w:val="00B147E4"/>
    <w:rsid w:val="00B14C92"/>
    <w:rsid w:val="00B14E4D"/>
    <w:rsid w:val="00B1541C"/>
    <w:rsid w:val="00B15916"/>
    <w:rsid w:val="00B159C4"/>
    <w:rsid w:val="00B169B1"/>
    <w:rsid w:val="00B17177"/>
    <w:rsid w:val="00B17237"/>
    <w:rsid w:val="00B17A17"/>
    <w:rsid w:val="00B17EE2"/>
    <w:rsid w:val="00B209EE"/>
    <w:rsid w:val="00B21E25"/>
    <w:rsid w:val="00B22563"/>
    <w:rsid w:val="00B22780"/>
    <w:rsid w:val="00B22B7B"/>
    <w:rsid w:val="00B2416A"/>
    <w:rsid w:val="00B2531B"/>
    <w:rsid w:val="00B255FA"/>
    <w:rsid w:val="00B25617"/>
    <w:rsid w:val="00B269E1"/>
    <w:rsid w:val="00B26CB6"/>
    <w:rsid w:val="00B2736A"/>
    <w:rsid w:val="00B30735"/>
    <w:rsid w:val="00B30CE0"/>
    <w:rsid w:val="00B31275"/>
    <w:rsid w:val="00B31E66"/>
    <w:rsid w:val="00B31F0B"/>
    <w:rsid w:val="00B32A8B"/>
    <w:rsid w:val="00B32C2F"/>
    <w:rsid w:val="00B333BD"/>
    <w:rsid w:val="00B336E6"/>
    <w:rsid w:val="00B33985"/>
    <w:rsid w:val="00B3441A"/>
    <w:rsid w:val="00B3458B"/>
    <w:rsid w:val="00B3466A"/>
    <w:rsid w:val="00B34EB6"/>
    <w:rsid w:val="00B35205"/>
    <w:rsid w:val="00B35938"/>
    <w:rsid w:val="00B35D8B"/>
    <w:rsid w:val="00B36060"/>
    <w:rsid w:val="00B36135"/>
    <w:rsid w:val="00B36D84"/>
    <w:rsid w:val="00B36EDE"/>
    <w:rsid w:val="00B37192"/>
    <w:rsid w:val="00B37808"/>
    <w:rsid w:val="00B37AE5"/>
    <w:rsid w:val="00B405B1"/>
    <w:rsid w:val="00B406BC"/>
    <w:rsid w:val="00B419D0"/>
    <w:rsid w:val="00B42B1A"/>
    <w:rsid w:val="00B4307D"/>
    <w:rsid w:val="00B43AF6"/>
    <w:rsid w:val="00B43B7D"/>
    <w:rsid w:val="00B43BA9"/>
    <w:rsid w:val="00B43C8C"/>
    <w:rsid w:val="00B4458C"/>
    <w:rsid w:val="00B447AE"/>
    <w:rsid w:val="00B44C41"/>
    <w:rsid w:val="00B44DE4"/>
    <w:rsid w:val="00B44FA8"/>
    <w:rsid w:val="00B4549C"/>
    <w:rsid w:val="00B454A6"/>
    <w:rsid w:val="00B454C9"/>
    <w:rsid w:val="00B45B0C"/>
    <w:rsid w:val="00B4686C"/>
    <w:rsid w:val="00B46962"/>
    <w:rsid w:val="00B46C37"/>
    <w:rsid w:val="00B470D3"/>
    <w:rsid w:val="00B47529"/>
    <w:rsid w:val="00B5080C"/>
    <w:rsid w:val="00B51188"/>
    <w:rsid w:val="00B516C5"/>
    <w:rsid w:val="00B519E7"/>
    <w:rsid w:val="00B51C68"/>
    <w:rsid w:val="00B521F5"/>
    <w:rsid w:val="00B52761"/>
    <w:rsid w:val="00B52B03"/>
    <w:rsid w:val="00B54D7A"/>
    <w:rsid w:val="00B558FA"/>
    <w:rsid w:val="00B559EF"/>
    <w:rsid w:val="00B55C1C"/>
    <w:rsid w:val="00B569E7"/>
    <w:rsid w:val="00B56E27"/>
    <w:rsid w:val="00B56EB7"/>
    <w:rsid w:val="00B56EFF"/>
    <w:rsid w:val="00B579C3"/>
    <w:rsid w:val="00B60CB2"/>
    <w:rsid w:val="00B61329"/>
    <w:rsid w:val="00B61801"/>
    <w:rsid w:val="00B62166"/>
    <w:rsid w:val="00B62707"/>
    <w:rsid w:val="00B629F2"/>
    <w:rsid w:val="00B62D67"/>
    <w:rsid w:val="00B62F60"/>
    <w:rsid w:val="00B6360A"/>
    <w:rsid w:val="00B64405"/>
    <w:rsid w:val="00B64B64"/>
    <w:rsid w:val="00B64BA1"/>
    <w:rsid w:val="00B64ED0"/>
    <w:rsid w:val="00B650DD"/>
    <w:rsid w:val="00B651CC"/>
    <w:rsid w:val="00B657BD"/>
    <w:rsid w:val="00B65A5A"/>
    <w:rsid w:val="00B65D4E"/>
    <w:rsid w:val="00B66218"/>
    <w:rsid w:val="00B66348"/>
    <w:rsid w:val="00B667DC"/>
    <w:rsid w:val="00B6694F"/>
    <w:rsid w:val="00B670F7"/>
    <w:rsid w:val="00B670FF"/>
    <w:rsid w:val="00B67B25"/>
    <w:rsid w:val="00B67E1D"/>
    <w:rsid w:val="00B704B0"/>
    <w:rsid w:val="00B70901"/>
    <w:rsid w:val="00B70A98"/>
    <w:rsid w:val="00B70E43"/>
    <w:rsid w:val="00B71479"/>
    <w:rsid w:val="00B71A16"/>
    <w:rsid w:val="00B71C7C"/>
    <w:rsid w:val="00B71C9A"/>
    <w:rsid w:val="00B71E6B"/>
    <w:rsid w:val="00B71EDA"/>
    <w:rsid w:val="00B722CF"/>
    <w:rsid w:val="00B724CE"/>
    <w:rsid w:val="00B72AC5"/>
    <w:rsid w:val="00B731AF"/>
    <w:rsid w:val="00B73871"/>
    <w:rsid w:val="00B73A38"/>
    <w:rsid w:val="00B73BF9"/>
    <w:rsid w:val="00B74400"/>
    <w:rsid w:val="00B7441F"/>
    <w:rsid w:val="00B7462B"/>
    <w:rsid w:val="00B74814"/>
    <w:rsid w:val="00B75CD5"/>
    <w:rsid w:val="00B76111"/>
    <w:rsid w:val="00B7624E"/>
    <w:rsid w:val="00B765A9"/>
    <w:rsid w:val="00B76D80"/>
    <w:rsid w:val="00B770E2"/>
    <w:rsid w:val="00B77C6B"/>
    <w:rsid w:val="00B80299"/>
    <w:rsid w:val="00B8031B"/>
    <w:rsid w:val="00B80482"/>
    <w:rsid w:val="00B80524"/>
    <w:rsid w:val="00B80AC7"/>
    <w:rsid w:val="00B80D2E"/>
    <w:rsid w:val="00B80F94"/>
    <w:rsid w:val="00B812DD"/>
    <w:rsid w:val="00B812FA"/>
    <w:rsid w:val="00B8132F"/>
    <w:rsid w:val="00B815B0"/>
    <w:rsid w:val="00B82395"/>
    <w:rsid w:val="00B82967"/>
    <w:rsid w:val="00B83EEF"/>
    <w:rsid w:val="00B84449"/>
    <w:rsid w:val="00B85018"/>
    <w:rsid w:val="00B855B9"/>
    <w:rsid w:val="00B86468"/>
    <w:rsid w:val="00B86A3D"/>
    <w:rsid w:val="00B86C43"/>
    <w:rsid w:val="00B8702F"/>
    <w:rsid w:val="00B87B29"/>
    <w:rsid w:val="00B87C6C"/>
    <w:rsid w:val="00B9142E"/>
    <w:rsid w:val="00B922DE"/>
    <w:rsid w:val="00B92BB6"/>
    <w:rsid w:val="00B933AB"/>
    <w:rsid w:val="00B9352A"/>
    <w:rsid w:val="00B936F4"/>
    <w:rsid w:val="00B93E4A"/>
    <w:rsid w:val="00B93E75"/>
    <w:rsid w:val="00B93FA3"/>
    <w:rsid w:val="00B93FEA"/>
    <w:rsid w:val="00B94140"/>
    <w:rsid w:val="00B946C1"/>
    <w:rsid w:val="00B9553A"/>
    <w:rsid w:val="00B95632"/>
    <w:rsid w:val="00B95BC1"/>
    <w:rsid w:val="00B95CD1"/>
    <w:rsid w:val="00B960C5"/>
    <w:rsid w:val="00B969CB"/>
    <w:rsid w:val="00B96DC7"/>
    <w:rsid w:val="00B96EBC"/>
    <w:rsid w:val="00B970AF"/>
    <w:rsid w:val="00B975F5"/>
    <w:rsid w:val="00B97AEB"/>
    <w:rsid w:val="00BA00F6"/>
    <w:rsid w:val="00BA049A"/>
    <w:rsid w:val="00BA0531"/>
    <w:rsid w:val="00BA0847"/>
    <w:rsid w:val="00BA094F"/>
    <w:rsid w:val="00BA0A53"/>
    <w:rsid w:val="00BA13AF"/>
    <w:rsid w:val="00BA1AC5"/>
    <w:rsid w:val="00BA1B9C"/>
    <w:rsid w:val="00BA1D53"/>
    <w:rsid w:val="00BA32A9"/>
    <w:rsid w:val="00BA33F4"/>
    <w:rsid w:val="00BA3D2C"/>
    <w:rsid w:val="00BA3E71"/>
    <w:rsid w:val="00BA48DD"/>
    <w:rsid w:val="00BA50F9"/>
    <w:rsid w:val="00BA51B2"/>
    <w:rsid w:val="00BA587A"/>
    <w:rsid w:val="00BA59B0"/>
    <w:rsid w:val="00BA5C51"/>
    <w:rsid w:val="00BA5E54"/>
    <w:rsid w:val="00BA69DE"/>
    <w:rsid w:val="00BB08FA"/>
    <w:rsid w:val="00BB1511"/>
    <w:rsid w:val="00BB16AC"/>
    <w:rsid w:val="00BB17D2"/>
    <w:rsid w:val="00BB1881"/>
    <w:rsid w:val="00BB1883"/>
    <w:rsid w:val="00BB2040"/>
    <w:rsid w:val="00BB20E9"/>
    <w:rsid w:val="00BB298A"/>
    <w:rsid w:val="00BB2A9F"/>
    <w:rsid w:val="00BB2C3B"/>
    <w:rsid w:val="00BB2D96"/>
    <w:rsid w:val="00BB3751"/>
    <w:rsid w:val="00BB3A56"/>
    <w:rsid w:val="00BB3FDA"/>
    <w:rsid w:val="00BB40C8"/>
    <w:rsid w:val="00BB4531"/>
    <w:rsid w:val="00BB4744"/>
    <w:rsid w:val="00BB4D75"/>
    <w:rsid w:val="00BB5A28"/>
    <w:rsid w:val="00BB5B6B"/>
    <w:rsid w:val="00BB5D90"/>
    <w:rsid w:val="00BB5E3A"/>
    <w:rsid w:val="00BB620A"/>
    <w:rsid w:val="00BB6336"/>
    <w:rsid w:val="00BB7E6A"/>
    <w:rsid w:val="00BB7F2A"/>
    <w:rsid w:val="00BB7FD9"/>
    <w:rsid w:val="00BC028D"/>
    <w:rsid w:val="00BC0ADF"/>
    <w:rsid w:val="00BC11EB"/>
    <w:rsid w:val="00BC1E04"/>
    <w:rsid w:val="00BC2B52"/>
    <w:rsid w:val="00BC311B"/>
    <w:rsid w:val="00BC3263"/>
    <w:rsid w:val="00BC3C1D"/>
    <w:rsid w:val="00BC4096"/>
    <w:rsid w:val="00BC453D"/>
    <w:rsid w:val="00BC4575"/>
    <w:rsid w:val="00BC4E4A"/>
    <w:rsid w:val="00BC5137"/>
    <w:rsid w:val="00BC54F9"/>
    <w:rsid w:val="00BC657F"/>
    <w:rsid w:val="00BC6827"/>
    <w:rsid w:val="00BC7A6A"/>
    <w:rsid w:val="00BC7D6B"/>
    <w:rsid w:val="00BD0160"/>
    <w:rsid w:val="00BD0BD3"/>
    <w:rsid w:val="00BD148B"/>
    <w:rsid w:val="00BD22F9"/>
    <w:rsid w:val="00BD2735"/>
    <w:rsid w:val="00BD2A78"/>
    <w:rsid w:val="00BD2B1E"/>
    <w:rsid w:val="00BD2B73"/>
    <w:rsid w:val="00BD2F40"/>
    <w:rsid w:val="00BD3799"/>
    <w:rsid w:val="00BD4058"/>
    <w:rsid w:val="00BD439D"/>
    <w:rsid w:val="00BD4680"/>
    <w:rsid w:val="00BD5119"/>
    <w:rsid w:val="00BD5498"/>
    <w:rsid w:val="00BD6014"/>
    <w:rsid w:val="00BD6738"/>
    <w:rsid w:val="00BD69A9"/>
    <w:rsid w:val="00BD6B81"/>
    <w:rsid w:val="00BD708C"/>
    <w:rsid w:val="00BD741B"/>
    <w:rsid w:val="00BD78E1"/>
    <w:rsid w:val="00BD7C18"/>
    <w:rsid w:val="00BD7CE5"/>
    <w:rsid w:val="00BD7ECB"/>
    <w:rsid w:val="00BD7F71"/>
    <w:rsid w:val="00BE05D1"/>
    <w:rsid w:val="00BE0DBB"/>
    <w:rsid w:val="00BE1125"/>
    <w:rsid w:val="00BE1370"/>
    <w:rsid w:val="00BE1835"/>
    <w:rsid w:val="00BE359E"/>
    <w:rsid w:val="00BE3646"/>
    <w:rsid w:val="00BE3802"/>
    <w:rsid w:val="00BE3913"/>
    <w:rsid w:val="00BE3EAD"/>
    <w:rsid w:val="00BE4247"/>
    <w:rsid w:val="00BE47F3"/>
    <w:rsid w:val="00BE4E4A"/>
    <w:rsid w:val="00BE520C"/>
    <w:rsid w:val="00BE5703"/>
    <w:rsid w:val="00BE57A7"/>
    <w:rsid w:val="00BE5C80"/>
    <w:rsid w:val="00BE66FE"/>
    <w:rsid w:val="00BE6D7B"/>
    <w:rsid w:val="00BE6F11"/>
    <w:rsid w:val="00BE7014"/>
    <w:rsid w:val="00BE79D5"/>
    <w:rsid w:val="00BE7E4F"/>
    <w:rsid w:val="00BF076A"/>
    <w:rsid w:val="00BF16AC"/>
    <w:rsid w:val="00BF1B17"/>
    <w:rsid w:val="00BF2486"/>
    <w:rsid w:val="00BF262F"/>
    <w:rsid w:val="00BF281F"/>
    <w:rsid w:val="00BF2D71"/>
    <w:rsid w:val="00BF2F0B"/>
    <w:rsid w:val="00BF2F20"/>
    <w:rsid w:val="00BF30AB"/>
    <w:rsid w:val="00BF3107"/>
    <w:rsid w:val="00BF34C8"/>
    <w:rsid w:val="00BF4120"/>
    <w:rsid w:val="00BF413B"/>
    <w:rsid w:val="00BF4959"/>
    <w:rsid w:val="00BF4CB7"/>
    <w:rsid w:val="00BF58BD"/>
    <w:rsid w:val="00BF5942"/>
    <w:rsid w:val="00BF603A"/>
    <w:rsid w:val="00BF7176"/>
    <w:rsid w:val="00BF7651"/>
    <w:rsid w:val="00C00017"/>
    <w:rsid w:val="00C01148"/>
    <w:rsid w:val="00C01914"/>
    <w:rsid w:val="00C01A19"/>
    <w:rsid w:val="00C01BDC"/>
    <w:rsid w:val="00C02488"/>
    <w:rsid w:val="00C02C54"/>
    <w:rsid w:val="00C03243"/>
    <w:rsid w:val="00C038F1"/>
    <w:rsid w:val="00C03A7F"/>
    <w:rsid w:val="00C03D5B"/>
    <w:rsid w:val="00C03F5F"/>
    <w:rsid w:val="00C046F0"/>
    <w:rsid w:val="00C054CA"/>
    <w:rsid w:val="00C05757"/>
    <w:rsid w:val="00C0584A"/>
    <w:rsid w:val="00C06006"/>
    <w:rsid w:val="00C0686D"/>
    <w:rsid w:val="00C06A90"/>
    <w:rsid w:val="00C06EE7"/>
    <w:rsid w:val="00C07C29"/>
    <w:rsid w:val="00C10107"/>
    <w:rsid w:val="00C10A98"/>
    <w:rsid w:val="00C10E5F"/>
    <w:rsid w:val="00C1129C"/>
    <w:rsid w:val="00C114AF"/>
    <w:rsid w:val="00C118D8"/>
    <w:rsid w:val="00C119CB"/>
    <w:rsid w:val="00C11CCE"/>
    <w:rsid w:val="00C11E9D"/>
    <w:rsid w:val="00C12281"/>
    <w:rsid w:val="00C1256A"/>
    <w:rsid w:val="00C132F5"/>
    <w:rsid w:val="00C13E51"/>
    <w:rsid w:val="00C13F06"/>
    <w:rsid w:val="00C145BC"/>
    <w:rsid w:val="00C14B1A"/>
    <w:rsid w:val="00C14B9A"/>
    <w:rsid w:val="00C14FBA"/>
    <w:rsid w:val="00C151FC"/>
    <w:rsid w:val="00C15755"/>
    <w:rsid w:val="00C15DBE"/>
    <w:rsid w:val="00C15DCD"/>
    <w:rsid w:val="00C15E82"/>
    <w:rsid w:val="00C1604C"/>
    <w:rsid w:val="00C16BE9"/>
    <w:rsid w:val="00C16D74"/>
    <w:rsid w:val="00C17120"/>
    <w:rsid w:val="00C20789"/>
    <w:rsid w:val="00C2131E"/>
    <w:rsid w:val="00C21AC6"/>
    <w:rsid w:val="00C21D93"/>
    <w:rsid w:val="00C2243E"/>
    <w:rsid w:val="00C22C6B"/>
    <w:rsid w:val="00C22C98"/>
    <w:rsid w:val="00C230E8"/>
    <w:rsid w:val="00C2311A"/>
    <w:rsid w:val="00C232F8"/>
    <w:rsid w:val="00C23519"/>
    <w:rsid w:val="00C23523"/>
    <w:rsid w:val="00C237E5"/>
    <w:rsid w:val="00C23FE9"/>
    <w:rsid w:val="00C2431A"/>
    <w:rsid w:val="00C24BB5"/>
    <w:rsid w:val="00C24C03"/>
    <w:rsid w:val="00C24C6E"/>
    <w:rsid w:val="00C24DBE"/>
    <w:rsid w:val="00C25061"/>
    <w:rsid w:val="00C258F0"/>
    <w:rsid w:val="00C25CDE"/>
    <w:rsid w:val="00C261F2"/>
    <w:rsid w:val="00C26B28"/>
    <w:rsid w:val="00C271A7"/>
    <w:rsid w:val="00C274FD"/>
    <w:rsid w:val="00C276E9"/>
    <w:rsid w:val="00C2793B"/>
    <w:rsid w:val="00C27B02"/>
    <w:rsid w:val="00C27BA0"/>
    <w:rsid w:val="00C27C49"/>
    <w:rsid w:val="00C27E8C"/>
    <w:rsid w:val="00C301D4"/>
    <w:rsid w:val="00C3098A"/>
    <w:rsid w:val="00C31234"/>
    <w:rsid w:val="00C315C7"/>
    <w:rsid w:val="00C317F3"/>
    <w:rsid w:val="00C31C13"/>
    <w:rsid w:val="00C31F9F"/>
    <w:rsid w:val="00C32386"/>
    <w:rsid w:val="00C326C6"/>
    <w:rsid w:val="00C32700"/>
    <w:rsid w:val="00C32F64"/>
    <w:rsid w:val="00C33597"/>
    <w:rsid w:val="00C3384E"/>
    <w:rsid w:val="00C33B44"/>
    <w:rsid w:val="00C34050"/>
    <w:rsid w:val="00C341D3"/>
    <w:rsid w:val="00C34CB2"/>
    <w:rsid w:val="00C34FED"/>
    <w:rsid w:val="00C350A1"/>
    <w:rsid w:val="00C350FB"/>
    <w:rsid w:val="00C35345"/>
    <w:rsid w:val="00C354DD"/>
    <w:rsid w:val="00C35919"/>
    <w:rsid w:val="00C35CE3"/>
    <w:rsid w:val="00C35E76"/>
    <w:rsid w:val="00C3603E"/>
    <w:rsid w:val="00C36908"/>
    <w:rsid w:val="00C36B19"/>
    <w:rsid w:val="00C36E63"/>
    <w:rsid w:val="00C40D55"/>
    <w:rsid w:val="00C40E0B"/>
    <w:rsid w:val="00C40ED6"/>
    <w:rsid w:val="00C40FF0"/>
    <w:rsid w:val="00C4148B"/>
    <w:rsid w:val="00C414AC"/>
    <w:rsid w:val="00C4173B"/>
    <w:rsid w:val="00C41A2E"/>
    <w:rsid w:val="00C41B86"/>
    <w:rsid w:val="00C41D3D"/>
    <w:rsid w:val="00C4235B"/>
    <w:rsid w:val="00C4244E"/>
    <w:rsid w:val="00C42488"/>
    <w:rsid w:val="00C44333"/>
    <w:rsid w:val="00C446D8"/>
    <w:rsid w:val="00C446F8"/>
    <w:rsid w:val="00C44C28"/>
    <w:rsid w:val="00C45370"/>
    <w:rsid w:val="00C45956"/>
    <w:rsid w:val="00C45B2B"/>
    <w:rsid w:val="00C45C06"/>
    <w:rsid w:val="00C45E7A"/>
    <w:rsid w:val="00C46417"/>
    <w:rsid w:val="00C46985"/>
    <w:rsid w:val="00C46A96"/>
    <w:rsid w:val="00C46DC3"/>
    <w:rsid w:val="00C4717F"/>
    <w:rsid w:val="00C476D6"/>
    <w:rsid w:val="00C4796F"/>
    <w:rsid w:val="00C479D3"/>
    <w:rsid w:val="00C47C8B"/>
    <w:rsid w:val="00C5078A"/>
    <w:rsid w:val="00C508A9"/>
    <w:rsid w:val="00C51017"/>
    <w:rsid w:val="00C51552"/>
    <w:rsid w:val="00C51951"/>
    <w:rsid w:val="00C51B0C"/>
    <w:rsid w:val="00C51C7B"/>
    <w:rsid w:val="00C51F58"/>
    <w:rsid w:val="00C52FBD"/>
    <w:rsid w:val="00C5306E"/>
    <w:rsid w:val="00C5394D"/>
    <w:rsid w:val="00C53D39"/>
    <w:rsid w:val="00C54799"/>
    <w:rsid w:val="00C5592A"/>
    <w:rsid w:val="00C559C1"/>
    <w:rsid w:val="00C56122"/>
    <w:rsid w:val="00C561FE"/>
    <w:rsid w:val="00C563A3"/>
    <w:rsid w:val="00C567BF"/>
    <w:rsid w:val="00C56D17"/>
    <w:rsid w:val="00C56EE3"/>
    <w:rsid w:val="00C57351"/>
    <w:rsid w:val="00C6011A"/>
    <w:rsid w:val="00C60545"/>
    <w:rsid w:val="00C60E90"/>
    <w:rsid w:val="00C613C2"/>
    <w:rsid w:val="00C614DF"/>
    <w:rsid w:val="00C61962"/>
    <w:rsid w:val="00C63205"/>
    <w:rsid w:val="00C639CA"/>
    <w:rsid w:val="00C63BAD"/>
    <w:rsid w:val="00C646FA"/>
    <w:rsid w:val="00C64AD9"/>
    <w:rsid w:val="00C64F5D"/>
    <w:rsid w:val="00C65D72"/>
    <w:rsid w:val="00C66753"/>
    <w:rsid w:val="00C668B7"/>
    <w:rsid w:val="00C66AB2"/>
    <w:rsid w:val="00C671FD"/>
    <w:rsid w:val="00C67FA9"/>
    <w:rsid w:val="00C70E0A"/>
    <w:rsid w:val="00C70EEA"/>
    <w:rsid w:val="00C714FA"/>
    <w:rsid w:val="00C716FE"/>
    <w:rsid w:val="00C71EC1"/>
    <w:rsid w:val="00C722CC"/>
    <w:rsid w:val="00C7311E"/>
    <w:rsid w:val="00C73530"/>
    <w:rsid w:val="00C73C28"/>
    <w:rsid w:val="00C74735"/>
    <w:rsid w:val="00C74CFA"/>
    <w:rsid w:val="00C75669"/>
    <w:rsid w:val="00C7626F"/>
    <w:rsid w:val="00C76779"/>
    <w:rsid w:val="00C77391"/>
    <w:rsid w:val="00C778F0"/>
    <w:rsid w:val="00C77992"/>
    <w:rsid w:val="00C77B62"/>
    <w:rsid w:val="00C77CFA"/>
    <w:rsid w:val="00C77DC8"/>
    <w:rsid w:val="00C804BA"/>
    <w:rsid w:val="00C8081F"/>
    <w:rsid w:val="00C80BFB"/>
    <w:rsid w:val="00C81458"/>
    <w:rsid w:val="00C8189D"/>
    <w:rsid w:val="00C81A91"/>
    <w:rsid w:val="00C81D1E"/>
    <w:rsid w:val="00C8226C"/>
    <w:rsid w:val="00C824AE"/>
    <w:rsid w:val="00C8262A"/>
    <w:rsid w:val="00C8281E"/>
    <w:rsid w:val="00C82B6D"/>
    <w:rsid w:val="00C82F20"/>
    <w:rsid w:val="00C83191"/>
    <w:rsid w:val="00C834BA"/>
    <w:rsid w:val="00C83798"/>
    <w:rsid w:val="00C838C0"/>
    <w:rsid w:val="00C84205"/>
    <w:rsid w:val="00C844CC"/>
    <w:rsid w:val="00C8476A"/>
    <w:rsid w:val="00C84BE4"/>
    <w:rsid w:val="00C861BA"/>
    <w:rsid w:val="00C86371"/>
    <w:rsid w:val="00C864D0"/>
    <w:rsid w:val="00C864F0"/>
    <w:rsid w:val="00C86541"/>
    <w:rsid w:val="00C86941"/>
    <w:rsid w:val="00C86B56"/>
    <w:rsid w:val="00C901B9"/>
    <w:rsid w:val="00C90671"/>
    <w:rsid w:val="00C90CB2"/>
    <w:rsid w:val="00C91642"/>
    <w:rsid w:val="00C91AA4"/>
    <w:rsid w:val="00C91CF7"/>
    <w:rsid w:val="00C921A9"/>
    <w:rsid w:val="00C92226"/>
    <w:rsid w:val="00C922B7"/>
    <w:rsid w:val="00C9239C"/>
    <w:rsid w:val="00C92CE6"/>
    <w:rsid w:val="00C92CFF"/>
    <w:rsid w:val="00C92E7B"/>
    <w:rsid w:val="00C93301"/>
    <w:rsid w:val="00C936D7"/>
    <w:rsid w:val="00C93815"/>
    <w:rsid w:val="00C93A5B"/>
    <w:rsid w:val="00C94BE5"/>
    <w:rsid w:val="00C94E3D"/>
    <w:rsid w:val="00C9579A"/>
    <w:rsid w:val="00C95E05"/>
    <w:rsid w:val="00C96124"/>
    <w:rsid w:val="00C96434"/>
    <w:rsid w:val="00C96C37"/>
    <w:rsid w:val="00C97796"/>
    <w:rsid w:val="00C97F80"/>
    <w:rsid w:val="00C97FF1"/>
    <w:rsid w:val="00CA00CE"/>
    <w:rsid w:val="00CA10AA"/>
    <w:rsid w:val="00CA1500"/>
    <w:rsid w:val="00CA16FD"/>
    <w:rsid w:val="00CA1937"/>
    <w:rsid w:val="00CA270D"/>
    <w:rsid w:val="00CA2D9B"/>
    <w:rsid w:val="00CA360A"/>
    <w:rsid w:val="00CA404B"/>
    <w:rsid w:val="00CA476D"/>
    <w:rsid w:val="00CA4ADF"/>
    <w:rsid w:val="00CA4BDB"/>
    <w:rsid w:val="00CA5238"/>
    <w:rsid w:val="00CA56ED"/>
    <w:rsid w:val="00CA6444"/>
    <w:rsid w:val="00CA6A4A"/>
    <w:rsid w:val="00CA743B"/>
    <w:rsid w:val="00CA7827"/>
    <w:rsid w:val="00CB0AE5"/>
    <w:rsid w:val="00CB1204"/>
    <w:rsid w:val="00CB12C4"/>
    <w:rsid w:val="00CB136E"/>
    <w:rsid w:val="00CB17E9"/>
    <w:rsid w:val="00CB200D"/>
    <w:rsid w:val="00CB2118"/>
    <w:rsid w:val="00CB2454"/>
    <w:rsid w:val="00CB2B02"/>
    <w:rsid w:val="00CB373C"/>
    <w:rsid w:val="00CB3F3A"/>
    <w:rsid w:val="00CB438A"/>
    <w:rsid w:val="00CB4434"/>
    <w:rsid w:val="00CB4F50"/>
    <w:rsid w:val="00CB5140"/>
    <w:rsid w:val="00CB56D1"/>
    <w:rsid w:val="00CB5CB1"/>
    <w:rsid w:val="00CB615B"/>
    <w:rsid w:val="00CB64D4"/>
    <w:rsid w:val="00CB6FF5"/>
    <w:rsid w:val="00CB73D7"/>
    <w:rsid w:val="00CB7F17"/>
    <w:rsid w:val="00CB7F8A"/>
    <w:rsid w:val="00CC0690"/>
    <w:rsid w:val="00CC1541"/>
    <w:rsid w:val="00CC198D"/>
    <w:rsid w:val="00CC30FF"/>
    <w:rsid w:val="00CC3211"/>
    <w:rsid w:val="00CC38A4"/>
    <w:rsid w:val="00CC3D50"/>
    <w:rsid w:val="00CC3F7C"/>
    <w:rsid w:val="00CC491E"/>
    <w:rsid w:val="00CC4A68"/>
    <w:rsid w:val="00CC4CA8"/>
    <w:rsid w:val="00CC6871"/>
    <w:rsid w:val="00CC71A6"/>
    <w:rsid w:val="00CC7366"/>
    <w:rsid w:val="00CC73F1"/>
    <w:rsid w:val="00CC7538"/>
    <w:rsid w:val="00CC75B3"/>
    <w:rsid w:val="00CC7C44"/>
    <w:rsid w:val="00CD04F7"/>
    <w:rsid w:val="00CD0BB2"/>
    <w:rsid w:val="00CD1E96"/>
    <w:rsid w:val="00CD20BA"/>
    <w:rsid w:val="00CD219F"/>
    <w:rsid w:val="00CD250D"/>
    <w:rsid w:val="00CD37DB"/>
    <w:rsid w:val="00CD3D59"/>
    <w:rsid w:val="00CD4066"/>
    <w:rsid w:val="00CD44E2"/>
    <w:rsid w:val="00CD4BA1"/>
    <w:rsid w:val="00CD4F0A"/>
    <w:rsid w:val="00CD4F2C"/>
    <w:rsid w:val="00CD53A3"/>
    <w:rsid w:val="00CD5DC0"/>
    <w:rsid w:val="00CD6A40"/>
    <w:rsid w:val="00CD6CFF"/>
    <w:rsid w:val="00CD70C8"/>
    <w:rsid w:val="00CD7107"/>
    <w:rsid w:val="00CD728D"/>
    <w:rsid w:val="00CD7B76"/>
    <w:rsid w:val="00CE0169"/>
    <w:rsid w:val="00CE0520"/>
    <w:rsid w:val="00CE1E46"/>
    <w:rsid w:val="00CE24D5"/>
    <w:rsid w:val="00CE296C"/>
    <w:rsid w:val="00CE36BE"/>
    <w:rsid w:val="00CE38D8"/>
    <w:rsid w:val="00CE3A14"/>
    <w:rsid w:val="00CE3A44"/>
    <w:rsid w:val="00CE3E27"/>
    <w:rsid w:val="00CE4B0C"/>
    <w:rsid w:val="00CE4B71"/>
    <w:rsid w:val="00CE6281"/>
    <w:rsid w:val="00CE63AE"/>
    <w:rsid w:val="00CE66A0"/>
    <w:rsid w:val="00CE6AC1"/>
    <w:rsid w:val="00CE6B31"/>
    <w:rsid w:val="00CE73A6"/>
    <w:rsid w:val="00CE73DB"/>
    <w:rsid w:val="00CE774E"/>
    <w:rsid w:val="00CF02A3"/>
    <w:rsid w:val="00CF0583"/>
    <w:rsid w:val="00CF1A66"/>
    <w:rsid w:val="00CF1E11"/>
    <w:rsid w:val="00CF1E9C"/>
    <w:rsid w:val="00CF2053"/>
    <w:rsid w:val="00CF2D50"/>
    <w:rsid w:val="00CF3053"/>
    <w:rsid w:val="00CF32CE"/>
    <w:rsid w:val="00CF36AA"/>
    <w:rsid w:val="00CF3D2B"/>
    <w:rsid w:val="00CF3F2C"/>
    <w:rsid w:val="00CF3F46"/>
    <w:rsid w:val="00CF4099"/>
    <w:rsid w:val="00CF5771"/>
    <w:rsid w:val="00CF5DDA"/>
    <w:rsid w:val="00CF6488"/>
    <w:rsid w:val="00CF66E9"/>
    <w:rsid w:val="00CF6D07"/>
    <w:rsid w:val="00CF6D9F"/>
    <w:rsid w:val="00CF7F6B"/>
    <w:rsid w:val="00D00C3F"/>
    <w:rsid w:val="00D021B5"/>
    <w:rsid w:val="00D0246F"/>
    <w:rsid w:val="00D030C4"/>
    <w:rsid w:val="00D0347F"/>
    <w:rsid w:val="00D040B0"/>
    <w:rsid w:val="00D04570"/>
    <w:rsid w:val="00D04D23"/>
    <w:rsid w:val="00D05A3D"/>
    <w:rsid w:val="00D05ACD"/>
    <w:rsid w:val="00D06732"/>
    <w:rsid w:val="00D06B55"/>
    <w:rsid w:val="00D06E85"/>
    <w:rsid w:val="00D07025"/>
    <w:rsid w:val="00D076CD"/>
    <w:rsid w:val="00D1009A"/>
    <w:rsid w:val="00D1030C"/>
    <w:rsid w:val="00D10AC6"/>
    <w:rsid w:val="00D112EA"/>
    <w:rsid w:val="00D132F9"/>
    <w:rsid w:val="00D135D7"/>
    <w:rsid w:val="00D13642"/>
    <w:rsid w:val="00D13E00"/>
    <w:rsid w:val="00D141F7"/>
    <w:rsid w:val="00D14285"/>
    <w:rsid w:val="00D14E8C"/>
    <w:rsid w:val="00D15025"/>
    <w:rsid w:val="00D150EB"/>
    <w:rsid w:val="00D152C0"/>
    <w:rsid w:val="00D15B8B"/>
    <w:rsid w:val="00D15D7F"/>
    <w:rsid w:val="00D16017"/>
    <w:rsid w:val="00D16721"/>
    <w:rsid w:val="00D167B0"/>
    <w:rsid w:val="00D1682A"/>
    <w:rsid w:val="00D17197"/>
    <w:rsid w:val="00D177AA"/>
    <w:rsid w:val="00D17B98"/>
    <w:rsid w:val="00D17C64"/>
    <w:rsid w:val="00D201EC"/>
    <w:rsid w:val="00D20B01"/>
    <w:rsid w:val="00D20E06"/>
    <w:rsid w:val="00D21C40"/>
    <w:rsid w:val="00D228A4"/>
    <w:rsid w:val="00D229A7"/>
    <w:rsid w:val="00D229CF"/>
    <w:rsid w:val="00D22DBC"/>
    <w:rsid w:val="00D22DD4"/>
    <w:rsid w:val="00D2343F"/>
    <w:rsid w:val="00D2363B"/>
    <w:rsid w:val="00D24764"/>
    <w:rsid w:val="00D24B10"/>
    <w:rsid w:val="00D25847"/>
    <w:rsid w:val="00D258D3"/>
    <w:rsid w:val="00D25AF6"/>
    <w:rsid w:val="00D25BE4"/>
    <w:rsid w:val="00D260B5"/>
    <w:rsid w:val="00D262B5"/>
    <w:rsid w:val="00D26785"/>
    <w:rsid w:val="00D268C5"/>
    <w:rsid w:val="00D26B5D"/>
    <w:rsid w:val="00D27126"/>
    <w:rsid w:val="00D27271"/>
    <w:rsid w:val="00D27630"/>
    <w:rsid w:val="00D31108"/>
    <w:rsid w:val="00D31CDE"/>
    <w:rsid w:val="00D31D71"/>
    <w:rsid w:val="00D32A74"/>
    <w:rsid w:val="00D32B40"/>
    <w:rsid w:val="00D32C07"/>
    <w:rsid w:val="00D32EF0"/>
    <w:rsid w:val="00D333CD"/>
    <w:rsid w:val="00D334AE"/>
    <w:rsid w:val="00D33E77"/>
    <w:rsid w:val="00D3404E"/>
    <w:rsid w:val="00D34799"/>
    <w:rsid w:val="00D35292"/>
    <w:rsid w:val="00D3541A"/>
    <w:rsid w:val="00D35855"/>
    <w:rsid w:val="00D35864"/>
    <w:rsid w:val="00D3587B"/>
    <w:rsid w:val="00D35CE4"/>
    <w:rsid w:val="00D35F57"/>
    <w:rsid w:val="00D362EF"/>
    <w:rsid w:val="00D36364"/>
    <w:rsid w:val="00D364E1"/>
    <w:rsid w:val="00D372DD"/>
    <w:rsid w:val="00D37640"/>
    <w:rsid w:val="00D3771C"/>
    <w:rsid w:val="00D37B1E"/>
    <w:rsid w:val="00D40126"/>
    <w:rsid w:val="00D40D4D"/>
    <w:rsid w:val="00D4109F"/>
    <w:rsid w:val="00D41292"/>
    <w:rsid w:val="00D413FF"/>
    <w:rsid w:val="00D4141F"/>
    <w:rsid w:val="00D41560"/>
    <w:rsid w:val="00D41B11"/>
    <w:rsid w:val="00D41D95"/>
    <w:rsid w:val="00D42B4E"/>
    <w:rsid w:val="00D43345"/>
    <w:rsid w:val="00D43555"/>
    <w:rsid w:val="00D43571"/>
    <w:rsid w:val="00D43592"/>
    <w:rsid w:val="00D438C2"/>
    <w:rsid w:val="00D43A55"/>
    <w:rsid w:val="00D444C8"/>
    <w:rsid w:val="00D444E9"/>
    <w:rsid w:val="00D447AF"/>
    <w:rsid w:val="00D45D5C"/>
    <w:rsid w:val="00D46029"/>
    <w:rsid w:val="00D462FF"/>
    <w:rsid w:val="00D4653B"/>
    <w:rsid w:val="00D46DAE"/>
    <w:rsid w:val="00D47073"/>
    <w:rsid w:val="00D47273"/>
    <w:rsid w:val="00D472E7"/>
    <w:rsid w:val="00D47F36"/>
    <w:rsid w:val="00D47FCD"/>
    <w:rsid w:val="00D50045"/>
    <w:rsid w:val="00D50979"/>
    <w:rsid w:val="00D513BD"/>
    <w:rsid w:val="00D51AE1"/>
    <w:rsid w:val="00D51C38"/>
    <w:rsid w:val="00D51CA9"/>
    <w:rsid w:val="00D51CD0"/>
    <w:rsid w:val="00D51CD3"/>
    <w:rsid w:val="00D52341"/>
    <w:rsid w:val="00D527BA"/>
    <w:rsid w:val="00D52BB2"/>
    <w:rsid w:val="00D52ECB"/>
    <w:rsid w:val="00D531F5"/>
    <w:rsid w:val="00D53467"/>
    <w:rsid w:val="00D54295"/>
    <w:rsid w:val="00D5443D"/>
    <w:rsid w:val="00D54779"/>
    <w:rsid w:val="00D548C3"/>
    <w:rsid w:val="00D55064"/>
    <w:rsid w:val="00D55186"/>
    <w:rsid w:val="00D5594D"/>
    <w:rsid w:val="00D56741"/>
    <w:rsid w:val="00D56820"/>
    <w:rsid w:val="00D570AA"/>
    <w:rsid w:val="00D573F7"/>
    <w:rsid w:val="00D57D2F"/>
    <w:rsid w:val="00D60784"/>
    <w:rsid w:val="00D60B5C"/>
    <w:rsid w:val="00D60FB0"/>
    <w:rsid w:val="00D61729"/>
    <w:rsid w:val="00D62157"/>
    <w:rsid w:val="00D6256B"/>
    <w:rsid w:val="00D62E1A"/>
    <w:rsid w:val="00D63061"/>
    <w:rsid w:val="00D630A8"/>
    <w:rsid w:val="00D6314C"/>
    <w:rsid w:val="00D6367F"/>
    <w:rsid w:val="00D63837"/>
    <w:rsid w:val="00D63B49"/>
    <w:rsid w:val="00D63B4F"/>
    <w:rsid w:val="00D64340"/>
    <w:rsid w:val="00D643B3"/>
    <w:rsid w:val="00D64458"/>
    <w:rsid w:val="00D64AB8"/>
    <w:rsid w:val="00D64B3A"/>
    <w:rsid w:val="00D6549A"/>
    <w:rsid w:val="00D658CC"/>
    <w:rsid w:val="00D66363"/>
    <w:rsid w:val="00D663F4"/>
    <w:rsid w:val="00D6663F"/>
    <w:rsid w:val="00D70112"/>
    <w:rsid w:val="00D7163C"/>
    <w:rsid w:val="00D7189F"/>
    <w:rsid w:val="00D71A49"/>
    <w:rsid w:val="00D71DAC"/>
    <w:rsid w:val="00D71DF4"/>
    <w:rsid w:val="00D72070"/>
    <w:rsid w:val="00D72297"/>
    <w:rsid w:val="00D726EE"/>
    <w:rsid w:val="00D72BFE"/>
    <w:rsid w:val="00D72CDB"/>
    <w:rsid w:val="00D738D4"/>
    <w:rsid w:val="00D739FE"/>
    <w:rsid w:val="00D73D43"/>
    <w:rsid w:val="00D73F69"/>
    <w:rsid w:val="00D73F90"/>
    <w:rsid w:val="00D74396"/>
    <w:rsid w:val="00D74420"/>
    <w:rsid w:val="00D74451"/>
    <w:rsid w:val="00D744BD"/>
    <w:rsid w:val="00D74EE3"/>
    <w:rsid w:val="00D75B4D"/>
    <w:rsid w:val="00D75D7F"/>
    <w:rsid w:val="00D75EEC"/>
    <w:rsid w:val="00D75F44"/>
    <w:rsid w:val="00D7620D"/>
    <w:rsid w:val="00D7650A"/>
    <w:rsid w:val="00D765F1"/>
    <w:rsid w:val="00D7672C"/>
    <w:rsid w:val="00D76AB7"/>
    <w:rsid w:val="00D76AE5"/>
    <w:rsid w:val="00D77F7B"/>
    <w:rsid w:val="00D80644"/>
    <w:rsid w:val="00D80850"/>
    <w:rsid w:val="00D80CC3"/>
    <w:rsid w:val="00D8159C"/>
    <w:rsid w:val="00D81743"/>
    <w:rsid w:val="00D818D5"/>
    <w:rsid w:val="00D81F43"/>
    <w:rsid w:val="00D8211B"/>
    <w:rsid w:val="00D82316"/>
    <w:rsid w:val="00D82881"/>
    <w:rsid w:val="00D8296E"/>
    <w:rsid w:val="00D82A6D"/>
    <w:rsid w:val="00D82AC9"/>
    <w:rsid w:val="00D82CBD"/>
    <w:rsid w:val="00D82DF8"/>
    <w:rsid w:val="00D83356"/>
    <w:rsid w:val="00D8390C"/>
    <w:rsid w:val="00D83986"/>
    <w:rsid w:val="00D84972"/>
    <w:rsid w:val="00D84A35"/>
    <w:rsid w:val="00D84AF9"/>
    <w:rsid w:val="00D84C0F"/>
    <w:rsid w:val="00D84E56"/>
    <w:rsid w:val="00D85ABE"/>
    <w:rsid w:val="00D86080"/>
    <w:rsid w:val="00D86238"/>
    <w:rsid w:val="00D86D73"/>
    <w:rsid w:val="00D86F98"/>
    <w:rsid w:val="00D873EE"/>
    <w:rsid w:val="00D8743F"/>
    <w:rsid w:val="00D87BEE"/>
    <w:rsid w:val="00D87CCC"/>
    <w:rsid w:val="00D87E48"/>
    <w:rsid w:val="00D9040B"/>
    <w:rsid w:val="00D90DAC"/>
    <w:rsid w:val="00D9120E"/>
    <w:rsid w:val="00D91472"/>
    <w:rsid w:val="00D929FC"/>
    <w:rsid w:val="00D93548"/>
    <w:rsid w:val="00D9363C"/>
    <w:rsid w:val="00D94063"/>
    <w:rsid w:val="00D951EC"/>
    <w:rsid w:val="00D9547C"/>
    <w:rsid w:val="00D954A2"/>
    <w:rsid w:val="00D954B4"/>
    <w:rsid w:val="00D95CF3"/>
    <w:rsid w:val="00D968A7"/>
    <w:rsid w:val="00D97068"/>
    <w:rsid w:val="00D976C6"/>
    <w:rsid w:val="00DA06FD"/>
    <w:rsid w:val="00DA0909"/>
    <w:rsid w:val="00DA0A47"/>
    <w:rsid w:val="00DA1C9E"/>
    <w:rsid w:val="00DA23B8"/>
    <w:rsid w:val="00DA2574"/>
    <w:rsid w:val="00DA3325"/>
    <w:rsid w:val="00DA388C"/>
    <w:rsid w:val="00DA4FD5"/>
    <w:rsid w:val="00DA505A"/>
    <w:rsid w:val="00DA5FB5"/>
    <w:rsid w:val="00DA68DC"/>
    <w:rsid w:val="00DA6A8A"/>
    <w:rsid w:val="00DA7052"/>
    <w:rsid w:val="00DA73AD"/>
    <w:rsid w:val="00DA7B7B"/>
    <w:rsid w:val="00DA7BE8"/>
    <w:rsid w:val="00DB0848"/>
    <w:rsid w:val="00DB0F6F"/>
    <w:rsid w:val="00DB10E8"/>
    <w:rsid w:val="00DB1335"/>
    <w:rsid w:val="00DB1337"/>
    <w:rsid w:val="00DB31B7"/>
    <w:rsid w:val="00DB36F6"/>
    <w:rsid w:val="00DB3D40"/>
    <w:rsid w:val="00DB3DAD"/>
    <w:rsid w:val="00DB4346"/>
    <w:rsid w:val="00DB4D48"/>
    <w:rsid w:val="00DB50EB"/>
    <w:rsid w:val="00DB5509"/>
    <w:rsid w:val="00DB5C2B"/>
    <w:rsid w:val="00DB5F66"/>
    <w:rsid w:val="00DB61CD"/>
    <w:rsid w:val="00DB6819"/>
    <w:rsid w:val="00DB6924"/>
    <w:rsid w:val="00DB71D3"/>
    <w:rsid w:val="00DB724F"/>
    <w:rsid w:val="00DB7280"/>
    <w:rsid w:val="00DB7811"/>
    <w:rsid w:val="00DB791F"/>
    <w:rsid w:val="00DB7CB1"/>
    <w:rsid w:val="00DC06FD"/>
    <w:rsid w:val="00DC0FC9"/>
    <w:rsid w:val="00DC126F"/>
    <w:rsid w:val="00DC1898"/>
    <w:rsid w:val="00DC2263"/>
    <w:rsid w:val="00DC2588"/>
    <w:rsid w:val="00DC306A"/>
    <w:rsid w:val="00DC3249"/>
    <w:rsid w:val="00DC332E"/>
    <w:rsid w:val="00DC3BE1"/>
    <w:rsid w:val="00DC4057"/>
    <w:rsid w:val="00DC44F0"/>
    <w:rsid w:val="00DC467A"/>
    <w:rsid w:val="00DC4ACF"/>
    <w:rsid w:val="00DC642B"/>
    <w:rsid w:val="00DC6F1F"/>
    <w:rsid w:val="00DC7464"/>
    <w:rsid w:val="00DC7470"/>
    <w:rsid w:val="00DC75A0"/>
    <w:rsid w:val="00DD0136"/>
    <w:rsid w:val="00DD0365"/>
    <w:rsid w:val="00DD07B2"/>
    <w:rsid w:val="00DD13FE"/>
    <w:rsid w:val="00DD1F6F"/>
    <w:rsid w:val="00DD22FE"/>
    <w:rsid w:val="00DD24D9"/>
    <w:rsid w:val="00DD2711"/>
    <w:rsid w:val="00DD3172"/>
    <w:rsid w:val="00DD346E"/>
    <w:rsid w:val="00DD3775"/>
    <w:rsid w:val="00DD3E4D"/>
    <w:rsid w:val="00DD407B"/>
    <w:rsid w:val="00DD4AB8"/>
    <w:rsid w:val="00DD4C3E"/>
    <w:rsid w:val="00DD4E92"/>
    <w:rsid w:val="00DD5064"/>
    <w:rsid w:val="00DD576E"/>
    <w:rsid w:val="00DD5B82"/>
    <w:rsid w:val="00DD63B0"/>
    <w:rsid w:val="00DD6738"/>
    <w:rsid w:val="00DD69DF"/>
    <w:rsid w:val="00DD6FC5"/>
    <w:rsid w:val="00DD70C6"/>
    <w:rsid w:val="00DD7F88"/>
    <w:rsid w:val="00DE0660"/>
    <w:rsid w:val="00DE06F1"/>
    <w:rsid w:val="00DE122E"/>
    <w:rsid w:val="00DE1393"/>
    <w:rsid w:val="00DE17C2"/>
    <w:rsid w:val="00DE22D9"/>
    <w:rsid w:val="00DE241D"/>
    <w:rsid w:val="00DE3E21"/>
    <w:rsid w:val="00DE43AF"/>
    <w:rsid w:val="00DE4483"/>
    <w:rsid w:val="00DE4C27"/>
    <w:rsid w:val="00DE508B"/>
    <w:rsid w:val="00DE5195"/>
    <w:rsid w:val="00DE57F2"/>
    <w:rsid w:val="00DE58B8"/>
    <w:rsid w:val="00DE6202"/>
    <w:rsid w:val="00DE677D"/>
    <w:rsid w:val="00DE6808"/>
    <w:rsid w:val="00DE7053"/>
    <w:rsid w:val="00DE721F"/>
    <w:rsid w:val="00DE77D2"/>
    <w:rsid w:val="00DE7B71"/>
    <w:rsid w:val="00DF0A04"/>
    <w:rsid w:val="00DF0CA3"/>
    <w:rsid w:val="00DF0E3B"/>
    <w:rsid w:val="00DF0EEE"/>
    <w:rsid w:val="00DF0F1D"/>
    <w:rsid w:val="00DF1B3C"/>
    <w:rsid w:val="00DF1EC2"/>
    <w:rsid w:val="00DF1FBD"/>
    <w:rsid w:val="00DF2352"/>
    <w:rsid w:val="00DF2A16"/>
    <w:rsid w:val="00DF47A2"/>
    <w:rsid w:val="00DF4940"/>
    <w:rsid w:val="00DF500D"/>
    <w:rsid w:val="00DF5F9F"/>
    <w:rsid w:val="00DF640D"/>
    <w:rsid w:val="00DF6AB1"/>
    <w:rsid w:val="00DF6E7A"/>
    <w:rsid w:val="00DF6FBE"/>
    <w:rsid w:val="00DF709E"/>
    <w:rsid w:val="00DF7DE2"/>
    <w:rsid w:val="00DF7F94"/>
    <w:rsid w:val="00E005A4"/>
    <w:rsid w:val="00E00A7B"/>
    <w:rsid w:val="00E00BFB"/>
    <w:rsid w:val="00E016DA"/>
    <w:rsid w:val="00E01E72"/>
    <w:rsid w:val="00E021DC"/>
    <w:rsid w:val="00E0234F"/>
    <w:rsid w:val="00E02B28"/>
    <w:rsid w:val="00E02D7D"/>
    <w:rsid w:val="00E034B4"/>
    <w:rsid w:val="00E0390D"/>
    <w:rsid w:val="00E03B06"/>
    <w:rsid w:val="00E041AB"/>
    <w:rsid w:val="00E0435E"/>
    <w:rsid w:val="00E048C6"/>
    <w:rsid w:val="00E04E94"/>
    <w:rsid w:val="00E04FF4"/>
    <w:rsid w:val="00E055D0"/>
    <w:rsid w:val="00E0564B"/>
    <w:rsid w:val="00E05AF9"/>
    <w:rsid w:val="00E06100"/>
    <w:rsid w:val="00E0630E"/>
    <w:rsid w:val="00E06901"/>
    <w:rsid w:val="00E06960"/>
    <w:rsid w:val="00E06F51"/>
    <w:rsid w:val="00E072DF"/>
    <w:rsid w:val="00E1007B"/>
    <w:rsid w:val="00E10C40"/>
    <w:rsid w:val="00E11664"/>
    <w:rsid w:val="00E11A12"/>
    <w:rsid w:val="00E11B0E"/>
    <w:rsid w:val="00E11CEF"/>
    <w:rsid w:val="00E11DAC"/>
    <w:rsid w:val="00E11EFD"/>
    <w:rsid w:val="00E12089"/>
    <w:rsid w:val="00E120AC"/>
    <w:rsid w:val="00E127A3"/>
    <w:rsid w:val="00E12893"/>
    <w:rsid w:val="00E12A80"/>
    <w:rsid w:val="00E12D78"/>
    <w:rsid w:val="00E1334F"/>
    <w:rsid w:val="00E13912"/>
    <w:rsid w:val="00E13E22"/>
    <w:rsid w:val="00E1519E"/>
    <w:rsid w:val="00E1529E"/>
    <w:rsid w:val="00E152C0"/>
    <w:rsid w:val="00E15307"/>
    <w:rsid w:val="00E15A77"/>
    <w:rsid w:val="00E15B48"/>
    <w:rsid w:val="00E15C96"/>
    <w:rsid w:val="00E15CEF"/>
    <w:rsid w:val="00E1652A"/>
    <w:rsid w:val="00E16559"/>
    <w:rsid w:val="00E20497"/>
    <w:rsid w:val="00E20535"/>
    <w:rsid w:val="00E2085F"/>
    <w:rsid w:val="00E2130D"/>
    <w:rsid w:val="00E214AB"/>
    <w:rsid w:val="00E225CA"/>
    <w:rsid w:val="00E22746"/>
    <w:rsid w:val="00E228CE"/>
    <w:rsid w:val="00E22A1E"/>
    <w:rsid w:val="00E2312D"/>
    <w:rsid w:val="00E231B0"/>
    <w:rsid w:val="00E24278"/>
    <w:rsid w:val="00E24360"/>
    <w:rsid w:val="00E24388"/>
    <w:rsid w:val="00E2474E"/>
    <w:rsid w:val="00E2496A"/>
    <w:rsid w:val="00E24EE5"/>
    <w:rsid w:val="00E251F3"/>
    <w:rsid w:val="00E25AC4"/>
    <w:rsid w:val="00E25D5A"/>
    <w:rsid w:val="00E26021"/>
    <w:rsid w:val="00E264DB"/>
    <w:rsid w:val="00E2737E"/>
    <w:rsid w:val="00E275CF"/>
    <w:rsid w:val="00E2776B"/>
    <w:rsid w:val="00E3036A"/>
    <w:rsid w:val="00E308C7"/>
    <w:rsid w:val="00E309B5"/>
    <w:rsid w:val="00E30B5B"/>
    <w:rsid w:val="00E314DD"/>
    <w:rsid w:val="00E32101"/>
    <w:rsid w:val="00E3293B"/>
    <w:rsid w:val="00E32A3A"/>
    <w:rsid w:val="00E32D97"/>
    <w:rsid w:val="00E334B7"/>
    <w:rsid w:val="00E33598"/>
    <w:rsid w:val="00E3386D"/>
    <w:rsid w:val="00E33CDD"/>
    <w:rsid w:val="00E341CA"/>
    <w:rsid w:val="00E34259"/>
    <w:rsid w:val="00E35AF9"/>
    <w:rsid w:val="00E35F44"/>
    <w:rsid w:val="00E3604C"/>
    <w:rsid w:val="00E364BB"/>
    <w:rsid w:val="00E3683A"/>
    <w:rsid w:val="00E3683C"/>
    <w:rsid w:val="00E36D4C"/>
    <w:rsid w:val="00E373CA"/>
    <w:rsid w:val="00E37839"/>
    <w:rsid w:val="00E4033A"/>
    <w:rsid w:val="00E41537"/>
    <w:rsid w:val="00E41AA7"/>
    <w:rsid w:val="00E41EAE"/>
    <w:rsid w:val="00E428E8"/>
    <w:rsid w:val="00E438E2"/>
    <w:rsid w:val="00E43B67"/>
    <w:rsid w:val="00E43B8F"/>
    <w:rsid w:val="00E443DD"/>
    <w:rsid w:val="00E4464C"/>
    <w:rsid w:val="00E45FC8"/>
    <w:rsid w:val="00E4635F"/>
    <w:rsid w:val="00E46AB3"/>
    <w:rsid w:val="00E46B0A"/>
    <w:rsid w:val="00E4728C"/>
    <w:rsid w:val="00E519EC"/>
    <w:rsid w:val="00E51A39"/>
    <w:rsid w:val="00E51FC3"/>
    <w:rsid w:val="00E52D9C"/>
    <w:rsid w:val="00E52DED"/>
    <w:rsid w:val="00E54334"/>
    <w:rsid w:val="00E545CE"/>
    <w:rsid w:val="00E54658"/>
    <w:rsid w:val="00E546F0"/>
    <w:rsid w:val="00E5478F"/>
    <w:rsid w:val="00E54931"/>
    <w:rsid w:val="00E54B6C"/>
    <w:rsid w:val="00E5514C"/>
    <w:rsid w:val="00E556BA"/>
    <w:rsid w:val="00E55A5F"/>
    <w:rsid w:val="00E55AAA"/>
    <w:rsid w:val="00E55C58"/>
    <w:rsid w:val="00E562E3"/>
    <w:rsid w:val="00E568CE"/>
    <w:rsid w:val="00E56D94"/>
    <w:rsid w:val="00E57238"/>
    <w:rsid w:val="00E575A5"/>
    <w:rsid w:val="00E578B9"/>
    <w:rsid w:val="00E57A1B"/>
    <w:rsid w:val="00E57E34"/>
    <w:rsid w:val="00E57E5A"/>
    <w:rsid w:val="00E607A5"/>
    <w:rsid w:val="00E608F9"/>
    <w:rsid w:val="00E609B8"/>
    <w:rsid w:val="00E61A9E"/>
    <w:rsid w:val="00E61B45"/>
    <w:rsid w:val="00E624CF"/>
    <w:rsid w:val="00E62541"/>
    <w:rsid w:val="00E625A6"/>
    <w:rsid w:val="00E62D49"/>
    <w:rsid w:val="00E639EA"/>
    <w:rsid w:val="00E639F6"/>
    <w:rsid w:val="00E646A0"/>
    <w:rsid w:val="00E64ED7"/>
    <w:rsid w:val="00E65A7F"/>
    <w:rsid w:val="00E662E4"/>
    <w:rsid w:val="00E66652"/>
    <w:rsid w:val="00E6677F"/>
    <w:rsid w:val="00E66826"/>
    <w:rsid w:val="00E675E6"/>
    <w:rsid w:val="00E67A66"/>
    <w:rsid w:val="00E67C77"/>
    <w:rsid w:val="00E67DB8"/>
    <w:rsid w:val="00E67F80"/>
    <w:rsid w:val="00E700A8"/>
    <w:rsid w:val="00E70229"/>
    <w:rsid w:val="00E70257"/>
    <w:rsid w:val="00E70383"/>
    <w:rsid w:val="00E706C5"/>
    <w:rsid w:val="00E70FEE"/>
    <w:rsid w:val="00E71391"/>
    <w:rsid w:val="00E717D3"/>
    <w:rsid w:val="00E71D99"/>
    <w:rsid w:val="00E721FB"/>
    <w:rsid w:val="00E722F2"/>
    <w:rsid w:val="00E725CC"/>
    <w:rsid w:val="00E72A29"/>
    <w:rsid w:val="00E72B7A"/>
    <w:rsid w:val="00E72C58"/>
    <w:rsid w:val="00E73241"/>
    <w:rsid w:val="00E732A0"/>
    <w:rsid w:val="00E736F2"/>
    <w:rsid w:val="00E73BA4"/>
    <w:rsid w:val="00E73D81"/>
    <w:rsid w:val="00E73E71"/>
    <w:rsid w:val="00E74375"/>
    <w:rsid w:val="00E74BAB"/>
    <w:rsid w:val="00E75546"/>
    <w:rsid w:val="00E76180"/>
    <w:rsid w:val="00E762C0"/>
    <w:rsid w:val="00E76D22"/>
    <w:rsid w:val="00E7709B"/>
    <w:rsid w:val="00E772A8"/>
    <w:rsid w:val="00E77DBC"/>
    <w:rsid w:val="00E80D8D"/>
    <w:rsid w:val="00E81586"/>
    <w:rsid w:val="00E8318E"/>
    <w:rsid w:val="00E83729"/>
    <w:rsid w:val="00E83C79"/>
    <w:rsid w:val="00E83DCA"/>
    <w:rsid w:val="00E8449F"/>
    <w:rsid w:val="00E852F8"/>
    <w:rsid w:val="00E85380"/>
    <w:rsid w:val="00E856D0"/>
    <w:rsid w:val="00E86269"/>
    <w:rsid w:val="00E86278"/>
    <w:rsid w:val="00E86396"/>
    <w:rsid w:val="00E863C9"/>
    <w:rsid w:val="00E867B3"/>
    <w:rsid w:val="00E869C9"/>
    <w:rsid w:val="00E87C18"/>
    <w:rsid w:val="00E87D4B"/>
    <w:rsid w:val="00E90908"/>
    <w:rsid w:val="00E90BED"/>
    <w:rsid w:val="00E90E74"/>
    <w:rsid w:val="00E90FFB"/>
    <w:rsid w:val="00E919C9"/>
    <w:rsid w:val="00E9203D"/>
    <w:rsid w:val="00E9236B"/>
    <w:rsid w:val="00E924A2"/>
    <w:rsid w:val="00E93AFA"/>
    <w:rsid w:val="00E94571"/>
    <w:rsid w:val="00E955D5"/>
    <w:rsid w:val="00E956EC"/>
    <w:rsid w:val="00E9622D"/>
    <w:rsid w:val="00E962A1"/>
    <w:rsid w:val="00E96728"/>
    <w:rsid w:val="00E96D5A"/>
    <w:rsid w:val="00E9772F"/>
    <w:rsid w:val="00E97BFE"/>
    <w:rsid w:val="00EA018B"/>
    <w:rsid w:val="00EA0190"/>
    <w:rsid w:val="00EA0B1C"/>
    <w:rsid w:val="00EA0D53"/>
    <w:rsid w:val="00EA10CB"/>
    <w:rsid w:val="00EA13DB"/>
    <w:rsid w:val="00EA145F"/>
    <w:rsid w:val="00EA166A"/>
    <w:rsid w:val="00EA1FD6"/>
    <w:rsid w:val="00EA211B"/>
    <w:rsid w:val="00EA244C"/>
    <w:rsid w:val="00EA2938"/>
    <w:rsid w:val="00EA2995"/>
    <w:rsid w:val="00EA3BE3"/>
    <w:rsid w:val="00EA41F0"/>
    <w:rsid w:val="00EA4A8C"/>
    <w:rsid w:val="00EA5622"/>
    <w:rsid w:val="00EA5842"/>
    <w:rsid w:val="00EA6581"/>
    <w:rsid w:val="00EA6772"/>
    <w:rsid w:val="00EA67B3"/>
    <w:rsid w:val="00EA691E"/>
    <w:rsid w:val="00EA739B"/>
    <w:rsid w:val="00EA7FB0"/>
    <w:rsid w:val="00EB0101"/>
    <w:rsid w:val="00EB03D9"/>
    <w:rsid w:val="00EB08F9"/>
    <w:rsid w:val="00EB0C2F"/>
    <w:rsid w:val="00EB10C3"/>
    <w:rsid w:val="00EB1258"/>
    <w:rsid w:val="00EB1992"/>
    <w:rsid w:val="00EB1F57"/>
    <w:rsid w:val="00EB22A5"/>
    <w:rsid w:val="00EB2C3F"/>
    <w:rsid w:val="00EB3005"/>
    <w:rsid w:val="00EB314F"/>
    <w:rsid w:val="00EB3621"/>
    <w:rsid w:val="00EB3D3E"/>
    <w:rsid w:val="00EB3DE6"/>
    <w:rsid w:val="00EB4155"/>
    <w:rsid w:val="00EB48E9"/>
    <w:rsid w:val="00EB4BEC"/>
    <w:rsid w:val="00EB505E"/>
    <w:rsid w:val="00EB5547"/>
    <w:rsid w:val="00EB5E27"/>
    <w:rsid w:val="00EB5EBD"/>
    <w:rsid w:val="00EB68E5"/>
    <w:rsid w:val="00EB7C4D"/>
    <w:rsid w:val="00EB7EB6"/>
    <w:rsid w:val="00EC0064"/>
    <w:rsid w:val="00EC02E6"/>
    <w:rsid w:val="00EC0C10"/>
    <w:rsid w:val="00EC107E"/>
    <w:rsid w:val="00EC1972"/>
    <w:rsid w:val="00EC2094"/>
    <w:rsid w:val="00EC26F6"/>
    <w:rsid w:val="00EC28B7"/>
    <w:rsid w:val="00EC2A43"/>
    <w:rsid w:val="00EC346A"/>
    <w:rsid w:val="00EC38BE"/>
    <w:rsid w:val="00EC3D08"/>
    <w:rsid w:val="00EC3DD8"/>
    <w:rsid w:val="00EC3E10"/>
    <w:rsid w:val="00EC4612"/>
    <w:rsid w:val="00EC4703"/>
    <w:rsid w:val="00EC4F59"/>
    <w:rsid w:val="00EC5402"/>
    <w:rsid w:val="00EC5438"/>
    <w:rsid w:val="00EC566B"/>
    <w:rsid w:val="00EC595F"/>
    <w:rsid w:val="00EC6347"/>
    <w:rsid w:val="00EC659B"/>
    <w:rsid w:val="00EC666E"/>
    <w:rsid w:val="00EC72C5"/>
    <w:rsid w:val="00EC73C7"/>
    <w:rsid w:val="00EC7469"/>
    <w:rsid w:val="00EC77FF"/>
    <w:rsid w:val="00EC780D"/>
    <w:rsid w:val="00EC793B"/>
    <w:rsid w:val="00ED0154"/>
    <w:rsid w:val="00ED0661"/>
    <w:rsid w:val="00ED128A"/>
    <w:rsid w:val="00ED1907"/>
    <w:rsid w:val="00ED19DB"/>
    <w:rsid w:val="00ED1CE8"/>
    <w:rsid w:val="00ED1F80"/>
    <w:rsid w:val="00ED2330"/>
    <w:rsid w:val="00ED290F"/>
    <w:rsid w:val="00ED2AC9"/>
    <w:rsid w:val="00ED36B9"/>
    <w:rsid w:val="00ED37C4"/>
    <w:rsid w:val="00ED3CC6"/>
    <w:rsid w:val="00ED3F4A"/>
    <w:rsid w:val="00ED409F"/>
    <w:rsid w:val="00ED456D"/>
    <w:rsid w:val="00ED474C"/>
    <w:rsid w:val="00ED51CE"/>
    <w:rsid w:val="00ED5461"/>
    <w:rsid w:val="00ED5B7B"/>
    <w:rsid w:val="00ED5D69"/>
    <w:rsid w:val="00ED614D"/>
    <w:rsid w:val="00ED6765"/>
    <w:rsid w:val="00ED6AEA"/>
    <w:rsid w:val="00ED6C84"/>
    <w:rsid w:val="00ED6EA1"/>
    <w:rsid w:val="00ED718F"/>
    <w:rsid w:val="00ED77F3"/>
    <w:rsid w:val="00EE037F"/>
    <w:rsid w:val="00EE08B4"/>
    <w:rsid w:val="00EE0E33"/>
    <w:rsid w:val="00EE1127"/>
    <w:rsid w:val="00EE1832"/>
    <w:rsid w:val="00EE1875"/>
    <w:rsid w:val="00EE18F3"/>
    <w:rsid w:val="00EE1C62"/>
    <w:rsid w:val="00EE2177"/>
    <w:rsid w:val="00EE2527"/>
    <w:rsid w:val="00EE3704"/>
    <w:rsid w:val="00EE45F5"/>
    <w:rsid w:val="00EE476B"/>
    <w:rsid w:val="00EE4E1A"/>
    <w:rsid w:val="00EE58C2"/>
    <w:rsid w:val="00EE6E57"/>
    <w:rsid w:val="00EE7258"/>
    <w:rsid w:val="00EE753E"/>
    <w:rsid w:val="00EE7832"/>
    <w:rsid w:val="00EE7A82"/>
    <w:rsid w:val="00EF06DD"/>
    <w:rsid w:val="00EF073A"/>
    <w:rsid w:val="00EF0999"/>
    <w:rsid w:val="00EF0A8D"/>
    <w:rsid w:val="00EF0CBE"/>
    <w:rsid w:val="00EF0D7B"/>
    <w:rsid w:val="00EF1D0A"/>
    <w:rsid w:val="00EF1D7B"/>
    <w:rsid w:val="00EF1E7C"/>
    <w:rsid w:val="00EF246D"/>
    <w:rsid w:val="00EF3715"/>
    <w:rsid w:val="00EF3935"/>
    <w:rsid w:val="00EF3F9E"/>
    <w:rsid w:val="00EF3FCB"/>
    <w:rsid w:val="00EF4766"/>
    <w:rsid w:val="00EF48BD"/>
    <w:rsid w:val="00EF4DDD"/>
    <w:rsid w:val="00EF57A9"/>
    <w:rsid w:val="00EF64C8"/>
    <w:rsid w:val="00EF66BE"/>
    <w:rsid w:val="00EF7479"/>
    <w:rsid w:val="00EF77B3"/>
    <w:rsid w:val="00EF7DEF"/>
    <w:rsid w:val="00F00924"/>
    <w:rsid w:val="00F00AAD"/>
    <w:rsid w:val="00F00ABC"/>
    <w:rsid w:val="00F0186B"/>
    <w:rsid w:val="00F01DE8"/>
    <w:rsid w:val="00F023A6"/>
    <w:rsid w:val="00F037FA"/>
    <w:rsid w:val="00F0381D"/>
    <w:rsid w:val="00F041A8"/>
    <w:rsid w:val="00F04B7A"/>
    <w:rsid w:val="00F0565B"/>
    <w:rsid w:val="00F05D16"/>
    <w:rsid w:val="00F067DB"/>
    <w:rsid w:val="00F069C1"/>
    <w:rsid w:val="00F06B55"/>
    <w:rsid w:val="00F078BE"/>
    <w:rsid w:val="00F10223"/>
    <w:rsid w:val="00F10C88"/>
    <w:rsid w:val="00F10F40"/>
    <w:rsid w:val="00F11516"/>
    <w:rsid w:val="00F11652"/>
    <w:rsid w:val="00F11819"/>
    <w:rsid w:val="00F1195F"/>
    <w:rsid w:val="00F11EF7"/>
    <w:rsid w:val="00F129C7"/>
    <w:rsid w:val="00F12CC1"/>
    <w:rsid w:val="00F12D65"/>
    <w:rsid w:val="00F13506"/>
    <w:rsid w:val="00F136D8"/>
    <w:rsid w:val="00F13C60"/>
    <w:rsid w:val="00F13FBA"/>
    <w:rsid w:val="00F1446E"/>
    <w:rsid w:val="00F146E5"/>
    <w:rsid w:val="00F14F1D"/>
    <w:rsid w:val="00F14F30"/>
    <w:rsid w:val="00F15D8C"/>
    <w:rsid w:val="00F1643D"/>
    <w:rsid w:val="00F165DE"/>
    <w:rsid w:val="00F16829"/>
    <w:rsid w:val="00F16881"/>
    <w:rsid w:val="00F170B6"/>
    <w:rsid w:val="00F174F9"/>
    <w:rsid w:val="00F17A4F"/>
    <w:rsid w:val="00F20288"/>
    <w:rsid w:val="00F2033F"/>
    <w:rsid w:val="00F20455"/>
    <w:rsid w:val="00F20951"/>
    <w:rsid w:val="00F20C82"/>
    <w:rsid w:val="00F20E7A"/>
    <w:rsid w:val="00F210F1"/>
    <w:rsid w:val="00F212B0"/>
    <w:rsid w:val="00F21A31"/>
    <w:rsid w:val="00F22853"/>
    <w:rsid w:val="00F23007"/>
    <w:rsid w:val="00F23B61"/>
    <w:rsid w:val="00F24BA3"/>
    <w:rsid w:val="00F24CB2"/>
    <w:rsid w:val="00F24E9F"/>
    <w:rsid w:val="00F2620A"/>
    <w:rsid w:val="00F2635B"/>
    <w:rsid w:val="00F2647B"/>
    <w:rsid w:val="00F265AA"/>
    <w:rsid w:val="00F26F6B"/>
    <w:rsid w:val="00F27B94"/>
    <w:rsid w:val="00F303A1"/>
    <w:rsid w:val="00F314FE"/>
    <w:rsid w:val="00F31B41"/>
    <w:rsid w:val="00F31CA3"/>
    <w:rsid w:val="00F32379"/>
    <w:rsid w:val="00F323D3"/>
    <w:rsid w:val="00F32781"/>
    <w:rsid w:val="00F3298B"/>
    <w:rsid w:val="00F32A22"/>
    <w:rsid w:val="00F34827"/>
    <w:rsid w:val="00F34902"/>
    <w:rsid w:val="00F34A4F"/>
    <w:rsid w:val="00F34A66"/>
    <w:rsid w:val="00F34D30"/>
    <w:rsid w:val="00F3510D"/>
    <w:rsid w:val="00F35768"/>
    <w:rsid w:val="00F35E17"/>
    <w:rsid w:val="00F35F00"/>
    <w:rsid w:val="00F3615B"/>
    <w:rsid w:val="00F361B9"/>
    <w:rsid w:val="00F367C0"/>
    <w:rsid w:val="00F37424"/>
    <w:rsid w:val="00F3783E"/>
    <w:rsid w:val="00F37891"/>
    <w:rsid w:val="00F37B5B"/>
    <w:rsid w:val="00F37C56"/>
    <w:rsid w:val="00F37EE3"/>
    <w:rsid w:val="00F4047A"/>
    <w:rsid w:val="00F4121E"/>
    <w:rsid w:val="00F417F9"/>
    <w:rsid w:val="00F41C26"/>
    <w:rsid w:val="00F4213D"/>
    <w:rsid w:val="00F42614"/>
    <w:rsid w:val="00F43195"/>
    <w:rsid w:val="00F43932"/>
    <w:rsid w:val="00F43B65"/>
    <w:rsid w:val="00F43D39"/>
    <w:rsid w:val="00F43D9D"/>
    <w:rsid w:val="00F43E6E"/>
    <w:rsid w:val="00F44890"/>
    <w:rsid w:val="00F44BAD"/>
    <w:rsid w:val="00F44EA5"/>
    <w:rsid w:val="00F45682"/>
    <w:rsid w:val="00F45BCD"/>
    <w:rsid w:val="00F45C0C"/>
    <w:rsid w:val="00F4658E"/>
    <w:rsid w:val="00F468BC"/>
    <w:rsid w:val="00F46EDE"/>
    <w:rsid w:val="00F46F5F"/>
    <w:rsid w:val="00F47038"/>
    <w:rsid w:val="00F4741A"/>
    <w:rsid w:val="00F47E47"/>
    <w:rsid w:val="00F5011D"/>
    <w:rsid w:val="00F502C9"/>
    <w:rsid w:val="00F505BD"/>
    <w:rsid w:val="00F50B13"/>
    <w:rsid w:val="00F511B9"/>
    <w:rsid w:val="00F521AA"/>
    <w:rsid w:val="00F52286"/>
    <w:rsid w:val="00F522BF"/>
    <w:rsid w:val="00F52D35"/>
    <w:rsid w:val="00F537E5"/>
    <w:rsid w:val="00F53FB4"/>
    <w:rsid w:val="00F54698"/>
    <w:rsid w:val="00F5471C"/>
    <w:rsid w:val="00F54C7E"/>
    <w:rsid w:val="00F54E26"/>
    <w:rsid w:val="00F550E3"/>
    <w:rsid w:val="00F55153"/>
    <w:rsid w:val="00F5562E"/>
    <w:rsid w:val="00F55940"/>
    <w:rsid w:val="00F55F6E"/>
    <w:rsid w:val="00F5692D"/>
    <w:rsid w:val="00F56B90"/>
    <w:rsid w:val="00F56E19"/>
    <w:rsid w:val="00F57338"/>
    <w:rsid w:val="00F573E5"/>
    <w:rsid w:val="00F57860"/>
    <w:rsid w:val="00F57D6D"/>
    <w:rsid w:val="00F602EB"/>
    <w:rsid w:val="00F603F7"/>
    <w:rsid w:val="00F60880"/>
    <w:rsid w:val="00F60A28"/>
    <w:rsid w:val="00F610EE"/>
    <w:rsid w:val="00F629D2"/>
    <w:rsid w:val="00F62DBE"/>
    <w:rsid w:val="00F63048"/>
    <w:rsid w:val="00F630B0"/>
    <w:rsid w:val="00F6329B"/>
    <w:rsid w:val="00F63336"/>
    <w:rsid w:val="00F6381B"/>
    <w:rsid w:val="00F638A8"/>
    <w:rsid w:val="00F639AD"/>
    <w:rsid w:val="00F63DD8"/>
    <w:rsid w:val="00F643DB"/>
    <w:rsid w:val="00F644B2"/>
    <w:rsid w:val="00F64992"/>
    <w:rsid w:val="00F65021"/>
    <w:rsid w:val="00F6520E"/>
    <w:rsid w:val="00F6526A"/>
    <w:rsid w:val="00F65FAA"/>
    <w:rsid w:val="00F6670E"/>
    <w:rsid w:val="00F66B1E"/>
    <w:rsid w:val="00F66F33"/>
    <w:rsid w:val="00F70C4F"/>
    <w:rsid w:val="00F70E22"/>
    <w:rsid w:val="00F715F2"/>
    <w:rsid w:val="00F7160C"/>
    <w:rsid w:val="00F7214C"/>
    <w:rsid w:val="00F725C0"/>
    <w:rsid w:val="00F732A9"/>
    <w:rsid w:val="00F73A27"/>
    <w:rsid w:val="00F7404B"/>
    <w:rsid w:val="00F74186"/>
    <w:rsid w:val="00F741A4"/>
    <w:rsid w:val="00F74410"/>
    <w:rsid w:val="00F74A11"/>
    <w:rsid w:val="00F74A56"/>
    <w:rsid w:val="00F74FF1"/>
    <w:rsid w:val="00F753E8"/>
    <w:rsid w:val="00F759D9"/>
    <w:rsid w:val="00F7618A"/>
    <w:rsid w:val="00F764C7"/>
    <w:rsid w:val="00F7650C"/>
    <w:rsid w:val="00F767EF"/>
    <w:rsid w:val="00F76D7B"/>
    <w:rsid w:val="00F77C47"/>
    <w:rsid w:val="00F803D4"/>
    <w:rsid w:val="00F804DB"/>
    <w:rsid w:val="00F8069A"/>
    <w:rsid w:val="00F80810"/>
    <w:rsid w:val="00F808CF"/>
    <w:rsid w:val="00F80D65"/>
    <w:rsid w:val="00F810EA"/>
    <w:rsid w:val="00F81109"/>
    <w:rsid w:val="00F816BF"/>
    <w:rsid w:val="00F81C51"/>
    <w:rsid w:val="00F81FD4"/>
    <w:rsid w:val="00F822C6"/>
    <w:rsid w:val="00F82424"/>
    <w:rsid w:val="00F82B0E"/>
    <w:rsid w:val="00F82E4A"/>
    <w:rsid w:val="00F82ECB"/>
    <w:rsid w:val="00F839EE"/>
    <w:rsid w:val="00F83D5E"/>
    <w:rsid w:val="00F841C8"/>
    <w:rsid w:val="00F84688"/>
    <w:rsid w:val="00F84FD1"/>
    <w:rsid w:val="00F85382"/>
    <w:rsid w:val="00F85470"/>
    <w:rsid w:val="00F85864"/>
    <w:rsid w:val="00F85C1C"/>
    <w:rsid w:val="00F85EDE"/>
    <w:rsid w:val="00F860A0"/>
    <w:rsid w:val="00F87237"/>
    <w:rsid w:val="00F87447"/>
    <w:rsid w:val="00F87539"/>
    <w:rsid w:val="00F87D7B"/>
    <w:rsid w:val="00F87EE9"/>
    <w:rsid w:val="00F902CF"/>
    <w:rsid w:val="00F9099B"/>
    <w:rsid w:val="00F90D88"/>
    <w:rsid w:val="00F90F58"/>
    <w:rsid w:val="00F91108"/>
    <w:rsid w:val="00F91BD8"/>
    <w:rsid w:val="00F91E35"/>
    <w:rsid w:val="00F9211F"/>
    <w:rsid w:val="00F921AA"/>
    <w:rsid w:val="00F92CCD"/>
    <w:rsid w:val="00F93687"/>
    <w:rsid w:val="00F936EF"/>
    <w:rsid w:val="00F9387C"/>
    <w:rsid w:val="00F93911"/>
    <w:rsid w:val="00F93BFE"/>
    <w:rsid w:val="00F93E30"/>
    <w:rsid w:val="00F94813"/>
    <w:rsid w:val="00F94975"/>
    <w:rsid w:val="00F94E05"/>
    <w:rsid w:val="00F95C2C"/>
    <w:rsid w:val="00F960A1"/>
    <w:rsid w:val="00F9622A"/>
    <w:rsid w:val="00F9669D"/>
    <w:rsid w:val="00F96809"/>
    <w:rsid w:val="00F96A09"/>
    <w:rsid w:val="00F978AA"/>
    <w:rsid w:val="00F97B9E"/>
    <w:rsid w:val="00F97BB4"/>
    <w:rsid w:val="00FA08F6"/>
    <w:rsid w:val="00FA0ABE"/>
    <w:rsid w:val="00FA0F7C"/>
    <w:rsid w:val="00FA1062"/>
    <w:rsid w:val="00FA1241"/>
    <w:rsid w:val="00FA1A0F"/>
    <w:rsid w:val="00FA275B"/>
    <w:rsid w:val="00FA30BC"/>
    <w:rsid w:val="00FA3188"/>
    <w:rsid w:val="00FA35CD"/>
    <w:rsid w:val="00FA364A"/>
    <w:rsid w:val="00FA3763"/>
    <w:rsid w:val="00FA4164"/>
    <w:rsid w:val="00FA4887"/>
    <w:rsid w:val="00FA49F9"/>
    <w:rsid w:val="00FA4FF2"/>
    <w:rsid w:val="00FA50FF"/>
    <w:rsid w:val="00FA59ED"/>
    <w:rsid w:val="00FA5C77"/>
    <w:rsid w:val="00FA5CDF"/>
    <w:rsid w:val="00FA62A4"/>
    <w:rsid w:val="00FA633E"/>
    <w:rsid w:val="00FA643F"/>
    <w:rsid w:val="00FA6812"/>
    <w:rsid w:val="00FA6D0A"/>
    <w:rsid w:val="00FA72A8"/>
    <w:rsid w:val="00FA76A7"/>
    <w:rsid w:val="00FA7A90"/>
    <w:rsid w:val="00FB0265"/>
    <w:rsid w:val="00FB08D8"/>
    <w:rsid w:val="00FB0A66"/>
    <w:rsid w:val="00FB12BA"/>
    <w:rsid w:val="00FB13D6"/>
    <w:rsid w:val="00FB162F"/>
    <w:rsid w:val="00FB23DF"/>
    <w:rsid w:val="00FB284C"/>
    <w:rsid w:val="00FB2D1B"/>
    <w:rsid w:val="00FB3060"/>
    <w:rsid w:val="00FB3227"/>
    <w:rsid w:val="00FB3909"/>
    <w:rsid w:val="00FB4D66"/>
    <w:rsid w:val="00FB50B8"/>
    <w:rsid w:val="00FB50BF"/>
    <w:rsid w:val="00FB5EBF"/>
    <w:rsid w:val="00FB6863"/>
    <w:rsid w:val="00FB6B27"/>
    <w:rsid w:val="00FB6CD7"/>
    <w:rsid w:val="00FB6D2E"/>
    <w:rsid w:val="00FB7884"/>
    <w:rsid w:val="00FC016D"/>
    <w:rsid w:val="00FC0369"/>
    <w:rsid w:val="00FC03E6"/>
    <w:rsid w:val="00FC0629"/>
    <w:rsid w:val="00FC0A00"/>
    <w:rsid w:val="00FC0C44"/>
    <w:rsid w:val="00FC1165"/>
    <w:rsid w:val="00FC1281"/>
    <w:rsid w:val="00FC1938"/>
    <w:rsid w:val="00FC1D0D"/>
    <w:rsid w:val="00FC2FAC"/>
    <w:rsid w:val="00FC2FF4"/>
    <w:rsid w:val="00FC301D"/>
    <w:rsid w:val="00FC3571"/>
    <w:rsid w:val="00FC38CF"/>
    <w:rsid w:val="00FC3C12"/>
    <w:rsid w:val="00FC3F91"/>
    <w:rsid w:val="00FC4363"/>
    <w:rsid w:val="00FC4450"/>
    <w:rsid w:val="00FC446A"/>
    <w:rsid w:val="00FC4663"/>
    <w:rsid w:val="00FC4B08"/>
    <w:rsid w:val="00FC5388"/>
    <w:rsid w:val="00FC553C"/>
    <w:rsid w:val="00FC5591"/>
    <w:rsid w:val="00FC564C"/>
    <w:rsid w:val="00FC5C61"/>
    <w:rsid w:val="00FC5ECD"/>
    <w:rsid w:val="00FC67B4"/>
    <w:rsid w:val="00FC6844"/>
    <w:rsid w:val="00FC68C4"/>
    <w:rsid w:val="00FC7015"/>
    <w:rsid w:val="00FC71E7"/>
    <w:rsid w:val="00FC7DE6"/>
    <w:rsid w:val="00FC7EBC"/>
    <w:rsid w:val="00FD045C"/>
    <w:rsid w:val="00FD0F3D"/>
    <w:rsid w:val="00FD129D"/>
    <w:rsid w:val="00FD17CB"/>
    <w:rsid w:val="00FD23C9"/>
    <w:rsid w:val="00FD2681"/>
    <w:rsid w:val="00FD39F9"/>
    <w:rsid w:val="00FD3FE1"/>
    <w:rsid w:val="00FD42EE"/>
    <w:rsid w:val="00FD4625"/>
    <w:rsid w:val="00FD4F16"/>
    <w:rsid w:val="00FD58BC"/>
    <w:rsid w:val="00FD5F08"/>
    <w:rsid w:val="00FD612F"/>
    <w:rsid w:val="00FD6258"/>
    <w:rsid w:val="00FD666D"/>
    <w:rsid w:val="00FD6C89"/>
    <w:rsid w:val="00FD7406"/>
    <w:rsid w:val="00FE036E"/>
    <w:rsid w:val="00FE0674"/>
    <w:rsid w:val="00FE1040"/>
    <w:rsid w:val="00FE1135"/>
    <w:rsid w:val="00FE1966"/>
    <w:rsid w:val="00FE1FC0"/>
    <w:rsid w:val="00FE1FD9"/>
    <w:rsid w:val="00FE24BD"/>
    <w:rsid w:val="00FE2575"/>
    <w:rsid w:val="00FE2910"/>
    <w:rsid w:val="00FE30FF"/>
    <w:rsid w:val="00FE33EA"/>
    <w:rsid w:val="00FE3612"/>
    <w:rsid w:val="00FE3A28"/>
    <w:rsid w:val="00FE3B81"/>
    <w:rsid w:val="00FE4DA4"/>
    <w:rsid w:val="00FE534E"/>
    <w:rsid w:val="00FE538B"/>
    <w:rsid w:val="00FE5544"/>
    <w:rsid w:val="00FE5BEB"/>
    <w:rsid w:val="00FE78F8"/>
    <w:rsid w:val="00FE7E14"/>
    <w:rsid w:val="00FF0088"/>
    <w:rsid w:val="00FF064D"/>
    <w:rsid w:val="00FF0774"/>
    <w:rsid w:val="00FF0BAC"/>
    <w:rsid w:val="00FF0D70"/>
    <w:rsid w:val="00FF0DB5"/>
    <w:rsid w:val="00FF11D1"/>
    <w:rsid w:val="00FF11D2"/>
    <w:rsid w:val="00FF21FC"/>
    <w:rsid w:val="00FF2327"/>
    <w:rsid w:val="00FF23AD"/>
    <w:rsid w:val="00FF2486"/>
    <w:rsid w:val="00FF3467"/>
    <w:rsid w:val="00FF3720"/>
    <w:rsid w:val="00FF3A37"/>
    <w:rsid w:val="00FF3BF2"/>
    <w:rsid w:val="00FF3FE9"/>
    <w:rsid w:val="00FF4CAE"/>
    <w:rsid w:val="00FF5224"/>
    <w:rsid w:val="00FF57A0"/>
    <w:rsid w:val="00FF5C9F"/>
    <w:rsid w:val="00FF5D9E"/>
    <w:rsid w:val="00FF5F14"/>
    <w:rsid w:val="00FF760E"/>
    <w:rsid w:val="00FF7D06"/>
    <w:rsid w:val="420D3FB1"/>
    <w:rsid w:val="43AA2F52"/>
    <w:rsid w:val="49B9692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2F88F6"/>
  <w15:docId w15:val="{F01DE58D-8CE0-4DA6-A96A-BE6614D8A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10" w:unhideWhenUsed="1" w:qFormat="1"/>
    <w:lsdException w:name="table of figures" w:semiHidden="1" w:unhideWhenUsed="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13" w:unhideWhenUsed="1"/>
    <w:lsdException w:name="List Number" w:uiPriority="16"/>
    <w:lsdException w:name="List 2" w:semiHidden="1"/>
    <w:lsdException w:name="List 3" w:semiHidden="1"/>
    <w:lsdException w:name="List 4" w:semiHidden="1"/>
    <w:lsdException w:name="List 5" w:semiHidden="1"/>
    <w:lsdException w:name="List Bullet 2" w:semiHidden="1" w:uiPriority="14" w:unhideWhenUsed="1"/>
    <w:lsdException w:name="List Bullet 3" w:semiHidden="1" w:uiPriority="15" w:qFormat="1"/>
    <w:lsdException w:name="List Bullet 4" w:semiHidden="1"/>
    <w:lsdException w:name="List Bullet 5" w:semiHidden="1"/>
    <w:lsdException w:name="List Number 2" w:semiHidden="1" w:uiPriority="17" w:unhideWhenUsed="1"/>
    <w:lsdException w:name="List Number 3" w:semiHidden="1"/>
    <w:lsdException w:name="List Number 4" w:semiHidden="1"/>
    <w:lsdException w:name="List Number 5" w:semiHidden="1"/>
    <w:lsdException w:name="Title" w:semiHidden="1" w:qFormat="1"/>
    <w:lsdException w:name="Closing" w:semiHidden="1"/>
    <w:lsdException w:name="Signature" w:semiHidden="1"/>
    <w:lsdException w:name="Default Paragraph Font" w:semiHidden="1" w:uiPriority="0" w:unhideWhenUsed="1"/>
    <w:lsdException w:name="Body Text" w:semiHidden="1" w:uiPriority="12" w:unhideWhenUsed="1"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iPriority="0" w:unhideWhenUsed="1"/>
    <w:lsdException w:name="HTML Bottom of Form" w:semiHidden="1" w:uiPriority="0"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iPriority="0" w:unhideWhenUsed="1"/>
    <w:lsdException w:name="annotation subject" w:semiHidden="1"/>
    <w:lsdException w:name="No List" w:semiHidden="1" w:unhideWhenUsed="1"/>
    <w:lsdException w:name="Outline List 1" w:semiHidden="1" w:uiPriority="0" w:unhideWhenUsed="1"/>
    <w:lsdException w:name="Outline List 2" w:semiHidden="1"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39"/>
    <w:lsdException w:name="Table Theme" w:semiHidden="1" w:uiPriority="0"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qFormat="1"/>
    <w:lsdException w:name="Plain Table 1" w:uiPriority="0"/>
    <w:lsdException w:name="Plain Table 2" w:uiPriority="0"/>
    <w:lsdException w:name="Plain Table 3" w:uiPriority="0"/>
    <w:lsdException w:name="Plain Table 4" w:uiPriority="0"/>
    <w:lsdException w:name="Plain Table 5" w:uiPriority="0"/>
    <w:lsdException w:name="Grid Table Light" w:uiPriority="0"/>
    <w:lsdException w:name="Grid Table 1 Light" w:uiPriority="0"/>
    <w:lsdException w:name="Grid Table 2" w:uiPriority="0"/>
    <w:lsdException w:name="Grid Table 3" w:uiPriority="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34EB6"/>
  </w:style>
  <w:style w:type="paragraph" w:styleId="Heading1">
    <w:name w:val="heading 1"/>
    <w:basedOn w:val="Normal"/>
    <w:next w:val="BodyText"/>
    <w:link w:val="Heading1Char"/>
    <w:qFormat/>
    <w:rsid w:val="00A7475A"/>
    <w:pPr>
      <w:keepNext/>
      <w:pageBreakBefore/>
      <w:numPr>
        <w:numId w:val="8"/>
      </w:numPr>
      <w:pBdr>
        <w:bottom w:val="single" w:sz="8" w:space="1" w:color="007DC3"/>
      </w:pBdr>
      <w:spacing w:before="360"/>
      <w:outlineLvl w:val="0"/>
    </w:pPr>
    <w:rPr>
      <w:rFonts w:ascii="Century Gothic" w:hAnsi="Century Gothic"/>
      <w:b/>
      <w:color w:val="007DC3"/>
      <w:kern w:val="28"/>
      <w:sz w:val="36"/>
    </w:rPr>
  </w:style>
  <w:style w:type="paragraph" w:styleId="Heading2">
    <w:name w:val="heading 2"/>
    <w:basedOn w:val="Heading1"/>
    <w:next w:val="BodyText"/>
    <w:link w:val="Heading2Char"/>
    <w:qFormat/>
    <w:rsid w:val="00A7475A"/>
    <w:pPr>
      <w:pageBreakBefore w:val="0"/>
      <w:numPr>
        <w:ilvl w:val="1"/>
      </w:numPr>
      <w:pBdr>
        <w:bottom w:val="none" w:sz="0" w:space="0" w:color="auto"/>
      </w:pBdr>
      <w:spacing w:before="240" w:after="120"/>
      <w:outlineLvl w:val="1"/>
    </w:pPr>
    <w:rPr>
      <w:sz w:val="28"/>
    </w:rPr>
  </w:style>
  <w:style w:type="paragraph" w:styleId="Heading3">
    <w:name w:val="heading 3"/>
    <w:basedOn w:val="Heading2"/>
    <w:next w:val="BodyText"/>
    <w:link w:val="Heading3Char"/>
    <w:qFormat/>
    <w:rsid w:val="00A7475A"/>
    <w:pPr>
      <w:numPr>
        <w:ilvl w:val="2"/>
      </w:numPr>
      <w:outlineLvl w:val="2"/>
    </w:pPr>
    <w:rPr>
      <w:i/>
      <w:sz w:val="24"/>
    </w:rPr>
  </w:style>
  <w:style w:type="paragraph" w:styleId="Heading4">
    <w:name w:val="heading 4"/>
    <w:basedOn w:val="Heading3"/>
    <w:next w:val="BodyText"/>
    <w:link w:val="Heading4Char"/>
    <w:qFormat/>
    <w:rsid w:val="00A7475A"/>
    <w:pPr>
      <w:numPr>
        <w:ilvl w:val="3"/>
      </w:numPr>
      <w:spacing w:after="80"/>
      <w:outlineLvl w:val="3"/>
    </w:pPr>
    <w:rPr>
      <w:b w:val="0"/>
      <w:i w:val="0"/>
      <w:sz w:val="22"/>
    </w:rPr>
  </w:style>
  <w:style w:type="paragraph" w:styleId="Heading5">
    <w:name w:val="heading 5"/>
    <w:basedOn w:val="Heading4"/>
    <w:next w:val="BodyText"/>
    <w:link w:val="Heading5Char"/>
    <w:qFormat/>
    <w:rsid w:val="00A7475A"/>
    <w:pPr>
      <w:numPr>
        <w:ilvl w:val="4"/>
      </w:numPr>
      <w:outlineLvl w:val="4"/>
    </w:pPr>
    <w:rPr>
      <w:i/>
    </w:rPr>
  </w:style>
  <w:style w:type="paragraph" w:styleId="Heading6">
    <w:name w:val="heading 6"/>
    <w:basedOn w:val="Heading5"/>
    <w:next w:val="BodyText"/>
    <w:link w:val="Heading6Char"/>
    <w:qFormat/>
    <w:rsid w:val="00A7475A"/>
    <w:pPr>
      <w:numPr>
        <w:ilvl w:val="5"/>
      </w:numPr>
      <w:outlineLvl w:val="5"/>
    </w:pPr>
    <w:rPr>
      <w:i w:val="0"/>
      <w:sz w:val="20"/>
    </w:rPr>
  </w:style>
  <w:style w:type="paragraph" w:styleId="Heading7">
    <w:name w:val="heading 7"/>
    <w:basedOn w:val="Normal"/>
    <w:next w:val="BodyText"/>
    <w:link w:val="Heading7Char"/>
    <w:qFormat/>
    <w:rsid w:val="00A7475A"/>
    <w:pPr>
      <w:keepNext/>
      <w:spacing w:before="80" w:after="60"/>
      <w:outlineLvl w:val="6"/>
    </w:pPr>
    <w:rPr>
      <w:rFonts w:eastAsiaTheme="minorHAnsi"/>
      <w:b/>
      <w:kern w:val="28"/>
    </w:rPr>
  </w:style>
  <w:style w:type="paragraph" w:styleId="Heading8">
    <w:name w:val="heading 8"/>
    <w:basedOn w:val="Normal"/>
    <w:next w:val="BodyText"/>
    <w:link w:val="Heading8Char"/>
    <w:qFormat/>
    <w:rsid w:val="00A7475A"/>
    <w:pPr>
      <w:keepNext/>
      <w:spacing w:before="80" w:after="60"/>
      <w:outlineLvl w:val="7"/>
    </w:pPr>
    <w:rPr>
      <w:rFonts w:eastAsiaTheme="minorHAnsi"/>
      <w:b/>
      <w:kern w:val="28"/>
    </w:rPr>
  </w:style>
  <w:style w:type="paragraph" w:styleId="Heading9">
    <w:name w:val="heading 9"/>
    <w:aliases w:val="table title,Figures,9,table title1,Figures1,91,table title2,Figures2,92,table title3,Figures3,93,table title4,Figures4,94,table title5,Figures5,95,table title6,Figures6,96,table title7,Figures7,97,table title8,Figures8,98,table title9,Figures9"/>
    <w:basedOn w:val="Normal"/>
    <w:next w:val="BodyText"/>
    <w:link w:val="Heading9Char"/>
    <w:qFormat/>
    <w:rsid w:val="00A7475A"/>
    <w:pPr>
      <w:keepNext/>
      <w:spacing w:before="80" w:after="60"/>
      <w:outlineLvl w:val="8"/>
    </w:pPr>
    <w:rPr>
      <w:rFonts w:eastAsiaTheme="minorHAnsi"/>
      <w:b/>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12"/>
    <w:qFormat/>
    <w:rsid w:val="00A7475A"/>
    <w:pPr>
      <w:spacing w:before="120" w:after="120"/>
    </w:pPr>
    <w:rPr>
      <w:rFonts w:ascii="Franklin Gothic Book" w:hAnsi="Franklin Gothic Book"/>
    </w:rPr>
  </w:style>
  <w:style w:type="character" w:customStyle="1" w:styleId="BodyTextChar">
    <w:name w:val="Body Text Char"/>
    <w:link w:val="BodyText"/>
    <w:uiPriority w:val="12"/>
    <w:rsid w:val="00A7475A"/>
    <w:rPr>
      <w:rFonts w:ascii="Franklin Gothic Book" w:hAnsi="Franklin Gothic Book"/>
    </w:rPr>
  </w:style>
  <w:style w:type="paragraph" w:customStyle="1" w:styleId="Figure">
    <w:name w:val="Figure"/>
    <w:uiPriority w:val="11"/>
    <w:qFormat/>
    <w:rsid w:val="00A7475A"/>
    <w:pPr>
      <w:keepNext/>
      <w:spacing w:before="120" w:after="120"/>
      <w:jc w:val="center"/>
    </w:pPr>
    <w:rPr>
      <w:rFonts w:ascii="Franklin Gothic Book" w:hAnsi="Franklin Gothic Book"/>
    </w:rPr>
  </w:style>
  <w:style w:type="paragraph" w:customStyle="1" w:styleId="TableEntryCenter">
    <w:name w:val="Table Entry Center"/>
    <w:basedOn w:val="TableEntry"/>
    <w:uiPriority w:val="99"/>
    <w:rsid w:val="00A7475A"/>
    <w:pPr>
      <w:jc w:val="center"/>
    </w:pPr>
  </w:style>
  <w:style w:type="paragraph" w:styleId="Caption">
    <w:name w:val="caption"/>
    <w:aliases w:val="Figure Title"/>
    <w:next w:val="BodyText"/>
    <w:link w:val="CaptionChar"/>
    <w:uiPriority w:val="10"/>
    <w:qFormat/>
    <w:rsid w:val="00A7475A"/>
    <w:pPr>
      <w:spacing w:before="120"/>
      <w:jc w:val="center"/>
    </w:pPr>
    <w:rPr>
      <w:rFonts w:ascii="Franklin Gothic Book" w:hAnsi="Franklin Gothic Book"/>
      <w:i/>
    </w:rPr>
  </w:style>
  <w:style w:type="paragraph" w:customStyle="1" w:styleId="TableHeadings">
    <w:name w:val="Table Headings"/>
    <w:basedOn w:val="TableEntry"/>
    <w:link w:val="TableHeadingsChar"/>
    <w:uiPriority w:val="99"/>
    <w:rsid w:val="00A7475A"/>
    <w:pPr>
      <w:jc w:val="center"/>
    </w:pPr>
    <w:rPr>
      <w:rFonts w:ascii="Franklin Gothic Demi" w:hAnsi="Franklin Gothic Demi"/>
      <w:iCs/>
    </w:rPr>
  </w:style>
  <w:style w:type="paragraph" w:customStyle="1" w:styleId="TableEntry">
    <w:name w:val="Table Entry"/>
    <w:link w:val="TableEntryChar"/>
    <w:uiPriority w:val="99"/>
    <w:rsid w:val="00A7475A"/>
    <w:pPr>
      <w:spacing w:before="50" w:after="50"/>
    </w:pPr>
    <w:rPr>
      <w:rFonts w:ascii="Franklin Gothic Book" w:hAnsi="Franklin Gothic Book"/>
      <w:sz w:val="18"/>
    </w:rPr>
  </w:style>
  <w:style w:type="table" w:customStyle="1" w:styleId="EquationTable">
    <w:name w:val="Equation_Table"/>
    <w:basedOn w:val="TableNormal"/>
    <w:uiPriority w:val="99"/>
    <w:rsid w:val="00A7475A"/>
    <w:rPr>
      <w:rFonts w:ascii="Franklin Gothic Book" w:hAnsi="Franklin Gothic Book"/>
    </w:rPr>
    <w:tblPr/>
    <w:tcPr>
      <w:vAlign w:val="center"/>
    </w:tcPr>
  </w:style>
  <w:style w:type="paragraph" w:styleId="Footer">
    <w:name w:val="footer"/>
    <w:link w:val="FooterChar"/>
    <w:uiPriority w:val="99"/>
    <w:rsid w:val="00A7475A"/>
    <w:pPr>
      <w:keepLines/>
      <w:tabs>
        <w:tab w:val="center" w:pos="4680"/>
        <w:tab w:val="right" w:pos="9360"/>
      </w:tabs>
      <w:spacing w:before="120"/>
    </w:pPr>
    <w:rPr>
      <w:rFonts w:ascii="Franklin Gothic Book" w:hAnsi="Franklin Gothic Book"/>
      <w:i/>
      <w:sz w:val="16"/>
    </w:rPr>
  </w:style>
  <w:style w:type="paragraph" w:styleId="Header">
    <w:name w:val="header"/>
    <w:link w:val="HeaderChar"/>
    <w:uiPriority w:val="99"/>
    <w:rsid w:val="00A7475A"/>
    <w:pPr>
      <w:keepLines/>
      <w:tabs>
        <w:tab w:val="center" w:pos="4320"/>
        <w:tab w:val="right" w:pos="9360"/>
      </w:tabs>
      <w:spacing w:before="120" w:after="360"/>
    </w:pPr>
    <w:rPr>
      <w:rFonts w:ascii="Franklin Gothic Book" w:hAnsi="Franklin Gothic Book"/>
      <w:i/>
      <w:color w:val="FFFFFF" w:themeColor="background1"/>
      <w:sz w:val="16"/>
    </w:rPr>
  </w:style>
  <w:style w:type="paragraph" w:styleId="ListBullet">
    <w:name w:val="List Bullet"/>
    <w:uiPriority w:val="13"/>
    <w:rsid w:val="00A7475A"/>
    <w:pPr>
      <w:numPr>
        <w:numId w:val="1"/>
      </w:numPr>
      <w:tabs>
        <w:tab w:val="left" w:pos="720"/>
      </w:tabs>
      <w:spacing w:before="40" w:after="40"/>
    </w:pPr>
    <w:rPr>
      <w:rFonts w:ascii="Franklin Gothic Book" w:hAnsi="Franklin Gothic Book"/>
    </w:rPr>
  </w:style>
  <w:style w:type="paragraph" w:styleId="ListBullet2">
    <w:name w:val="List Bullet 2"/>
    <w:uiPriority w:val="14"/>
    <w:rsid w:val="00A7475A"/>
    <w:pPr>
      <w:numPr>
        <w:numId w:val="4"/>
      </w:numPr>
      <w:tabs>
        <w:tab w:val="left" w:pos="1080"/>
      </w:tabs>
      <w:spacing w:before="40" w:after="40"/>
      <w:ind w:left="1080"/>
    </w:pPr>
    <w:rPr>
      <w:rFonts w:ascii="Franklin Gothic Book" w:eastAsiaTheme="minorEastAsia" w:hAnsi="Franklin Gothic Book"/>
      <w:lang w:eastAsia="ja-JP"/>
    </w:rPr>
  </w:style>
  <w:style w:type="paragraph" w:styleId="ListNumber">
    <w:name w:val="List Number"/>
    <w:uiPriority w:val="16"/>
    <w:rsid w:val="00A7475A"/>
    <w:pPr>
      <w:numPr>
        <w:numId w:val="7"/>
      </w:numPr>
      <w:tabs>
        <w:tab w:val="left" w:pos="360"/>
      </w:tabs>
      <w:spacing w:before="120" w:after="120"/>
    </w:pPr>
    <w:rPr>
      <w:rFonts w:ascii="Franklin Gothic Book" w:hAnsi="Franklin Gothic Book"/>
    </w:rPr>
  </w:style>
  <w:style w:type="paragraph" w:styleId="ListNumber2">
    <w:name w:val="List Number 2"/>
    <w:basedOn w:val="ListNumber"/>
    <w:uiPriority w:val="17"/>
    <w:rsid w:val="00A7475A"/>
    <w:pPr>
      <w:numPr>
        <w:numId w:val="2"/>
      </w:numPr>
      <w:tabs>
        <w:tab w:val="left" w:pos="1170"/>
      </w:tabs>
    </w:pPr>
  </w:style>
  <w:style w:type="paragraph" w:styleId="TOC1">
    <w:name w:val="toc 1"/>
    <w:uiPriority w:val="39"/>
    <w:qFormat/>
    <w:rsid w:val="00A7475A"/>
    <w:pPr>
      <w:tabs>
        <w:tab w:val="left" w:pos="576"/>
        <w:tab w:val="right" w:leader="dot" w:pos="9360"/>
      </w:tabs>
      <w:spacing w:before="120" w:after="20"/>
    </w:pPr>
    <w:rPr>
      <w:rFonts w:ascii="Franklin Gothic Book" w:hAnsi="Franklin Gothic Book"/>
    </w:rPr>
  </w:style>
  <w:style w:type="paragraph" w:styleId="TOC2">
    <w:name w:val="toc 2"/>
    <w:uiPriority w:val="39"/>
    <w:qFormat/>
    <w:rsid w:val="00A7475A"/>
    <w:pPr>
      <w:tabs>
        <w:tab w:val="left" w:pos="1152"/>
        <w:tab w:val="right" w:leader="dot" w:pos="9360"/>
      </w:tabs>
      <w:spacing w:line="220" w:lineRule="exact"/>
      <w:ind w:left="576"/>
    </w:pPr>
    <w:rPr>
      <w:rFonts w:ascii="Franklin Gothic Book" w:hAnsi="Franklin Gothic Book"/>
    </w:rPr>
  </w:style>
  <w:style w:type="paragraph" w:styleId="TOC3">
    <w:name w:val="toc 3"/>
    <w:uiPriority w:val="39"/>
    <w:qFormat/>
    <w:rsid w:val="00A7475A"/>
    <w:pPr>
      <w:tabs>
        <w:tab w:val="left" w:pos="1872"/>
        <w:tab w:val="right" w:leader="dot" w:pos="9360"/>
      </w:tabs>
      <w:spacing w:line="220" w:lineRule="exact"/>
      <w:ind w:left="1152"/>
    </w:pPr>
    <w:rPr>
      <w:rFonts w:ascii="Franklin Gothic Book" w:hAnsi="Franklin Gothic Book"/>
    </w:rPr>
  </w:style>
  <w:style w:type="paragraph" w:customStyle="1" w:styleId="Note">
    <w:name w:val="Note"/>
    <w:basedOn w:val="BodyText"/>
    <w:next w:val="BodyText"/>
    <w:link w:val="NoteChar"/>
    <w:uiPriority w:val="99"/>
    <w:rsid w:val="00A7475A"/>
    <w:pPr>
      <w:numPr>
        <w:numId w:val="3"/>
      </w:numPr>
    </w:pPr>
  </w:style>
  <w:style w:type="paragraph" w:customStyle="1" w:styleId="FrontMatterText">
    <w:name w:val="Front Matter Text"/>
    <w:uiPriority w:val="99"/>
    <w:rsid w:val="00A7475A"/>
    <w:pPr>
      <w:spacing w:before="120" w:after="120"/>
    </w:pPr>
    <w:rPr>
      <w:rFonts w:ascii="Franklin Gothic Book" w:hAnsi="Franklin Gothic Book" w:cs="Arial"/>
      <w:sz w:val="16"/>
    </w:rPr>
  </w:style>
  <w:style w:type="paragraph" w:customStyle="1" w:styleId="FrontMatterHeading">
    <w:name w:val="FrontMatter_Heading"/>
    <w:uiPriority w:val="99"/>
    <w:rsid w:val="00A7475A"/>
    <w:pPr>
      <w:keepNext/>
      <w:keepLines/>
      <w:spacing w:before="240"/>
    </w:pPr>
    <w:rPr>
      <w:rFonts w:ascii="Century Gothic" w:hAnsi="Century Gothic"/>
      <w:color w:val="007DC3"/>
      <w:kern w:val="28"/>
      <w:sz w:val="36"/>
    </w:rPr>
  </w:style>
  <w:style w:type="paragraph" w:customStyle="1" w:styleId="Contents">
    <w:name w:val="Contents"/>
    <w:next w:val="BodyText"/>
    <w:uiPriority w:val="99"/>
    <w:rsid w:val="00A7475A"/>
    <w:pPr>
      <w:pageBreakBefore/>
      <w:spacing w:before="240" w:after="120"/>
    </w:pPr>
    <w:rPr>
      <w:rFonts w:ascii="Century Gothic" w:hAnsi="Century Gothic"/>
      <w:color w:val="007DC3"/>
      <w:sz w:val="36"/>
    </w:rPr>
  </w:style>
  <w:style w:type="paragraph" w:styleId="TOCHeading">
    <w:name w:val="TOC Heading"/>
    <w:basedOn w:val="Heading1"/>
    <w:next w:val="Normal"/>
    <w:uiPriority w:val="99"/>
    <w:semiHidden/>
    <w:qFormat/>
    <w:rsid w:val="00A7475A"/>
    <w:pPr>
      <w:keepLines/>
      <w:pageBreakBefore w:val="0"/>
      <w:numPr>
        <w:numId w:val="0"/>
      </w:numPr>
      <w:spacing w:before="480" w:line="276" w:lineRule="auto"/>
      <w:outlineLvl w:val="9"/>
    </w:pPr>
    <w:rPr>
      <w:rFonts w:eastAsia="MS Gothic"/>
      <w:b w:val="0"/>
      <w:bCs/>
      <w:color w:val="365F91"/>
      <w:kern w:val="0"/>
      <w:sz w:val="28"/>
      <w:szCs w:val="28"/>
      <w:lang w:eastAsia="ja-JP"/>
    </w:rPr>
  </w:style>
  <w:style w:type="paragraph" w:customStyle="1" w:styleId="CompanyConfidential">
    <w:name w:val="Company Confidential"/>
    <w:uiPriority w:val="99"/>
    <w:rsid w:val="00A7475A"/>
    <w:pPr>
      <w:spacing w:after="240"/>
      <w:ind w:left="720"/>
    </w:pPr>
    <w:rPr>
      <w:rFonts w:ascii="Franklin Gothic Demi" w:hAnsi="Franklin Gothic Demi"/>
      <w:i/>
      <w:color w:val="C6D9F1" w:themeColor="text2" w:themeTint="33"/>
      <w:kern w:val="28"/>
      <w:sz w:val="24"/>
      <w:szCs w:val="28"/>
    </w:rPr>
  </w:style>
  <w:style w:type="paragraph" w:styleId="Revision">
    <w:name w:val="Revision"/>
    <w:hidden/>
    <w:uiPriority w:val="99"/>
    <w:semiHidden/>
    <w:rsid w:val="00A7475A"/>
    <w:rPr>
      <w:sz w:val="24"/>
    </w:rPr>
  </w:style>
  <w:style w:type="character" w:styleId="Hyperlink">
    <w:name w:val="Hyperlink"/>
    <w:uiPriority w:val="99"/>
    <w:rsid w:val="00A7475A"/>
    <w:rPr>
      <w:color w:val="007DC3"/>
      <w:u w:val="none"/>
    </w:rPr>
  </w:style>
  <w:style w:type="table" w:customStyle="1" w:styleId="TableA">
    <w:name w:val="TableA"/>
    <w:basedOn w:val="TableNormal"/>
    <w:uiPriority w:val="99"/>
    <w:rsid w:val="00A7475A"/>
    <w:rPr>
      <w:rFonts w:ascii="Franklin Gothic Book" w:hAnsi="Franklin Gothic Book"/>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onstantia" w:hAnsi="Constantia"/>
        <w:sz w:val="18"/>
      </w:rPr>
      <w:tblPr/>
      <w:tcPr>
        <w:shd w:val="clear" w:color="auto" w:fill="D9D9D9" w:themeFill="background1" w:themeFillShade="D9"/>
      </w:tcPr>
    </w:tblStylePr>
  </w:style>
  <w:style w:type="paragraph" w:styleId="BodyTextIndent">
    <w:name w:val="Body Text Indent"/>
    <w:basedOn w:val="BodyText"/>
    <w:link w:val="BodyTextIndentChar"/>
    <w:uiPriority w:val="99"/>
    <w:rsid w:val="00A7475A"/>
    <w:pPr>
      <w:ind w:left="720"/>
    </w:pPr>
  </w:style>
  <w:style w:type="character" w:customStyle="1" w:styleId="BodyTextIndentChar">
    <w:name w:val="Body Text Indent Char"/>
    <w:basedOn w:val="DefaultParagraphFont"/>
    <w:link w:val="BodyTextIndent"/>
    <w:uiPriority w:val="99"/>
    <w:rsid w:val="00A7475A"/>
    <w:rPr>
      <w:rFonts w:ascii="Franklin Gothic Book" w:hAnsi="Franklin Gothic Book"/>
    </w:rPr>
  </w:style>
  <w:style w:type="paragraph" w:styleId="ListBullet3">
    <w:name w:val="List Bullet 3"/>
    <w:uiPriority w:val="15"/>
    <w:qFormat/>
    <w:rsid w:val="00A7475A"/>
    <w:pPr>
      <w:numPr>
        <w:ilvl w:val="1"/>
        <w:numId w:val="4"/>
      </w:numPr>
      <w:spacing w:before="40" w:after="40" w:line="259" w:lineRule="auto"/>
    </w:pPr>
    <w:rPr>
      <w:rFonts w:ascii="Franklin Gothic Book" w:hAnsi="Franklin Gothic Book"/>
    </w:rPr>
  </w:style>
  <w:style w:type="character" w:customStyle="1" w:styleId="Cross-reference">
    <w:name w:val="Cross-reference"/>
    <w:uiPriority w:val="4"/>
    <w:qFormat/>
    <w:rsid w:val="00A7475A"/>
    <w:rPr>
      <w:color w:val="007DC3"/>
      <w:u w:val="none"/>
    </w:rPr>
  </w:style>
  <w:style w:type="character" w:customStyle="1" w:styleId="RedText">
    <w:name w:val="Red Text"/>
    <w:uiPriority w:val="7"/>
    <w:qFormat/>
    <w:rsid w:val="00A7475A"/>
    <w:rPr>
      <w:color w:val="FF0000"/>
    </w:rPr>
  </w:style>
  <w:style w:type="paragraph" w:customStyle="1" w:styleId="TitleCoverRG">
    <w:name w:val="Title Cover RG"/>
    <w:link w:val="TitleCoverRGChar"/>
    <w:uiPriority w:val="99"/>
    <w:rsid w:val="00A7475A"/>
    <w:pPr>
      <w:keepNext/>
      <w:keepLines/>
      <w:spacing w:before="4440"/>
      <w:ind w:left="720"/>
    </w:pPr>
    <w:rPr>
      <w:rFonts w:ascii="Franklin Gothic Book" w:hAnsi="Franklin Gothic Book"/>
      <w:color w:val="FFFFFF" w:themeColor="background1"/>
      <w:kern w:val="28"/>
      <w:sz w:val="48"/>
    </w:rPr>
  </w:style>
  <w:style w:type="character" w:customStyle="1" w:styleId="TitleCoverRGChar">
    <w:name w:val="Title Cover RG Char"/>
    <w:link w:val="TitleCoverRG"/>
    <w:uiPriority w:val="99"/>
    <w:rsid w:val="00A7475A"/>
    <w:rPr>
      <w:rFonts w:ascii="Franklin Gothic Book" w:hAnsi="Franklin Gothic Book"/>
      <w:color w:val="FFFFFF" w:themeColor="background1"/>
      <w:kern w:val="28"/>
      <w:sz w:val="48"/>
    </w:rPr>
  </w:style>
  <w:style w:type="character" w:customStyle="1" w:styleId="Heading2Char">
    <w:name w:val="Heading 2 Char"/>
    <w:basedOn w:val="DefaultParagraphFont"/>
    <w:link w:val="Heading2"/>
    <w:rsid w:val="00A7475A"/>
    <w:rPr>
      <w:rFonts w:ascii="Century Gothic" w:hAnsi="Century Gothic"/>
      <w:b/>
      <w:color w:val="007DC3"/>
      <w:kern w:val="28"/>
      <w:sz w:val="28"/>
    </w:rPr>
  </w:style>
  <w:style w:type="table" w:customStyle="1" w:styleId="RegMapA">
    <w:name w:val="RegMapA"/>
    <w:basedOn w:val="TableNormal"/>
    <w:uiPriority w:val="99"/>
    <w:rsid w:val="00D84AF9"/>
    <w:rPr>
      <w:rFonts w:ascii="Franklin Gothic Book" w:hAnsi="Franklin Gothic Book"/>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shd w:val="clear" w:color="auto" w:fill="auto"/>
      <w:vAlign w:val="center"/>
    </w:tcPr>
    <w:tblStylePr w:type="firstRow">
      <w:pPr>
        <w:wordWrap/>
      </w:pPr>
      <w:rPr>
        <w:rFonts w:ascii="Arial Bold" w:hAnsi="Arial Bold"/>
        <w:b w:val="0"/>
        <w:sz w:val="16"/>
      </w:rPr>
      <w:tblPr/>
      <w:tcPr>
        <w:shd w:val="clear" w:color="auto" w:fill="D9D9D9" w:themeFill="background1" w:themeFillShade="D9"/>
      </w:tcPr>
    </w:tblStylePr>
  </w:style>
  <w:style w:type="character" w:styleId="Strong">
    <w:name w:val="Strong"/>
    <w:uiPriority w:val="99"/>
    <w:qFormat/>
    <w:rsid w:val="00A7475A"/>
    <w:rPr>
      <w:b/>
      <w:bCs/>
    </w:rPr>
  </w:style>
  <w:style w:type="character" w:styleId="Emphasis">
    <w:name w:val="Emphasis"/>
    <w:uiPriority w:val="99"/>
    <w:qFormat/>
    <w:rsid w:val="00A7475A"/>
    <w:rPr>
      <w:i/>
      <w:iCs/>
    </w:rPr>
  </w:style>
  <w:style w:type="paragraph" w:styleId="ListParagraph">
    <w:name w:val="List Paragraph"/>
    <w:uiPriority w:val="34"/>
    <w:qFormat/>
    <w:rsid w:val="00A7475A"/>
    <w:pPr>
      <w:ind w:left="720"/>
      <w:contextualSpacing/>
    </w:pPr>
    <w:rPr>
      <w:rFonts w:eastAsiaTheme="minorHAnsi"/>
    </w:rPr>
  </w:style>
  <w:style w:type="paragraph" w:styleId="BalloonText">
    <w:name w:val="Balloon Text"/>
    <w:basedOn w:val="Normal"/>
    <w:link w:val="BalloonTextChar"/>
    <w:uiPriority w:val="99"/>
    <w:semiHidden/>
    <w:unhideWhenUsed/>
    <w:rsid w:val="00A7475A"/>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A7475A"/>
    <w:rPr>
      <w:rFonts w:ascii="Segoe UI" w:eastAsiaTheme="minorHAnsi" w:hAnsi="Segoe UI" w:cs="Segoe UI"/>
      <w:sz w:val="18"/>
      <w:szCs w:val="18"/>
    </w:rPr>
  </w:style>
  <w:style w:type="paragraph" w:customStyle="1" w:styleId="CenterDescription">
    <w:name w:val="Center Description"/>
    <w:rsid w:val="00C301D4"/>
    <w:pPr>
      <w:spacing w:before="480" w:after="480"/>
      <w:jc w:val="center"/>
    </w:pPr>
    <w:rPr>
      <w:rFonts w:ascii="Arial" w:eastAsia="PMingLiU" w:hAnsi="Arial"/>
      <w:noProof/>
      <w:sz w:val="36"/>
    </w:rPr>
  </w:style>
  <w:style w:type="paragraph" w:styleId="CommentText">
    <w:name w:val="annotation text"/>
    <w:basedOn w:val="Normal"/>
    <w:link w:val="CommentTextChar"/>
    <w:uiPriority w:val="99"/>
    <w:semiHidden/>
    <w:rsid w:val="00135407"/>
    <w:pPr>
      <w:spacing w:before="120" w:after="120"/>
    </w:pPr>
    <w:rPr>
      <w:rFonts w:eastAsia="PMingLiU"/>
    </w:rPr>
  </w:style>
  <w:style w:type="character" w:customStyle="1" w:styleId="CommentTextChar">
    <w:name w:val="Comment Text Char"/>
    <w:basedOn w:val="DefaultParagraphFont"/>
    <w:link w:val="CommentText"/>
    <w:uiPriority w:val="99"/>
    <w:semiHidden/>
    <w:rsid w:val="00135407"/>
    <w:rPr>
      <w:rFonts w:eastAsia="PMingLiU"/>
    </w:rPr>
  </w:style>
  <w:style w:type="numbering" w:styleId="111111">
    <w:name w:val="Outline List 2"/>
    <w:basedOn w:val="NoList"/>
    <w:uiPriority w:val="99"/>
    <w:unhideWhenUsed/>
    <w:rsid w:val="00135407"/>
    <w:pPr>
      <w:numPr>
        <w:numId w:val="9"/>
      </w:numPr>
    </w:pPr>
  </w:style>
  <w:style w:type="paragraph" w:customStyle="1" w:styleId="tabletext">
    <w:name w:val="tabletext"/>
    <w:basedOn w:val="Normal"/>
    <w:link w:val="tabletextChar"/>
    <w:rsid w:val="007E2CBC"/>
    <w:pPr>
      <w:keepNext/>
      <w:spacing w:before="120" w:after="120"/>
    </w:pPr>
    <w:rPr>
      <w:rFonts w:ascii="Arial" w:eastAsiaTheme="minorHAnsi" w:hAnsi="Arial" w:cs="Arial"/>
      <w:sz w:val="18"/>
      <w:szCs w:val="18"/>
    </w:rPr>
  </w:style>
  <w:style w:type="character" w:customStyle="1" w:styleId="tabletextChar">
    <w:name w:val="tabletext Char"/>
    <w:basedOn w:val="DefaultParagraphFont"/>
    <w:link w:val="tabletext"/>
    <w:rsid w:val="007E2CBC"/>
    <w:rPr>
      <w:rFonts w:ascii="Arial" w:hAnsi="Arial" w:cs="Arial"/>
      <w:sz w:val="18"/>
      <w:szCs w:val="18"/>
    </w:rPr>
  </w:style>
  <w:style w:type="paragraph" w:styleId="NormalWeb">
    <w:name w:val="Normal (Web)"/>
    <w:basedOn w:val="Normal"/>
    <w:uiPriority w:val="99"/>
    <w:rsid w:val="007E2CBC"/>
    <w:pPr>
      <w:spacing w:before="100" w:beforeAutospacing="1" w:after="100" w:afterAutospacing="1"/>
    </w:pPr>
    <w:rPr>
      <w:rFonts w:ascii="Arial" w:eastAsiaTheme="minorHAnsi" w:hAnsi="Arial" w:cs="Arial"/>
      <w:color w:val="333333"/>
      <w:sz w:val="18"/>
      <w:szCs w:val="18"/>
      <w:lang w:eastAsia="ko-KR"/>
    </w:rPr>
  </w:style>
  <w:style w:type="paragraph" w:customStyle="1" w:styleId="TableText0">
    <w:name w:val="Table Text"/>
    <w:link w:val="TableTextChar0"/>
    <w:rsid w:val="00FC67B4"/>
    <w:pPr>
      <w:keepNext/>
      <w:tabs>
        <w:tab w:val="left" w:pos="360"/>
        <w:tab w:val="left" w:pos="720"/>
        <w:tab w:val="left" w:pos="1080"/>
        <w:tab w:val="left" w:pos="1440"/>
        <w:tab w:val="left" w:pos="1800"/>
        <w:tab w:val="left" w:pos="2160"/>
      </w:tabs>
      <w:spacing w:before="120" w:after="120"/>
    </w:pPr>
    <w:rPr>
      <w:rFonts w:ascii="Arial" w:eastAsia="PMingLiU" w:hAnsi="Arial"/>
      <w:sz w:val="18"/>
    </w:rPr>
  </w:style>
  <w:style w:type="character" w:customStyle="1" w:styleId="TableTextChar0">
    <w:name w:val="Table Text Char"/>
    <w:basedOn w:val="DefaultParagraphFont"/>
    <w:link w:val="TableText0"/>
    <w:rsid w:val="00FC67B4"/>
    <w:rPr>
      <w:rFonts w:ascii="Arial" w:eastAsia="PMingLiU" w:hAnsi="Arial"/>
      <w:sz w:val="18"/>
    </w:rPr>
  </w:style>
  <w:style w:type="character" w:styleId="CommentReference">
    <w:name w:val="annotation reference"/>
    <w:basedOn w:val="DefaultParagraphFont"/>
    <w:uiPriority w:val="99"/>
    <w:semiHidden/>
    <w:rsid w:val="00850B37"/>
    <w:rPr>
      <w:sz w:val="16"/>
      <w:szCs w:val="16"/>
    </w:rPr>
  </w:style>
  <w:style w:type="paragraph" w:styleId="CommentSubject">
    <w:name w:val="annotation subject"/>
    <w:basedOn w:val="CommentText"/>
    <w:next w:val="CommentText"/>
    <w:link w:val="CommentSubjectChar"/>
    <w:uiPriority w:val="99"/>
    <w:semiHidden/>
    <w:rsid w:val="00850B37"/>
    <w:pPr>
      <w:spacing w:before="0" w:after="0"/>
    </w:pPr>
    <w:rPr>
      <w:rFonts w:ascii="Franklin Gothic Book" w:eastAsia="Times New Roman" w:hAnsi="Franklin Gothic Book"/>
      <w:b/>
      <w:bCs/>
    </w:rPr>
  </w:style>
  <w:style w:type="character" w:customStyle="1" w:styleId="CommentSubjectChar">
    <w:name w:val="Comment Subject Char"/>
    <w:basedOn w:val="CommentTextChar"/>
    <w:link w:val="CommentSubject"/>
    <w:uiPriority w:val="99"/>
    <w:semiHidden/>
    <w:rsid w:val="00850B37"/>
    <w:rPr>
      <w:rFonts w:ascii="Franklin Gothic Book" w:eastAsia="PMingLiU" w:hAnsi="Franklin Gothic Book"/>
      <w:b/>
      <w:bCs/>
    </w:rPr>
  </w:style>
  <w:style w:type="paragraph" w:customStyle="1" w:styleId="ReferencesHeading">
    <w:name w:val="References Heading"/>
    <w:basedOn w:val="Normal"/>
    <w:link w:val="ReferencesHeadingChar"/>
    <w:uiPriority w:val="99"/>
    <w:qFormat/>
    <w:rsid w:val="00041F45"/>
    <w:pPr>
      <w:spacing w:before="180" w:after="60"/>
    </w:pPr>
    <w:rPr>
      <w:rFonts w:eastAsiaTheme="minorHAnsi"/>
      <w:b/>
      <w:bCs/>
      <w:color w:val="007DC3"/>
      <w:sz w:val="18"/>
      <w:szCs w:val="18"/>
    </w:rPr>
  </w:style>
  <w:style w:type="character" w:customStyle="1" w:styleId="ReferencesHeadingChar">
    <w:name w:val="References Heading Char"/>
    <w:basedOn w:val="DefaultParagraphFont"/>
    <w:link w:val="ReferencesHeading"/>
    <w:uiPriority w:val="99"/>
    <w:rsid w:val="00041F45"/>
    <w:rPr>
      <w:rFonts w:ascii="Franklin Gothic Book" w:hAnsi="Franklin Gothic Book"/>
      <w:b/>
      <w:bCs/>
      <w:color w:val="007DC3"/>
      <w:sz w:val="18"/>
      <w:szCs w:val="18"/>
    </w:rPr>
  </w:style>
  <w:style w:type="character" w:customStyle="1" w:styleId="FooterChar">
    <w:name w:val="Footer Char"/>
    <w:basedOn w:val="DefaultParagraphFont"/>
    <w:link w:val="Footer"/>
    <w:uiPriority w:val="99"/>
    <w:rsid w:val="00A7475A"/>
    <w:rPr>
      <w:rFonts w:ascii="Franklin Gothic Book" w:hAnsi="Franklin Gothic Book"/>
      <w:i/>
      <w:sz w:val="16"/>
    </w:rPr>
  </w:style>
  <w:style w:type="character" w:customStyle="1" w:styleId="Heading1Char">
    <w:name w:val="Heading 1 Char"/>
    <w:basedOn w:val="DefaultParagraphFont"/>
    <w:link w:val="Heading1"/>
    <w:uiPriority w:val="99"/>
    <w:rsid w:val="00A7475A"/>
    <w:rPr>
      <w:rFonts w:ascii="Century Gothic" w:hAnsi="Century Gothic"/>
      <w:b/>
      <w:color w:val="007DC3"/>
      <w:kern w:val="28"/>
      <w:sz w:val="36"/>
    </w:rPr>
  </w:style>
  <w:style w:type="character" w:customStyle="1" w:styleId="Heading3Char">
    <w:name w:val="Heading 3 Char"/>
    <w:basedOn w:val="DefaultParagraphFont"/>
    <w:link w:val="Heading3"/>
    <w:rsid w:val="00A7475A"/>
    <w:rPr>
      <w:rFonts w:ascii="Century Gothic" w:hAnsi="Century Gothic"/>
      <w:b/>
      <w:i/>
      <w:color w:val="007DC3"/>
      <w:kern w:val="28"/>
      <w:sz w:val="24"/>
    </w:rPr>
  </w:style>
  <w:style w:type="character" w:customStyle="1" w:styleId="Heading4Char">
    <w:name w:val="Heading 4 Char"/>
    <w:basedOn w:val="DefaultParagraphFont"/>
    <w:link w:val="Heading4"/>
    <w:rsid w:val="00A7475A"/>
    <w:rPr>
      <w:rFonts w:ascii="Century Gothic" w:hAnsi="Century Gothic"/>
      <w:color w:val="007DC3"/>
      <w:kern w:val="28"/>
      <w:sz w:val="22"/>
    </w:rPr>
  </w:style>
  <w:style w:type="character" w:customStyle="1" w:styleId="Heading5Char">
    <w:name w:val="Heading 5 Char"/>
    <w:basedOn w:val="DefaultParagraphFont"/>
    <w:link w:val="Heading5"/>
    <w:rsid w:val="00A7475A"/>
    <w:rPr>
      <w:rFonts w:ascii="Century Gothic" w:hAnsi="Century Gothic"/>
      <w:i/>
      <w:color w:val="007DC3"/>
      <w:kern w:val="28"/>
      <w:sz w:val="22"/>
    </w:rPr>
  </w:style>
  <w:style w:type="character" w:customStyle="1" w:styleId="Heading6Char">
    <w:name w:val="Heading 6 Char"/>
    <w:basedOn w:val="DefaultParagraphFont"/>
    <w:link w:val="Heading6"/>
    <w:uiPriority w:val="99"/>
    <w:rsid w:val="00A7475A"/>
    <w:rPr>
      <w:rFonts w:ascii="Century Gothic" w:hAnsi="Century Gothic"/>
      <w:color w:val="007DC3"/>
      <w:kern w:val="28"/>
    </w:rPr>
  </w:style>
  <w:style w:type="character" w:customStyle="1" w:styleId="Heading7Char">
    <w:name w:val="Heading 7 Char"/>
    <w:basedOn w:val="DefaultParagraphFont"/>
    <w:link w:val="Heading7"/>
    <w:uiPriority w:val="99"/>
    <w:semiHidden/>
    <w:rsid w:val="00A7475A"/>
    <w:rPr>
      <w:rFonts w:eastAsiaTheme="minorHAnsi"/>
      <w:b/>
      <w:kern w:val="28"/>
    </w:rPr>
  </w:style>
  <w:style w:type="character" w:customStyle="1" w:styleId="Heading8Char">
    <w:name w:val="Heading 8 Char"/>
    <w:basedOn w:val="DefaultParagraphFont"/>
    <w:link w:val="Heading8"/>
    <w:uiPriority w:val="99"/>
    <w:semiHidden/>
    <w:rsid w:val="00A7475A"/>
    <w:rPr>
      <w:rFonts w:eastAsiaTheme="minorHAnsi"/>
      <w:b/>
      <w:kern w:val="28"/>
    </w:rPr>
  </w:style>
  <w:style w:type="character" w:customStyle="1" w:styleId="Heading9Char">
    <w:name w:val="Heading 9 Char"/>
    <w:aliases w:val="table title Char,Figures Char,9 Char,table title1 Char,Figures1 Char,91 Char,table title2 Char,Figures2 Char,92 Char,table title3 Char,Figures3 Char,93 Char,table title4 Char,Figures4 Char,94 Char,table title5 Char,Figures5 Char,95 Char"/>
    <w:basedOn w:val="DefaultParagraphFont"/>
    <w:link w:val="Heading9"/>
    <w:uiPriority w:val="99"/>
    <w:semiHidden/>
    <w:rsid w:val="00A7475A"/>
    <w:rPr>
      <w:rFonts w:eastAsiaTheme="minorHAnsi"/>
      <w:b/>
      <w:kern w:val="28"/>
    </w:rPr>
  </w:style>
  <w:style w:type="character" w:styleId="FollowedHyperlink">
    <w:name w:val="FollowedHyperlink"/>
    <w:basedOn w:val="DefaultParagraphFont"/>
    <w:uiPriority w:val="99"/>
    <w:semiHidden/>
    <w:rsid w:val="00A7475A"/>
    <w:rPr>
      <w:color w:val="800080" w:themeColor="followedHyperlink"/>
      <w:u w:val="single"/>
    </w:rPr>
  </w:style>
  <w:style w:type="paragraph" w:customStyle="1" w:styleId="msonormal0">
    <w:name w:val="msonormal"/>
    <w:basedOn w:val="Normal"/>
    <w:rsid w:val="00080377"/>
    <w:pPr>
      <w:spacing w:before="100" w:beforeAutospacing="1" w:after="100" w:afterAutospacing="1"/>
    </w:pPr>
    <w:rPr>
      <w:rFonts w:eastAsiaTheme="minorHAnsi"/>
      <w:szCs w:val="24"/>
    </w:rPr>
  </w:style>
  <w:style w:type="character" w:customStyle="1" w:styleId="HeaderChar">
    <w:name w:val="Header Char"/>
    <w:basedOn w:val="DefaultParagraphFont"/>
    <w:link w:val="Header"/>
    <w:uiPriority w:val="99"/>
    <w:rsid w:val="00A7475A"/>
    <w:rPr>
      <w:rFonts w:ascii="Franklin Gothic Book" w:hAnsi="Franklin Gothic Book"/>
      <w:i/>
      <w:color w:val="FFFFFF" w:themeColor="background1"/>
      <w:sz w:val="16"/>
    </w:rPr>
  </w:style>
  <w:style w:type="paragraph" w:customStyle="1" w:styleId="StyleHeading1Centered">
    <w:name w:val="Style Heading 1 + Centered"/>
    <w:basedOn w:val="Heading1"/>
    <w:rsid w:val="00080377"/>
    <w:pPr>
      <w:pageBreakBefore w:val="0"/>
      <w:pBdr>
        <w:bottom w:val="none" w:sz="0" w:space="0" w:color="auto"/>
      </w:pBdr>
      <w:spacing w:before="0" w:after="60"/>
      <w:jc w:val="center"/>
    </w:pPr>
    <w:rPr>
      <w:rFonts w:ascii="Arial" w:hAnsi="Arial"/>
      <w:bCs/>
      <w:color w:val="auto"/>
      <w:sz w:val="24"/>
    </w:rPr>
  </w:style>
  <w:style w:type="table" w:styleId="TableGrid">
    <w:name w:val="Table Grid"/>
    <w:basedOn w:val="TableNormal"/>
    <w:uiPriority w:val="39"/>
    <w:rsid w:val="00080377"/>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uiPriority w:val="9"/>
    <w:rsid w:val="00A7475A"/>
    <w:pPr>
      <w:keepNext/>
      <w:spacing w:before="240" w:after="120"/>
    </w:pPr>
    <w:rPr>
      <w:rFonts w:ascii="Franklin Gothic Book" w:hAnsi="Franklin Gothic Book"/>
      <w:i/>
      <w:iCs/>
    </w:rPr>
  </w:style>
  <w:style w:type="paragraph" w:customStyle="1" w:styleId="TitleCoverDS">
    <w:name w:val="Title Cover DS"/>
    <w:link w:val="TitleCoverDSChar"/>
    <w:uiPriority w:val="99"/>
    <w:rsid w:val="00A7475A"/>
    <w:pPr>
      <w:spacing w:before="960"/>
    </w:pPr>
    <w:rPr>
      <w:rFonts w:ascii="Franklin Gothic Book" w:hAnsi="Franklin Gothic Book"/>
      <w:noProof/>
      <w:color w:val="FFFFFF" w:themeColor="background1"/>
      <w:sz w:val="48"/>
      <w:szCs w:val="36"/>
    </w:rPr>
  </w:style>
  <w:style w:type="paragraph" w:customStyle="1" w:styleId="Footnote">
    <w:name w:val="Footnote"/>
    <w:uiPriority w:val="19"/>
    <w:rsid w:val="00A7475A"/>
    <w:pPr>
      <w:tabs>
        <w:tab w:val="left" w:pos="600"/>
      </w:tabs>
      <w:autoSpaceDE w:val="0"/>
      <w:autoSpaceDN w:val="0"/>
      <w:adjustRightInd w:val="0"/>
      <w:spacing w:line="240" w:lineRule="atLeast"/>
      <w:ind w:left="600" w:right="360" w:hanging="240"/>
    </w:pPr>
    <w:rPr>
      <w:rFonts w:ascii="Franklin Gothic Book" w:hAnsi="Franklin Gothic Book"/>
      <w:color w:val="000000"/>
      <w:w w:val="0"/>
    </w:rPr>
  </w:style>
  <w:style w:type="paragraph" w:customStyle="1" w:styleId="RegMapTableHeading">
    <w:name w:val="Reg Map Table Heading"/>
    <w:basedOn w:val="RegMapTableEntry"/>
    <w:uiPriority w:val="99"/>
    <w:qFormat/>
    <w:rsid w:val="00A7475A"/>
    <w:pPr>
      <w:jc w:val="center"/>
    </w:pPr>
    <w:rPr>
      <w:b/>
    </w:rPr>
  </w:style>
  <w:style w:type="paragraph" w:customStyle="1" w:styleId="RegMapTableEntry">
    <w:name w:val="Reg Map Table Entry"/>
    <w:uiPriority w:val="99"/>
    <w:rsid w:val="00A7475A"/>
    <w:pPr>
      <w:spacing w:before="60" w:after="60" w:line="160" w:lineRule="atLeast"/>
    </w:pPr>
    <w:rPr>
      <w:rFonts w:ascii="Franklin Gothic Book" w:hAnsi="Franklin Gothic Book"/>
      <w:color w:val="000000"/>
      <w:sz w:val="14"/>
    </w:rPr>
  </w:style>
  <w:style w:type="paragraph" w:customStyle="1" w:styleId="SpecialIconTableText">
    <w:name w:val="Special Icon Table Text"/>
    <w:basedOn w:val="BodyText"/>
    <w:link w:val="SpecialIconTableTextChar"/>
    <w:uiPriority w:val="99"/>
    <w:qFormat/>
    <w:rsid w:val="00A7475A"/>
    <w:pPr>
      <w:spacing w:before="60"/>
    </w:pPr>
  </w:style>
  <w:style w:type="character" w:customStyle="1" w:styleId="SpecialIconTableTextChar">
    <w:name w:val="Special Icon Table Text Char"/>
    <w:basedOn w:val="BodyTextChar"/>
    <w:link w:val="SpecialIconTableText"/>
    <w:uiPriority w:val="99"/>
    <w:rsid w:val="00A7475A"/>
    <w:rPr>
      <w:rFonts w:ascii="Franklin Gothic Book" w:hAnsi="Franklin Gothic Book"/>
    </w:rPr>
  </w:style>
  <w:style w:type="paragraph" w:customStyle="1" w:styleId="ShadedNoteText">
    <w:name w:val="Shaded Note Text"/>
    <w:basedOn w:val="BodyText"/>
    <w:link w:val="ShadedNoteTextChar"/>
    <w:uiPriority w:val="99"/>
    <w:qFormat/>
    <w:rsid w:val="00A7475A"/>
    <w:pPr>
      <w:shd w:val="solid" w:color="D9D9D9" w:themeColor="background1" w:themeShade="D9" w:fill="auto"/>
    </w:pPr>
  </w:style>
  <w:style w:type="paragraph" w:customStyle="1" w:styleId="ShadedNoteHeading">
    <w:name w:val="Shaded Note Heading"/>
    <w:basedOn w:val="BodyText"/>
    <w:link w:val="ShadedNoteHeadingChar"/>
    <w:uiPriority w:val="99"/>
    <w:qFormat/>
    <w:rsid w:val="00A7475A"/>
    <w:pPr>
      <w:shd w:val="solid" w:color="D9D9D9" w:themeColor="background1" w:themeShade="D9" w:fill="auto"/>
    </w:pPr>
    <w:rPr>
      <w:rFonts w:ascii="Franklin Gothic Demi" w:hAnsi="Franklin Gothic Demi"/>
    </w:rPr>
  </w:style>
  <w:style w:type="character" w:customStyle="1" w:styleId="ShadedNoteTextChar">
    <w:name w:val="Shaded Note Text Char"/>
    <w:basedOn w:val="BodyTextChar"/>
    <w:link w:val="ShadedNoteText"/>
    <w:uiPriority w:val="99"/>
    <w:rsid w:val="00A7475A"/>
    <w:rPr>
      <w:rFonts w:ascii="Franklin Gothic Book" w:hAnsi="Franklin Gothic Book"/>
      <w:shd w:val="solid" w:color="D9D9D9" w:themeColor="background1" w:themeShade="D9" w:fill="auto"/>
    </w:rPr>
  </w:style>
  <w:style w:type="character" w:customStyle="1" w:styleId="ShadedNoteHeadingChar">
    <w:name w:val="Shaded Note Heading Char"/>
    <w:basedOn w:val="BodyTextChar"/>
    <w:link w:val="ShadedNoteHeading"/>
    <w:uiPriority w:val="99"/>
    <w:rsid w:val="00A7475A"/>
    <w:rPr>
      <w:rFonts w:ascii="Franklin Gothic Demi" w:hAnsi="Franklin Gothic Demi"/>
      <w:shd w:val="solid" w:color="D9D9D9" w:themeColor="background1" w:themeShade="D9" w:fill="auto"/>
    </w:rPr>
  </w:style>
  <w:style w:type="paragraph" w:customStyle="1" w:styleId="SubtitleCover">
    <w:name w:val="Subtitle Cover"/>
    <w:basedOn w:val="Normal"/>
    <w:next w:val="BodyText"/>
    <w:uiPriority w:val="99"/>
    <w:rsid w:val="00A7475A"/>
    <w:rPr>
      <w:rFonts w:ascii="Franklin Gothic Book" w:hAnsi="Franklin Gothic Book"/>
      <w:color w:val="FFFFFF" w:themeColor="background1"/>
      <w:sz w:val="28"/>
      <w:szCs w:val="32"/>
    </w:rPr>
  </w:style>
  <w:style w:type="paragraph" w:customStyle="1" w:styleId="Layer2">
    <w:name w:val="Layer 2"/>
    <w:basedOn w:val="BodyText"/>
    <w:link w:val="Layer2Char"/>
    <w:uiPriority w:val="99"/>
    <w:qFormat/>
    <w:rsid w:val="00A7475A"/>
    <w:pPr>
      <w:ind w:left="360"/>
    </w:pPr>
    <w:rPr>
      <w:color w:val="969696"/>
    </w:rPr>
  </w:style>
  <w:style w:type="character" w:customStyle="1" w:styleId="Layer2Char">
    <w:name w:val="Layer 2 Char"/>
    <w:basedOn w:val="BodyTextChar"/>
    <w:link w:val="Layer2"/>
    <w:uiPriority w:val="99"/>
    <w:rsid w:val="00A7475A"/>
    <w:rPr>
      <w:rFonts w:ascii="Franklin Gothic Book" w:hAnsi="Franklin Gothic Book"/>
      <w:color w:val="969696"/>
    </w:rPr>
  </w:style>
  <w:style w:type="character" w:customStyle="1" w:styleId="Code">
    <w:name w:val="Code"/>
    <w:uiPriority w:val="8"/>
    <w:qFormat/>
    <w:rsid w:val="00A7475A"/>
    <w:rPr>
      <w:rFonts w:ascii="Consolas" w:hAnsi="Consolas"/>
      <w:spacing w:val="-10"/>
      <w:sz w:val="20"/>
    </w:rPr>
  </w:style>
  <w:style w:type="paragraph" w:customStyle="1" w:styleId="TableEntryIndent">
    <w:name w:val="Table Entry Indent"/>
    <w:basedOn w:val="TableEntry"/>
    <w:uiPriority w:val="99"/>
    <w:rsid w:val="00A7475A"/>
    <w:pPr>
      <w:spacing w:line="259" w:lineRule="auto"/>
      <w:ind w:left="288"/>
    </w:pPr>
  </w:style>
  <w:style w:type="paragraph" w:customStyle="1" w:styleId="RegMapTableCenter">
    <w:name w:val="Reg Map Table Center"/>
    <w:basedOn w:val="RegMapTableEntry"/>
    <w:uiPriority w:val="99"/>
    <w:qFormat/>
    <w:rsid w:val="00A7475A"/>
    <w:pPr>
      <w:jc w:val="center"/>
    </w:pPr>
    <w:rPr>
      <w:rFonts w:eastAsia="Arial Unicode MS"/>
    </w:rPr>
  </w:style>
  <w:style w:type="character" w:customStyle="1" w:styleId="NameSignal">
    <w:name w:val="Name_Signal"/>
    <w:uiPriority w:val="6"/>
    <w:qFormat/>
    <w:rsid w:val="00A7475A"/>
    <w:rPr>
      <w:i/>
    </w:rPr>
  </w:style>
  <w:style w:type="character" w:customStyle="1" w:styleId="NameCommand">
    <w:name w:val="Name_Command"/>
    <w:uiPriority w:val="5"/>
    <w:qFormat/>
    <w:rsid w:val="00A7475A"/>
    <w:rPr>
      <w:rFonts w:ascii="Consolas" w:hAnsi="Consolas"/>
    </w:rPr>
  </w:style>
  <w:style w:type="paragraph" w:customStyle="1" w:styleId="TableNote">
    <w:name w:val="Table Note"/>
    <w:basedOn w:val="Note"/>
    <w:next w:val="TableEntry"/>
    <w:uiPriority w:val="99"/>
    <w:qFormat/>
    <w:rsid w:val="00A7475A"/>
    <w:rPr>
      <w:sz w:val="18"/>
    </w:rPr>
  </w:style>
  <w:style w:type="paragraph" w:customStyle="1" w:styleId="TableBullet">
    <w:name w:val="Table Bullet"/>
    <w:basedOn w:val="ListBullet"/>
    <w:uiPriority w:val="99"/>
    <w:qFormat/>
    <w:rsid w:val="00A7475A"/>
    <w:pPr>
      <w:tabs>
        <w:tab w:val="left" w:pos="275"/>
      </w:tabs>
      <w:ind w:left="275" w:right="125" w:hanging="175"/>
    </w:pPr>
    <w:rPr>
      <w:sz w:val="18"/>
      <w:szCs w:val="16"/>
    </w:rPr>
  </w:style>
  <w:style w:type="paragraph" w:customStyle="1" w:styleId="TableFootnote">
    <w:name w:val="Table Footnote"/>
    <w:basedOn w:val="Footnote"/>
    <w:uiPriority w:val="99"/>
    <w:qFormat/>
    <w:rsid w:val="00A7475A"/>
    <w:pPr>
      <w:numPr>
        <w:numId w:val="5"/>
      </w:numPr>
      <w:tabs>
        <w:tab w:val="clear" w:pos="600"/>
        <w:tab w:val="left" w:pos="270"/>
      </w:tabs>
      <w:ind w:left="720"/>
    </w:pPr>
    <w:rPr>
      <w:sz w:val="16"/>
      <w:szCs w:val="16"/>
    </w:rPr>
  </w:style>
  <w:style w:type="paragraph" w:customStyle="1" w:styleId="TableFootnoteNumbered">
    <w:name w:val="Table Footnote Numbered"/>
    <w:uiPriority w:val="99"/>
    <w:qFormat/>
    <w:rsid w:val="00A7475A"/>
    <w:pPr>
      <w:numPr>
        <w:numId w:val="6"/>
      </w:numPr>
      <w:tabs>
        <w:tab w:val="left" w:pos="450"/>
      </w:tabs>
      <w:spacing w:line="240" w:lineRule="atLeast"/>
    </w:pPr>
    <w:rPr>
      <w:rFonts w:ascii="Franklin Gothic Book" w:hAnsi="Franklin Gothic Book"/>
      <w:color w:val="000000"/>
      <w:w w:val="0"/>
      <w:sz w:val="16"/>
      <w:szCs w:val="16"/>
    </w:rPr>
  </w:style>
  <w:style w:type="paragraph" w:customStyle="1" w:styleId="ShadedNoteFigure">
    <w:name w:val="Shaded Note Figure"/>
    <w:link w:val="ShadedNoteFigureChar"/>
    <w:uiPriority w:val="99"/>
    <w:qFormat/>
    <w:rsid w:val="00A7475A"/>
    <w:pPr>
      <w:shd w:val="solid" w:color="D9D9D9" w:themeColor="background1" w:themeShade="D9" w:fill="auto"/>
      <w:spacing w:before="120" w:after="120"/>
      <w:jc w:val="center"/>
    </w:pPr>
    <w:rPr>
      <w:rFonts w:ascii="Franklin Gothic Book" w:hAnsi="Franklin Gothic Book"/>
    </w:rPr>
  </w:style>
  <w:style w:type="character" w:customStyle="1" w:styleId="ShadedNoteFigureChar">
    <w:name w:val="Shaded Note Figure Char"/>
    <w:basedOn w:val="DefaultParagraphFont"/>
    <w:link w:val="ShadedNoteFigure"/>
    <w:uiPriority w:val="99"/>
    <w:rsid w:val="00A7475A"/>
    <w:rPr>
      <w:rFonts w:ascii="Franklin Gothic Book" w:hAnsi="Franklin Gothic Book"/>
      <w:shd w:val="solid" w:color="D9D9D9" w:themeColor="background1" w:themeShade="D9" w:fill="auto"/>
    </w:rPr>
  </w:style>
  <w:style w:type="character" w:customStyle="1" w:styleId="Italics">
    <w:name w:val="Italics"/>
    <w:uiPriority w:val="3"/>
    <w:qFormat/>
    <w:rsid w:val="00A7475A"/>
    <w:rPr>
      <w:i/>
    </w:rPr>
  </w:style>
  <w:style w:type="character" w:customStyle="1" w:styleId="Bold">
    <w:name w:val="Bold"/>
    <w:uiPriority w:val="2"/>
    <w:qFormat/>
    <w:rsid w:val="00A7475A"/>
    <w:rPr>
      <w:b/>
    </w:rPr>
  </w:style>
  <w:style w:type="character" w:customStyle="1" w:styleId="Subscript">
    <w:name w:val="Subscript"/>
    <w:uiPriority w:val="1"/>
    <w:qFormat/>
    <w:rsid w:val="00A7475A"/>
    <w:rPr>
      <w:vertAlign w:val="subscript"/>
    </w:rPr>
  </w:style>
  <w:style w:type="character" w:customStyle="1" w:styleId="Superscript">
    <w:name w:val="Superscript"/>
    <w:qFormat/>
    <w:rsid w:val="00A7475A"/>
    <w:rPr>
      <w:vertAlign w:val="superscript"/>
    </w:rPr>
  </w:style>
  <w:style w:type="paragraph" w:styleId="TableofFigures">
    <w:name w:val="table of figures"/>
    <w:uiPriority w:val="99"/>
    <w:unhideWhenUsed/>
    <w:rsid w:val="00A7475A"/>
    <w:rPr>
      <w:rFonts w:ascii="Franklin Gothic Book" w:hAnsi="Franklin Gothic Book"/>
    </w:rPr>
  </w:style>
  <w:style w:type="paragraph" w:customStyle="1" w:styleId="Equation">
    <w:name w:val="Equation"/>
    <w:next w:val="BodyText"/>
    <w:uiPriority w:val="18"/>
    <w:qFormat/>
    <w:rsid w:val="00A7475A"/>
    <w:pPr>
      <w:jc w:val="center"/>
    </w:pPr>
    <w:rPr>
      <w:rFonts w:ascii="Cambria Math" w:hAnsi="Cambria Math"/>
      <w:i/>
    </w:rPr>
  </w:style>
  <w:style w:type="paragraph" w:customStyle="1" w:styleId="PartNumberDS">
    <w:name w:val="Part Number DS"/>
    <w:uiPriority w:val="99"/>
    <w:rsid w:val="00A7475A"/>
    <w:pPr>
      <w:keepNext/>
      <w:snapToGrid w:val="0"/>
      <w:spacing w:before="120" w:after="240"/>
      <w:ind w:left="1440" w:hanging="720"/>
    </w:pPr>
    <w:rPr>
      <w:rFonts w:ascii="Franklin Gothic Book" w:hAnsi="Franklin Gothic Book" w:cs="Arial"/>
      <w:bCs/>
      <w:i/>
      <w:color w:val="FFFFFF" w:themeColor="background1"/>
      <w:kern w:val="28"/>
      <w:sz w:val="24"/>
      <w:szCs w:val="48"/>
    </w:rPr>
  </w:style>
  <w:style w:type="paragraph" w:customStyle="1" w:styleId="PartNumberRG">
    <w:name w:val="Part Number RG"/>
    <w:uiPriority w:val="99"/>
    <w:rsid w:val="00A7475A"/>
    <w:pPr>
      <w:keepNext/>
      <w:snapToGrid w:val="0"/>
      <w:spacing w:before="120" w:after="240"/>
      <w:ind w:left="1440" w:hanging="720"/>
    </w:pPr>
    <w:rPr>
      <w:rFonts w:ascii="Franklin Gothic Book" w:hAnsi="Franklin Gothic Book" w:cs="Arial"/>
      <w:bCs/>
      <w:i/>
      <w:color w:val="FFFFFF" w:themeColor="background1"/>
      <w:kern w:val="28"/>
      <w:sz w:val="24"/>
      <w:szCs w:val="48"/>
    </w:rPr>
  </w:style>
  <w:style w:type="character" w:customStyle="1" w:styleId="TitleCoverDSChar">
    <w:name w:val="Title Cover DS Char"/>
    <w:link w:val="TitleCoverDS"/>
    <w:uiPriority w:val="99"/>
    <w:rsid w:val="00A7475A"/>
    <w:rPr>
      <w:rFonts w:ascii="Franklin Gothic Book" w:hAnsi="Franklin Gothic Book"/>
      <w:noProof/>
      <w:color w:val="FFFFFF" w:themeColor="background1"/>
      <w:sz w:val="48"/>
      <w:szCs w:val="36"/>
    </w:rPr>
  </w:style>
  <w:style w:type="character" w:customStyle="1" w:styleId="CaptionChar">
    <w:name w:val="Caption Char"/>
    <w:aliases w:val="Figure Title Char"/>
    <w:link w:val="Caption"/>
    <w:uiPriority w:val="10"/>
    <w:locked/>
    <w:rsid w:val="00A7475A"/>
    <w:rPr>
      <w:rFonts w:ascii="Franklin Gothic Book" w:hAnsi="Franklin Gothic Book"/>
      <w:i/>
    </w:rPr>
  </w:style>
  <w:style w:type="character" w:customStyle="1" w:styleId="NoteChar">
    <w:name w:val="Note Char"/>
    <w:link w:val="Note"/>
    <w:uiPriority w:val="99"/>
    <w:locked/>
    <w:rsid w:val="00A7475A"/>
    <w:rPr>
      <w:rFonts w:ascii="Franklin Gothic Book" w:hAnsi="Franklin Gothic Book"/>
    </w:rPr>
  </w:style>
  <w:style w:type="character" w:customStyle="1" w:styleId="TableEntryChar">
    <w:name w:val="Table Entry Char"/>
    <w:link w:val="TableEntry"/>
    <w:uiPriority w:val="99"/>
    <w:rsid w:val="00A7475A"/>
    <w:rPr>
      <w:rFonts w:ascii="Franklin Gothic Book" w:hAnsi="Franklin Gothic Book"/>
      <w:sz w:val="18"/>
    </w:rPr>
  </w:style>
  <w:style w:type="paragraph" w:customStyle="1" w:styleId="TableHeading">
    <w:name w:val="Table Heading"/>
    <w:basedOn w:val="Normal"/>
    <w:uiPriority w:val="99"/>
    <w:semiHidden/>
    <w:locked/>
    <w:rsid w:val="00A7475A"/>
    <w:pPr>
      <w:suppressLineNumbers/>
      <w:spacing w:before="120" w:after="120"/>
      <w:jc w:val="center"/>
    </w:pPr>
    <w:rPr>
      <w:rFonts w:ascii="Franklin Gothic Book" w:hAnsi="Franklin Gothic Book"/>
      <w:b/>
      <w:bCs/>
      <w:i/>
      <w:iCs/>
    </w:rPr>
  </w:style>
  <w:style w:type="paragraph" w:styleId="TOC4">
    <w:name w:val="toc 4"/>
    <w:uiPriority w:val="99"/>
    <w:rsid w:val="00A7475A"/>
    <w:pPr>
      <w:tabs>
        <w:tab w:val="left" w:pos="2520"/>
        <w:tab w:val="right" w:leader="dot" w:pos="8640"/>
      </w:tabs>
      <w:ind w:left="1710"/>
    </w:pPr>
    <w:rPr>
      <w:rFonts w:ascii="Arial" w:eastAsiaTheme="minorHAnsi" w:hAnsi="Arial"/>
      <w:noProof/>
    </w:rPr>
  </w:style>
  <w:style w:type="paragraph" w:styleId="TOC5">
    <w:name w:val="toc 5"/>
    <w:uiPriority w:val="99"/>
    <w:rsid w:val="00A7475A"/>
    <w:pPr>
      <w:tabs>
        <w:tab w:val="right" w:leader="dot" w:pos="8640"/>
      </w:tabs>
      <w:ind w:left="1440"/>
    </w:pPr>
    <w:rPr>
      <w:rFonts w:eastAsiaTheme="minorHAnsi"/>
    </w:rPr>
  </w:style>
  <w:style w:type="paragraph" w:styleId="TOC6">
    <w:name w:val="toc 6"/>
    <w:uiPriority w:val="99"/>
    <w:rsid w:val="00A7475A"/>
    <w:pPr>
      <w:tabs>
        <w:tab w:val="right" w:leader="dot" w:pos="8640"/>
      </w:tabs>
      <w:ind w:left="1800"/>
    </w:pPr>
    <w:rPr>
      <w:rFonts w:eastAsiaTheme="minorHAnsi"/>
    </w:rPr>
  </w:style>
  <w:style w:type="paragraph" w:customStyle="1" w:styleId="NoteCaution">
    <w:name w:val="Note Caution"/>
    <w:basedOn w:val="BodyText"/>
    <w:uiPriority w:val="99"/>
    <w:qFormat/>
    <w:rsid w:val="00A7475A"/>
    <w:pPr>
      <w:numPr>
        <w:numId w:val="10"/>
      </w:numPr>
      <w:ind w:left="720" w:hanging="720"/>
    </w:pPr>
    <w:rPr>
      <w:b/>
    </w:rPr>
  </w:style>
  <w:style w:type="paragraph" w:customStyle="1" w:styleId="TableHeadingsVertical">
    <w:name w:val="Table Headings Vertical"/>
    <w:basedOn w:val="TableHeadings"/>
    <w:link w:val="TableHeadingsVerticalChar"/>
    <w:uiPriority w:val="99"/>
    <w:qFormat/>
    <w:rsid w:val="00A7475A"/>
    <w:pPr>
      <w:jc w:val="left"/>
    </w:pPr>
  </w:style>
  <w:style w:type="character" w:customStyle="1" w:styleId="TableHeadingsChar">
    <w:name w:val="Table Headings Char"/>
    <w:basedOn w:val="TableEntryChar"/>
    <w:link w:val="TableHeadings"/>
    <w:uiPriority w:val="99"/>
    <w:rsid w:val="00A7475A"/>
    <w:rPr>
      <w:rFonts w:ascii="Franklin Gothic Demi" w:hAnsi="Franklin Gothic Demi"/>
      <w:iCs/>
      <w:sz w:val="18"/>
    </w:rPr>
  </w:style>
  <w:style w:type="character" w:customStyle="1" w:styleId="TableHeadingsVerticalChar">
    <w:name w:val="Table Headings Vertical Char"/>
    <w:basedOn w:val="TableHeadingsChar"/>
    <w:link w:val="TableHeadingsVertical"/>
    <w:uiPriority w:val="99"/>
    <w:rsid w:val="00A7475A"/>
    <w:rPr>
      <w:rFonts w:ascii="Franklin Gothic Demi" w:hAnsi="Franklin Gothic Demi"/>
      <w:iCs/>
      <w:sz w:val="18"/>
    </w:rPr>
  </w:style>
  <w:style w:type="character" w:styleId="UnresolvedMention">
    <w:name w:val="Unresolved Mention"/>
    <w:basedOn w:val="DefaultParagraphFont"/>
    <w:uiPriority w:val="99"/>
    <w:semiHidden/>
    <w:unhideWhenUsed/>
    <w:rsid w:val="00A7475A"/>
    <w:rPr>
      <w:color w:val="605E5C"/>
      <w:shd w:val="clear" w:color="auto" w:fill="E1DFDD"/>
    </w:rPr>
  </w:style>
  <w:style w:type="paragraph" w:customStyle="1" w:styleId="HeadingToc">
    <w:name w:val="HeadingToc"/>
    <w:basedOn w:val="Normal"/>
    <w:rsid w:val="00A66265"/>
    <w:pPr>
      <w:tabs>
        <w:tab w:val="left" w:pos="1134"/>
        <w:tab w:val="left" w:pos="1418"/>
        <w:tab w:val="left" w:pos="1701"/>
        <w:tab w:val="left" w:pos="1985"/>
        <w:tab w:val="left" w:pos="2268"/>
      </w:tabs>
      <w:overflowPunct w:val="0"/>
      <w:autoSpaceDE w:val="0"/>
      <w:autoSpaceDN w:val="0"/>
      <w:adjustRightInd w:val="0"/>
      <w:spacing w:before="240"/>
      <w:ind w:left="830" w:hanging="263"/>
      <w:jc w:val="center"/>
      <w:outlineLvl w:val="0"/>
    </w:pPr>
    <w:rPr>
      <w:rFonts w:ascii="Arial Bold" w:hAnsi="Arial Bold" w:cs="Arial"/>
      <w:b/>
      <w:bCs/>
      <w:smallCaps/>
      <w:color w:val="067F8C"/>
      <w:sz w:val="40"/>
      <w:szCs w:val="40"/>
      <w:lang w:bidi="he-IL"/>
    </w:rPr>
  </w:style>
  <w:style w:type="character" w:styleId="PlaceholderText">
    <w:name w:val="Placeholder Text"/>
    <w:basedOn w:val="DefaultParagraphFont"/>
    <w:uiPriority w:val="99"/>
    <w:semiHidden/>
    <w:rsid w:val="00B559EF"/>
    <w:rPr>
      <w:color w:val="808080"/>
    </w:rPr>
  </w:style>
  <w:style w:type="paragraph" w:customStyle="1" w:styleId="Table">
    <w:name w:val="Table"/>
    <w:basedOn w:val="Normal"/>
    <w:link w:val="TableChar1"/>
    <w:qFormat/>
    <w:rsid w:val="00074452"/>
    <w:pPr>
      <w:widowControl w:val="0"/>
      <w:tabs>
        <w:tab w:val="left" w:pos="500"/>
        <w:tab w:val="left" w:pos="1040"/>
      </w:tabs>
      <w:overflowPunct w:val="0"/>
      <w:autoSpaceDE w:val="0"/>
      <w:autoSpaceDN w:val="0"/>
      <w:adjustRightInd w:val="0"/>
      <w:ind w:left="14"/>
      <w:textAlignment w:val="baseline"/>
    </w:pPr>
    <w:rPr>
      <w:lang w:bidi="he-IL"/>
    </w:rPr>
  </w:style>
  <w:style w:type="character" w:customStyle="1" w:styleId="TableChar1">
    <w:name w:val="Table Char1"/>
    <w:link w:val="Table"/>
    <w:rsid w:val="00074452"/>
    <w:rPr>
      <w:lang w:bidi="he-IL"/>
    </w:rPr>
  </w:style>
  <w:style w:type="paragraph" w:customStyle="1" w:styleId="TableHeadingUC">
    <w:name w:val="TableHeadingUC"/>
    <w:basedOn w:val="Table"/>
    <w:next w:val="Table"/>
    <w:link w:val="TableHeadingUCChar"/>
    <w:rsid w:val="00074452"/>
    <w:pPr>
      <w:keepNext/>
      <w:tabs>
        <w:tab w:val="left" w:pos="1418"/>
      </w:tabs>
      <w:jc w:val="center"/>
    </w:pPr>
    <w:rPr>
      <w:b/>
      <w:bCs/>
      <w:caps/>
    </w:rPr>
  </w:style>
  <w:style w:type="character" w:customStyle="1" w:styleId="TableHeadingUCChar">
    <w:name w:val="TableHeadingUC Char"/>
    <w:link w:val="TableHeadingUC"/>
    <w:rsid w:val="00074452"/>
    <w:rPr>
      <w:b/>
      <w:bCs/>
      <w:caps/>
      <w:lang w:bidi="he-IL"/>
    </w:rPr>
  </w:style>
  <w:style w:type="paragraph" w:customStyle="1" w:styleId="Caption-Tbl">
    <w:name w:val="Caption-Tbl"/>
    <w:basedOn w:val="Normal"/>
    <w:next w:val="Table"/>
    <w:link w:val="Caption-TblChar"/>
    <w:autoRedefine/>
    <w:qFormat/>
    <w:rsid w:val="006D7389"/>
    <w:pPr>
      <w:keepNext/>
      <w:tabs>
        <w:tab w:val="left" w:pos="2835"/>
      </w:tabs>
      <w:overflowPunct w:val="0"/>
      <w:autoSpaceDE w:val="0"/>
      <w:autoSpaceDN w:val="0"/>
      <w:adjustRightInd w:val="0"/>
      <w:jc w:val="center"/>
      <w:textAlignment w:val="baseline"/>
    </w:pPr>
    <w:rPr>
      <w:rFonts w:ascii="Arial Bold" w:eastAsia="Arial Unicode MS" w:hAnsi="Arial Bold" w:cs="Arial"/>
      <w:noProof/>
      <w:color w:val="067F8C"/>
      <w:sz w:val="18"/>
      <w:szCs w:val="18"/>
      <w:lang w:bidi="he-IL"/>
    </w:rPr>
  </w:style>
  <w:style w:type="character" w:customStyle="1" w:styleId="Caption-TblChar">
    <w:name w:val="Caption-Tbl Char"/>
    <w:link w:val="Caption-Tbl"/>
    <w:rsid w:val="006D7389"/>
    <w:rPr>
      <w:rFonts w:ascii="Arial Bold" w:eastAsia="Arial Unicode MS" w:hAnsi="Arial Bold" w:cs="Arial"/>
      <w:noProof/>
      <w:color w:val="067F8C"/>
      <w:sz w:val="18"/>
      <w:szCs w:val="18"/>
      <w:lang w:bidi="he-IL"/>
    </w:rPr>
  </w:style>
  <w:style w:type="paragraph" w:customStyle="1" w:styleId="TableC">
    <w:name w:val="TableC"/>
    <w:basedOn w:val="Table"/>
    <w:qFormat/>
    <w:rsid w:val="006D7389"/>
    <w:pPr>
      <w:ind w:left="0"/>
      <w:jc w:val="center"/>
    </w:pPr>
  </w:style>
  <w:style w:type="paragraph" w:customStyle="1" w:styleId="pf0">
    <w:name w:val="pf0"/>
    <w:basedOn w:val="Normal"/>
    <w:rsid w:val="002362CA"/>
    <w:pPr>
      <w:spacing w:before="100" w:beforeAutospacing="1" w:after="100" w:afterAutospacing="1"/>
    </w:pPr>
    <w:rPr>
      <w:sz w:val="24"/>
      <w:szCs w:val="24"/>
      <w:lang w:val="en-IN" w:eastAsia="en-IN"/>
    </w:rPr>
  </w:style>
  <w:style w:type="character" w:customStyle="1" w:styleId="cf01">
    <w:name w:val="cf01"/>
    <w:basedOn w:val="DefaultParagraphFont"/>
    <w:rsid w:val="002362C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8299">
      <w:bodyDiv w:val="1"/>
      <w:marLeft w:val="0"/>
      <w:marRight w:val="0"/>
      <w:marTop w:val="0"/>
      <w:marBottom w:val="0"/>
      <w:divBdr>
        <w:top w:val="none" w:sz="0" w:space="0" w:color="auto"/>
        <w:left w:val="none" w:sz="0" w:space="0" w:color="auto"/>
        <w:bottom w:val="none" w:sz="0" w:space="0" w:color="auto"/>
        <w:right w:val="none" w:sz="0" w:space="0" w:color="auto"/>
      </w:divBdr>
    </w:div>
    <w:div w:id="6105745">
      <w:bodyDiv w:val="1"/>
      <w:marLeft w:val="0"/>
      <w:marRight w:val="0"/>
      <w:marTop w:val="0"/>
      <w:marBottom w:val="0"/>
      <w:divBdr>
        <w:top w:val="none" w:sz="0" w:space="0" w:color="auto"/>
        <w:left w:val="none" w:sz="0" w:space="0" w:color="auto"/>
        <w:bottom w:val="none" w:sz="0" w:space="0" w:color="auto"/>
        <w:right w:val="none" w:sz="0" w:space="0" w:color="auto"/>
      </w:divBdr>
    </w:div>
    <w:div w:id="21713838">
      <w:bodyDiv w:val="1"/>
      <w:marLeft w:val="0"/>
      <w:marRight w:val="0"/>
      <w:marTop w:val="0"/>
      <w:marBottom w:val="0"/>
      <w:divBdr>
        <w:top w:val="none" w:sz="0" w:space="0" w:color="auto"/>
        <w:left w:val="none" w:sz="0" w:space="0" w:color="auto"/>
        <w:bottom w:val="none" w:sz="0" w:space="0" w:color="auto"/>
        <w:right w:val="none" w:sz="0" w:space="0" w:color="auto"/>
      </w:divBdr>
    </w:div>
    <w:div w:id="26637437">
      <w:bodyDiv w:val="1"/>
      <w:marLeft w:val="0"/>
      <w:marRight w:val="0"/>
      <w:marTop w:val="0"/>
      <w:marBottom w:val="0"/>
      <w:divBdr>
        <w:top w:val="none" w:sz="0" w:space="0" w:color="auto"/>
        <w:left w:val="none" w:sz="0" w:space="0" w:color="auto"/>
        <w:bottom w:val="none" w:sz="0" w:space="0" w:color="auto"/>
        <w:right w:val="none" w:sz="0" w:space="0" w:color="auto"/>
      </w:divBdr>
    </w:div>
    <w:div w:id="30955976">
      <w:bodyDiv w:val="1"/>
      <w:marLeft w:val="0"/>
      <w:marRight w:val="0"/>
      <w:marTop w:val="0"/>
      <w:marBottom w:val="0"/>
      <w:divBdr>
        <w:top w:val="none" w:sz="0" w:space="0" w:color="auto"/>
        <w:left w:val="none" w:sz="0" w:space="0" w:color="auto"/>
        <w:bottom w:val="none" w:sz="0" w:space="0" w:color="auto"/>
        <w:right w:val="none" w:sz="0" w:space="0" w:color="auto"/>
      </w:divBdr>
    </w:div>
    <w:div w:id="31729799">
      <w:bodyDiv w:val="1"/>
      <w:marLeft w:val="0"/>
      <w:marRight w:val="0"/>
      <w:marTop w:val="0"/>
      <w:marBottom w:val="0"/>
      <w:divBdr>
        <w:top w:val="none" w:sz="0" w:space="0" w:color="auto"/>
        <w:left w:val="none" w:sz="0" w:space="0" w:color="auto"/>
        <w:bottom w:val="none" w:sz="0" w:space="0" w:color="auto"/>
        <w:right w:val="none" w:sz="0" w:space="0" w:color="auto"/>
      </w:divBdr>
    </w:div>
    <w:div w:id="37896090">
      <w:bodyDiv w:val="1"/>
      <w:marLeft w:val="0"/>
      <w:marRight w:val="0"/>
      <w:marTop w:val="0"/>
      <w:marBottom w:val="0"/>
      <w:divBdr>
        <w:top w:val="none" w:sz="0" w:space="0" w:color="auto"/>
        <w:left w:val="none" w:sz="0" w:space="0" w:color="auto"/>
        <w:bottom w:val="none" w:sz="0" w:space="0" w:color="auto"/>
        <w:right w:val="none" w:sz="0" w:space="0" w:color="auto"/>
      </w:divBdr>
    </w:div>
    <w:div w:id="40834185">
      <w:bodyDiv w:val="1"/>
      <w:marLeft w:val="0"/>
      <w:marRight w:val="0"/>
      <w:marTop w:val="0"/>
      <w:marBottom w:val="0"/>
      <w:divBdr>
        <w:top w:val="none" w:sz="0" w:space="0" w:color="auto"/>
        <w:left w:val="none" w:sz="0" w:space="0" w:color="auto"/>
        <w:bottom w:val="none" w:sz="0" w:space="0" w:color="auto"/>
        <w:right w:val="none" w:sz="0" w:space="0" w:color="auto"/>
      </w:divBdr>
    </w:div>
    <w:div w:id="41945200">
      <w:bodyDiv w:val="1"/>
      <w:marLeft w:val="0"/>
      <w:marRight w:val="0"/>
      <w:marTop w:val="0"/>
      <w:marBottom w:val="0"/>
      <w:divBdr>
        <w:top w:val="none" w:sz="0" w:space="0" w:color="auto"/>
        <w:left w:val="none" w:sz="0" w:space="0" w:color="auto"/>
        <w:bottom w:val="none" w:sz="0" w:space="0" w:color="auto"/>
        <w:right w:val="none" w:sz="0" w:space="0" w:color="auto"/>
      </w:divBdr>
    </w:div>
    <w:div w:id="42684204">
      <w:bodyDiv w:val="1"/>
      <w:marLeft w:val="0"/>
      <w:marRight w:val="0"/>
      <w:marTop w:val="0"/>
      <w:marBottom w:val="0"/>
      <w:divBdr>
        <w:top w:val="none" w:sz="0" w:space="0" w:color="auto"/>
        <w:left w:val="none" w:sz="0" w:space="0" w:color="auto"/>
        <w:bottom w:val="none" w:sz="0" w:space="0" w:color="auto"/>
        <w:right w:val="none" w:sz="0" w:space="0" w:color="auto"/>
      </w:divBdr>
    </w:div>
    <w:div w:id="86585076">
      <w:bodyDiv w:val="1"/>
      <w:marLeft w:val="0"/>
      <w:marRight w:val="0"/>
      <w:marTop w:val="0"/>
      <w:marBottom w:val="0"/>
      <w:divBdr>
        <w:top w:val="none" w:sz="0" w:space="0" w:color="auto"/>
        <w:left w:val="none" w:sz="0" w:space="0" w:color="auto"/>
        <w:bottom w:val="none" w:sz="0" w:space="0" w:color="auto"/>
        <w:right w:val="none" w:sz="0" w:space="0" w:color="auto"/>
      </w:divBdr>
    </w:div>
    <w:div w:id="100613826">
      <w:bodyDiv w:val="1"/>
      <w:marLeft w:val="0"/>
      <w:marRight w:val="0"/>
      <w:marTop w:val="0"/>
      <w:marBottom w:val="0"/>
      <w:divBdr>
        <w:top w:val="none" w:sz="0" w:space="0" w:color="auto"/>
        <w:left w:val="none" w:sz="0" w:space="0" w:color="auto"/>
        <w:bottom w:val="none" w:sz="0" w:space="0" w:color="auto"/>
        <w:right w:val="none" w:sz="0" w:space="0" w:color="auto"/>
      </w:divBdr>
    </w:div>
    <w:div w:id="104617718">
      <w:bodyDiv w:val="1"/>
      <w:marLeft w:val="0"/>
      <w:marRight w:val="0"/>
      <w:marTop w:val="0"/>
      <w:marBottom w:val="0"/>
      <w:divBdr>
        <w:top w:val="none" w:sz="0" w:space="0" w:color="auto"/>
        <w:left w:val="none" w:sz="0" w:space="0" w:color="auto"/>
        <w:bottom w:val="none" w:sz="0" w:space="0" w:color="auto"/>
        <w:right w:val="none" w:sz="0" w:space="0" w:color="auto"/>
      </w:divBdr>
    </w:div>
    <w:div w:id="121315809">
      <w:bodyDiv w:val="1"/>
      <w:marLeft w:val="0"/>
      <w:marRight w:val="0"/>
      <w:marTop w:val="0"/>
      <w:marBottom w:val="0"/>
      <w:divBdr>
        <w:top w:val="none" w:sz="0" w:space="0" w:color="auto"/>
        <w:left w:val="none" w:sz="0" w:space="0" w:color="auto"/>
        <w:bottom w:val="none" w:sz="0" w:space="0" w:color="auto"/>
        <w:right w:val="none" w:sz="0" w:space="0" w:color="auto"/>
      </w:divBdr>
    </w:div>
    <w:div w:id="124780771">
      <w:bodyDiv w:val="1"/>
      <w:marLeft w:val="0"/>
      <w:marRight w:val="0"/>
      <w:marTop w:val="0"/>
      <w:marBottom w:val="0"/>
      <w:divBdr>
        <w:top w:val="none" w:sz="0" w:space="0" w:color="auto"/>
        <w:left w:val="none" w:sz="0" w:space="0" w:color="auto"/>
        <w:bottom w:val="none" w:sz="0" w:space="0" w:color="auto"/>
        <w:right w:val="none" w:sz="0" w:space="0" w:color="auto"/>
      </w:divBdr>
    </w:div>
    <w:div w:id="130832317">
      <w:bodyDiv w:val="1"/>
      <w:marLeft w:val="0"/>
      <w:marRight w:val="0"/>
      <w:marTop w:val="0"/>
      <w:marBottom w:val="0"/>
      <w:divBdr>
        <w:top w:val="none" w:sz="0" w:space="0" w:color="auto"/>
        <w:left w:val="none" w:sz="0" w:space="0" w:color="auto"/>
        <w:bottom w:val="none" w:sz="0" w:space="0" w:color="auto"/>
        <w:right w:val="none" w:sz="0" w:space="0" w:color="auto"/>
      </w:divBdr>
    </w:div>
    <w:div w:id="131021456">
      <w:bodyDiv w:val="1"/>
      <w:marLeft w:val="0"/>
      <w:marRight w:val="0"/>
      <w:marTop w:val="0"/>
      <w:marBottom w:val="0"/>
      <w:divBdr>
        <w:top w:val="none" w:sz="0" w:space="0" w:color="auto"/>
        <w:left w:val="none" w:sz="0" w:space="0" w:color="auto"/>
        <w:bottom w:val="none" w:sz="0" w:space="0" w:color="auto"/>
        <w:right w:val="none" w:sz="0" w:space="0" w:color="auto"/>
      </w:divBdr>
    </w:div>
    <w:div w:id="136074376">
      <w:bodyDiv w:val="1"/>
      <w:marLeft w:val="0"/>
      <w:marRight w:val="0"/>
      <w:marTop w:val="0"/>
      <w:marBottom w:val="0"/>
      <w:divBdr>
        <w:top w:val="none" w:sz="0" w:space="0" w:color="auto"/>
        <w:left w:val="none" w:sz="0" w:space="0" w:color="auto"/>
        <w:bottom w:val="none" w:sz="0" w:space="0" w:color="auto"/>
        <w:right w:val="none" w:sz="0" w:space="0" w:color="auto"/>
      </w:divBdr>
    </w:div>
    <w:div w:id="140117662">
      <w:bodyDiv w:val="1"/>
      <w:marLeft w:val="0"/>
      <w:marRight w:val="0"/>
      <w:marTop w:val="0"/>
      <w:marBottom w:val="0"/>
      <w:divBdr>
        <w:top w:val="none" w:sz="0" w:space="0" w:color="auto"/>
        <w:left w:val="none" w:sz="0" w:space="0" w:color="auto"/>
        <w:bottom w:val="none" w:sz="0" w:space="0" w:color="auto"/>
        <w:right w:val="none" w:sz="0" w:space="0" w:color="auto"/>
      </w:divBdr>
    </w:div>
    <w:div w:id="142237460">
      <w:bodyDiv w:val="1"/>
      <w:marLeft w:val="0"/>
      <w:marRight w:val="0"/>
      <w:marTop w:val="0"/>
      <w:marBottom w:val="0"/>
      <w:divBdr>
        <w:top w:val="none" w:sz="0" w:space="0" w:color="auto"/>
        <w:left w:val="none" w:sz="0" w:space="0" w:color="auto"/>
        <w:bottom w:val="none" w:sz="0" w:space="0" w:color="auto"/>
        <w:right w:val="none" w:sz="0" w:space="0" w:color="auto"/>
      </w:divBdr>
    </w:div>
    <w:div w:id="149105517">
      <w:bodyDiv w:val="1"/>
      <w:marLeft w:val="0"/>
      <w:marRight w:val="0"/>
      <w:marTop w:val="0"/>
      <w:marBottom w:val="0"/>
      <w:divBdr>
        <w:top w:val="none" w:sz="0" w:space="0" w:color="auto"/>
        <w:left w:val="none" w:sz="0" w:space="0" w:color="auto"/>
        <w:bottom w:val="none" w:sz="0" w:space="0" w:color="auto"/>
        <w:right w:val="none" w:sz="0" w:space="0" w:color="auto"/>
      </w:divBdr>
    </w:div>
    <w:div w:id="152574578">
      <w:bodyDiv w:val="1"/>
      <w:marLeft w:val="0"/>
      <w:marRight w:val="0"/>
      <w:marTop w:val="0"/>
      <w:marBottom w:val="0"/>
      <w:divBdr>
        <w:top w:val="none" w:sz="0" w:space="0" w:color="auto"/>
        <w:left w:val="none" w:sz="0" w:space="0" w:color="auto"/>
        <w:bottom w:val="none" w:sz="0" w:space="0" w:color="auto"/>
        <w:right w:val="none" w:sz="0" w:space="0" w:color="auto"/>
      </w:divBdr>
    </w:div>
    <w:div w:id="154076882">
      <w:bodyDiv w:val="1"/>
      <w:marLeft w:val="0"/>
      <w:marRight w:val="0"/>
      <w:marTop w:val="0"/>
      <w:marBottom w:val="0"/>
      <w:divBdr>
        <w:top w:val="none" w:sz="0" w:space="0" w:color="auto"/>
        <w:left w:val="none" w:sz="0" w:space="0" w:color="auto"/>
        <w:bottom w:val="none" w:sz="0" w:space="0" w:color="auto"/>
        <w:right w:val="none" w:sz="0" w:space="0" w:color="auto"/>
      </w:divBdr>
    </w:div>
    <w:div w:id="157313808">
      <w:bodyDiv w:val="1"/>
      <w:marLeft w:val="0"/>
      <w:marRight w:val="0"/>
      <w:marTop w:val="0"/>
      <w:marBottom w:val="0"/>
      <w:divBdr>
        <w:top w:val="none" w:sz="0" w:space="0" w:color="auto"/>
        <w:left w:val="none" w:sz="0" w:space="0" w:color="auto"/>
        <w:bottom w:val="none" w:sz="0" w:space="0" w:color="auto"/>
        <w:right w:val="none" w:sz="0" w:space="0" w:color="auto"/>
      </w:divBdr>
    </w:div>
    <w:div w:id="157621835">
      <w:bodyDiv w:val="1"/>
      <w:marLeft w:val="0"/>
      <w:marRight w:val="0"/>
      <w:marTop w:val="0"/>
      <w:marBottom w:val="0"/>
      <w:divBdr>
        <w:top w:val="none" w:sz="0" w:space="0" w:color="auto"/>
        <w:left w:val="none" w:sz="0" w:space="0" w:color="auto"/>
        <w:bottom w:val="none" w:sz="0" w:space="0" w:color="auto"/>
        <w:right w:val="none" w:sz="0" w:space="0" w:color="auto"/>
      </w:divBdr>
    </w:div>
    <w:div w:id="160976375">
      <w:bodyDiv w:val="1"/>
      <w:marLeft w:val="0"/>
      <w:marRight w:val="0"/>
      <w:marTop w:val="0"/>
      <w:marBottom w:val="0"/>
      <w:divBdr>
        <w:top w:val="none" w:sz="0" w:space="0" w:color="auto"/>
        <w:left w:val="none" w:sz="0" w:space="0" w:color="auto"/>
        <w:bottom w:val="none" w:sz="0" w:space="0" w:color="auto"/>
        <w:right w:val="none" w:sz="0" w:space="0" w:color="auto"/>
      </w:divBdr>
    </w:div>
    <w:div w:id="167988774">
      <w:bodyDiv w:val="1"/>
      <w:marLeft w:val="0"/>
      <w:marRight w:val="0"/>
      <w:marTop w:val="0"/>
      <w:marBottom w:val="0"/>
      <w:divBdr>
        <w:top w:val="none" w:sz="0" w:space="0" w:color="auto"/>
        <w:left w:val="none" w:sz="0" w:space="0" w:color="auto"/>
        <w:bottom w:val="none" w:sz="0" w:space="0" w:color="auto"/>
        <w:right w:val="none" w:sz="0" w:space="0" w:color="auto"/>
      </w:divBdr>
    </w:div>
    <w:div w:id="172182351">
      <w:bodyDiv w:val="1"/>
      <w:marLeft w:val="0"/>
      <w:marRight w:val="0"/>
      <w:marTop w:val="0"/>
      <w:marBottom w:val="0"/>
      <w:divBdr>
        <w:top w:val="none" w:sz="0" w:space="0" w:color="auto"/>
        <w:left w:val="none" w:sz="0" w:space="0" w:color="auto"/>
        <w:bottom w:val="none" w:sz="0" w:space="0" w:color="auto"/>
        <w:right w:val="none" w:sz="0" w:space="0" w:color="auto"/>
      </w:divBdr>
    </w:div>
    <w:div w:id="174341416">
      <w:bodyDiv w:val="1"/>
      <w:marLeft w:val="0"/>
      <w:marRight w:val="0"/>
      <w:marTop w:val="0"/>
      <w:marBottom w:val="0"/>
      <w:divBdr>
        <w:top w:val="none" w:sz="0" w:space="0" w:color="auto"/>
        <w:left w:val="none" w:sz="0" w:space="0" w:color="auto"/>
        <w:bottom w:val="none" w:sz="0" w:space="0" w:color="auto"/>
        <w:right w:val="none" w:sz="0" w:space="0" w:color="auto"/>
      </w:divBdr>
    </w:div>
    <w:div w:id="193151392">
      <w:bodyDiv w:val="1"/>
      <w:marLeft w:val="0"/>
      <w:marRight w:val="0"/>
      <w:marTop w:val="0"/>
      <w:marBottom w:val="0"/>
      <w:divBdr>
        <w:top w:val="none" w:sz="0" w:space="0" w:color="auto"/>
        <w:left w:val="none" w:sz="0" w:space="0" w:color="auto"/>
        <w:bottom w:val="none" w:sz="0" w:space="0" w:color="auto"/>
        <w:right w:val="none" w:sz="0" w:space="0" w:color="auto"/>
      </w:divBdr>
    </w:div>
    <w:div w:id="199054575">
      <w:bodyDiv w:val="1"/>
      <w:marLeft w:val="0"/>
      <w:marRight w:val="0"/>
      <w:marTop w:val="0"/>
      <w:marBottom w:val="0"/>
      <w:divBdr>
        <w:top w:val="none" w:sz="0" w:space="0" w:color="auto"/>
        <w:left w:val="none" w:sz="0" w:space="0" w:color="auto"/>
        <w:bottom w:val="none" w:sz="0" w:space="0" w:color="auto"/>
        <w:right w:val="none" w:sz="0" w:space="0" w:color="auto"/>
      </w:divBdr>
    </w:div>
    <w:div w:id="209654085">
      <w:bodyDiv w:val="1"/>
      <w:marLeft w:val="0"/>
      <w:marRight w:val="0"/>
      <w:marTop w:val="0"/>
      <w:marBottom w:val="0"/>
      <w:divBdr>
        <w:top w:val="none" w:sz="0" w:space="0" w:color="auto"/>
        <w:left w:val="none" w:sz="0" w:space="0" w:color="auto"/>
        <w:bottom w:val="none" w:sz="0" w:space="0" w:color="auto"/>
        <w:right w:val="none" w:sz="0" w:space="0" w:color="auto"/>
      </w:divBdr>
    </w:div>
    <w:div w:id="219481542">
      <w:bodyDiv w:val="1"/>
      <w:marLeft w:val="0"/>
      <w:marRight w:val="0"/>
      <w:marTop w:val="0"/>
      <w:marBottom w:val="0"/>
      <w:divBdr>
        <w:top w:val="none" w:sz="0" w:space="0" w:color="auto"/>
        <w:left w:val="none" w:sz="0" w:space="0" w:color="auto"/>
        <w:bottom w:val="none" w:sz="0" w:space="0" w:color="auto"/>
        <w:right w:val="none" w:sz="0" w:space="0" w:color="auto"/>
      </w:divBdr>
    </w:div>
    <w:div w:id="223219255">
      <w:bodyDiv w:val="1"/>
      <w:marLeft w:val="0"/>
      <w:marRight w:val="0"/>
      <w:marTop w:val="0"/>
      <w:marBottom w:val="0"/>
      <w:divBdr>
        <w:top w:val="none" w:sz="0" w:space="0" w:color="auto"/>
        <w:left w:val="none" w:sz="0" w:space="0" w:color="auto"/>
        <w:bottom w:val="none" w:sz="0" w:space="0" w:color="auto"/>
        <w:right w:val="none" w:sz="0" w:space="0" w:color="auto"/>
      </w:divBdr>
    </w:div>
    <w:div w:id="227418521">
      <w:bodyDiv w:val="1"/>
      <w:marLeft w:val="0"/>
      <w:marRight w:val="0"/>
      <w:marTop w:val="0"/>
      <w:marBottom w:val="0"/>
      <w:divBdr>
        <w:top w:val="none" w:sz="0" w:space="0" w:color="auto"/>
        <w:left w:val="none" w:sz="0" w:space="0" w:color="auto"/>
        <w:bottom w:val="none" w:sz="0" w:space="0" w:color="auto"/>
        <w:right w:val="none" w:sz="0" w:space="0" w:color="auto"/>
      </w:divBdr>
    </w:div>
    <w:div w:id="227881183">
      <w:bodyDiv w:val="1"/>
      <w:marLeft w:val="0"/>
      <w:marRight w:val="0"/>
      <w:marTop w:val="0"/>
      <w:marBottom w:val="0"/>
      <w:divBdr>
        <w:top w:val="none" w:sz="0" w:space="0" w:color="auto"/>
        <w:left w:val="none" w:sz="0" w:space="0" w:color="auto"/>
        <w:bottom w:val="none" w:sz="0" w:space="0" w:color="auto"/>
        <w:right w:val="none" w:sz="0" w:space="0" w:color="auto"/>
      </w:divBdr>
    </w:div>
    <w:div w:id="231701172">
      <w:bodyDiv w:val="1"/>
      <w:marLeft w:val="0"/>
      <w:marRight w:val="0"/>
      <w:marTop w:val="0"/>
      <w:marBottom w:val="0"/>
      <w:divBdr>
        <w:top w:val="none" w:sz="0" w:space="0" w:color="auto"/>
        <w:left w:val="none" w:sz="0" w:space="0" w:color="auto"/>
        <w:bottom w:val="none" w:sz="0" w:space="0" w:color="auto"/>
        <w:right w:val="none" w:sz="0" w:space="0" w:color="auto"/>
      </w:divBdr>
    </w:div>
    <w:div w:id="235017757">
      <w:bodyDiv w:val="1"/>
      <w:marLeft w:val="0"/>
      <w:marRight w:val="0"/>
      <w:marTop w:val="0"/>
      <w:marBottom w:val="0"/>
      <w:divBdr>
        <w:top w:val="none" w:sz="0" w:space="0" w:color="auto"/>
        <w:left w:val="none" w:sz="0" w:space="0" w:color="auto"/>
        <w:bottom w:val="none" w:sz="0" w:space="0" w:color="auto"/>
        <w:right w:val="none" w:sz="0" w:space="0" w:color="auto"/>
      </w:divBdr>
    </w:div>
    <w:div w:id="242446652">
      <w:bodyDiv w:val="1"/>
      <w:marLeft w:val="0"/>
      <w:marRight w:val="0"/>
      <w:marTop w:val="0"/>
      <w:marBottom w:val="0"/>
      <w:divBdr>
        <w:top w:val="none" w:sz="0" w:space="0" w:color="auto"/>
        <w:left w:val="none" w:sz="0" w:space="0" w:color="auto"/>
        <w:bottom w:val="none" w:sz="0" w:space="0" w:color="auto"/>
        <w:right w:val="none" w:sz="0" w:space="0" w:color="auto"/>
      </w:divBdr>
    </w:div>
    <w:div w:id="245191001">
      <w:bodyDiv w:val="1"/>
      <w:marLeft w:val="0"/>
      <w:marRight w:val="0"/>
      <w:marTop w:val="0"/>
      <w:marBottom w:val="0"/>
      <w:divBdr>
        <w:top w:val="none" w:sz="0" w:space="0" w:color="auto"/>
        <w:left w:val="none" w:sz="0" w:space="0" w:color="auto"/>
        <w:bottom w:val="none" w:sz="0" w:space="0" w:color="auto"/>
        <w:right w:val="none" w:sz="0" w:space="0" w:color="auto"/>
      </w:divBdr>
    </w:div>
    <w:div w:id="260190866">
      <w:bodyDiv w:val="1"/>
      <w:marLeft w:val="0"/>
      <w:marRight w:val="0"/>
      <w:marTop w:val="0"/>
      <w:marBottom w:val="0"/>
      <w:divBdr>
        <w:top w:val="none" w:sz="0" w:space="0" w:color="auto"/>
        <w:left w:val="none" w:sz="0" w:space="0" w:color="auto"/>
        <w:bottom w:val="none" w:sz="0" w:space="0" w:color="auto"/>
        <w:right w:val="none" w:sz="0" w:space="0" w:color="auto"/>
      </w:divBdr>
    </w:div>
    <w:div w:id="261836760">
      <w:bodyDiv w:val="1"/>
      <w:marLeft w:val="0"/>
      <w:marRight w:val="0"/>
      <w:marTop w:val="0"/>
      <w:marBottom w:val="0"/>
      <w:divBdr>
        <w:top w:val="none" w:sz="0" w:space="0" w:color="auto"/>
        <w:left w:val="none" w:sz="0" w:space="0" w:color="auto"/>
        <w:bottom w:val="none" w:sz="0" w:space="0" w:color="auto"/>
        <w:right w:val="none" w:sz="0" w:space="0" w:color="auto"/>
      </w:divBdr>
    </w:div>
    <w:div w:id="262037543">
      <w:bodyDiv w:val="1"/>
      <w:marLeft w:val="0"/>
      <w:marRight w:val="0"/>
      <w:marTop w:val="0"/>
      <w:marBottom w:val="0"/>
      <w:divBdr>
        <w:top w:val="none" w:sz="0" w:space="0" w:color="auto"/>
        <w:left w:val="none" w:sz="0" w:space="0" w:color="auto"/>
        <w:bottom w:val="none" w:sz="0" w:space="0" w:color="auto"/>
        <w:right w:val="none" w:sz="0" w:space="0" w:color="auto"/>
      </w:divBdr>
    </w:div>
    <w:div w:id="266815790">
      <w:bodyDiv w:val="1"/>
      <w:marLeft w:val="0"/>
      <w:marRight w:val="0"/>
      <w:marTop w:val="0"/>
      <w:marBottom w:val="0"/>
      <w:divBdr>
        <w:top w:val="none" w:sz="0" w:space="0" w:color="auto"/>
        <w:left w:val="none" w:sz="0" w:space="0" w:color="auto"/>
        <w:bottom w:val="none" w:sz="0" w:space="0" w:color="auto"/>
        <w:right w:val="none" w:sz="0" w:space="0" w:color="auto"/>
      </w:divBdr>
    </w:div>
    <w:div w:id="282349840">
      <w:bodyDiv w:val="1"/>
      <w:marLeft w:val="0"/>
      <w:marRight w:val="0"/>
      <w:marTop w:val="0"/>
      <w:marBottom w:val="0"/>
      <w:divBdr>
        <w:top w:val="none" w:sz="0" w:space="0" w:color="auto"/>
        <w:left w:val="none" w:sz="0" w:space="0" w:color="auto"/>
        <w:bottom w:val="none" w:sz="0" w:space="0" w:color="auto"/>
        <w:right w:val="none" w:sz="0" w:space="0" w:color="auto"/>
      </w:divBdr>
    </w:div>
    <w:div w:id="290943957">
      <w:bodyDiv w:val="1"/>
      <w:marLeft w:val="0"/>
      <w:marRight w:val="0"/>
      <w:marTop w:val="0"/>
      <w:marBottom w:val="0"/>
      <w:divBdr>
        <w:top w:val="none" w:sz="0" w:space="0" w:color="auto"/>
        <w:left w:val="none" w:sz="0" w:space="0" w:color="auto"/>
        <w:bottom w:val="none" w:sz="0" w:space="0" w:color="auto"/>
        <w:right w:val="none" w:sz="0" w:space="0" w:color="auto"/>
      </w:divBdr>
    </w:div>
    <w:div w:id="293679323">
      <w:bodyDiv w:val="1"/>
      <w:marLeft w:val="0"/>
      <w:marRight w:val="0"/>
      <w:marTop w:val="0"/>
      <w:marBottom w:val="0"/>
      <w:divBdr>
        <w:top w:val="none" w:sz="0" w:space="0" w:color="auto"/>
        <w:left w:val="none" w:sz="0" w:space="0" w:color="auto"/>
        <w:bottom w:val="none" w:sz="0" w:space="0" w:color="auto"/>
        <w:right w:val="none" w:sz="0" w:space="0" w:color="auto"/>
      </w:divBdr>
    </w:div>
    <w:div w:id="297029419">
      <w:bodyDiv w:val="1"/>
      <w:marLeft w:val="0"/>
      <w:marRight w:val="0"/>
      <w:marTop w:val="0"/>
      <w:marBottom w:val="0"/>
      <w:divBdr>
        <w:top w:val="none" w:sz="0" w:space="0" w:color="auto"/>
        <w:left w:val="none" w:sz="0" w:space="0" w:color="auto"/>
        <w:bottom w:val="none" w:sz="0" w:space="0" w:color="auto"/>
        <w:right w:val="none" w:sz="0" w:space="0" w:color="auto"/>
      </w:divBdr>
    </w:div>
    <w:div w:id="299919415">
      <w:bodyDiv w:val="1"/>
      <w:marLeft w:val="0"/>
      <w:marRight w:val="0"/>
      <w:marTop w:val="0"/>
      <w:marBottom w:val="0"/>
      <w:divBdr>
        <w:top w:val="none" w:sz="0" w:space="0" w:color="auto"/>
        <w:left w:val="none" w:sz="0" w:space="0" w:color="auto"/>
        <w:bottom w:val="none" w:sz="0" w:space="0" w:color="auto"/>
        <w:right w:val="none" w:sz="0" w:space="0" w:color="auto"/>
      </w:divBdr>
    </w:div>
    <w:div w:id="300422541">
      <w:bodyDiv w:val="1"/>
      <w:marLeft w:val="0"/>
      <w:marRight w:val="0"/>
      <w:marTop w:val="0"/>
      <w:marBottom w:val="0"/>
      <w:divBdr>
        <w:top w:val="none" w:sz="0" w:space="0" w:color="auto"/>
        <w:left w:val="none" w:sz="0" w:space="0" w:color="auto"/>
        <w:bottom w:val="none" w:sz="0" w:space="0" w:color="auto"/>
        <w:right w:val="none" w:sz="0" w:space="0" w:color="auto"/>
      </w:divBdr>
    </w:div>
    <w:div w:id="300766679">
      <w:bodyDiv w:val="1"/>
      <w:marLeft w:val="0"/>
      <w:marRight w:val="0"/>
      <w:marTop w:val="0"/>
      <w:marBottom w:val="0"/>
      <w:divBdr>
        <w:top w:val="none" w:sz="0" w:space="0" w:color="auto"/>
        <w:left w:val="none" w:sz="0" w:space="0" w:color="auto"/>
        <w:bottom w:val="none" w:sz="0" w:space="0" w:color="auto"/>
        <w:right w:val="none" w:sz="0" w:space="0" w:color="auto"/>
      </w:divBdr>
    </w:div>
    <w:div w:id="303510624">
      <w:bodyDiv w:val="1"/>
      <w:marLeft w:val="0"/>
      <w:marRight w:val="0"/>
      <w:marTop w:val="0"/>
      <w:marBottom w:val="0"/>
      <w:divBdr>
        <w:top w:val="none" w:sz="0" w:space="0" w:color="auto"/>
        <w:left w:val="none" w:sz="0" w:space="0" w:color="auto"/>
        <w:bottom w:val="none" w:sz="0" w:space="0" w:color="auto"/>
        <w:right w:val="none" w:sz="0" w:space="0" w:color="auto"/>
      </w:divBdr>
    </w:div>
    <w:div w:id="304629403">
      <w:bodyDiv w:val="1"/>
      <w:marLeft w:val="0"/>
      <w:marRight w:val="0"/>
      <w:marTop w:val="0"/>
      <w:marBottom w:val="0"/>
      <w:divBdr>
        <w:top w:val="none" w:sz="0" w:space="0" w:color="auto"/>
        <w:left w:val="none" w:sz="0" w:space="0" w:color="auto"/>
        <w:bottom w:val="none" w:sz="0" w:space="0" w:color="auto"/>
        <w:right w:val="none" w:sz="0" w:space="0" w:color="auto"/>
      </w:divBdr>
    </w:div>
    <w:div w:id="307978700">
      <w:bodyDiv w:val="1"/>
      <w:marLeft w:val="0"/>
      <w:marRight w:val="0"/>
      <w:marTop w:val="0"/>
      <w:marBottom w:val="0"/>
      <w:divBdr>
        <w:top w:val="none" w:sz="0" w:space="0" w:color="auto"/>
        <w:left w:val="none" w:sz="0" w:space="0" w:color="auto"/>
        <w:bottom w:val="none" w:sz="0" w:space="0" w:color="auto"/>
        <w:right w:val="none" w:sz="0" w:space="0" w:color="auto"/>
      </w:divBdr>
    </w:div>
    <w:div w:id="310988677">
      <w:bodyDiv w:val="1"/>
      <w:marLeft w:val="0"/>
      <w:marRight w:val="0"/>
      <w:marTop w:val="0"/>
      <w:marBottom w:val="0"/>
      <w:divBdr>
        <w:top w:val="none" w:sz="0" w:space="0" w:color="auto"/>
        <w:left w:val="none" w:sz="0" w:space="0" w:color="auto"/>
        <w:bottom w:val="none" w:sz="0" w:space="0" w:color="auto"/>
        <w:right w:val="none" w:sz="0" w:space="0" w:color="auto"/>
      </w:divBdr>
    </w:div>
    <w:div w:id="320426833">
      <w:bodyDiv w:val="1"/>
      <w:marLeft w:val="0"/>
      <w:marRight w:val="0"/>
      <w:marTop w:val="0"/>
      <w:marBottom w:val="0"/>
      <w:divBdr>
        <w:top w:val="none" w:sz="0" w:space="0" w:color="auto"/>
        <w:left w:val="none" w:sz="0" w:space="0" w:color="auto"/>
        <w:bottom w:val="none" w:sz="0" w:space="0" w:color="auto"/>
        <w:right w:val="none" w:sz="0" w:space="0" w:color="auto"/>
      </w:divBdr>
    </w:div>
    <w:div w:id="339355768">
      <w:bodyDiv w:val="1"/>
      <w:marLeft w:val="0"/>
      <w:marRight w:val="0"/>
      <w:marTop w:val="0"/>
      <w:marBottom w:val="0"/>
      <w:divBdr>
        <w:top w:val="none" w:sz="0" w:space="0" w:color="auto"/>
        <w:left w:val="none" w:sz="0" w:space="0" w:color="auto"/>
        <w:bottom w:val="none" w:sz="0" w:space="0" w:color="auto"/>
        <w:right w:val="none" w:sz="0" w:space="0" w:color="auto"/>
      </w:divBdr>
    </w:div>
    <w:div w:id="340202443">
      <w:bodyDiv w:val="1"/>
      <w:marLeft w:val="0"/>
      <w:marRight w:val="0"/>
      <w:marTop w:val="0"/>
      <w:marBottom w:val="0"/>
      <w:divBdr>
        <w:top w:val="none" w:sz="0" w:space="0" w:color="auto"/>
        <w:left w:val="none" w:sz="0" w:space="0" w:color="auto"/>
        <w:bottom w:val="none" w:sz="0" w:space="0" w:color="auto"/>
        <w:right w:val="none" w:sz="0" w:space="0" w:color="auto"/>
      </w:divBdr>
    </w:div>
    <w:div w:id="340546709">
      <w:bodyDiv w:val="1"/>
      <w:marLeft w:val="0"/>
      <w:marRight w:val="0"/>
      <w:marTop w:val="0"/>
      <w:marBottom w:val="0"/>
      <w:divBdr>
        <w:top w:val="none" w:sz="0" w:space="0" w:color="auto"/>
        <w:left w:val="none" w:sz="0" w:space="0" w:color="auto"/>
        <w:bottom w:val="none" w:sz="0" w:space="0" w:color="auto"/>
        <w:right w:val="none" w:sz="0" w:space="0" w:color="auto"/>
      </w:divBdr>
    </w:div>
    <w:div w:id="343439767">
      <w:bodyDiv w:val="1"/>
      <w:marLeft w:val="0"/>
      <w:marRight w:val="0"/>
      <w:marTop w:val="0"/>
      <w:marBottom w:val="0"/>
      <w:divBdr>
        <w:top w:val="none" w:sz="0" w:space="0" w:color="auto"/>
        <w:left w:val="none" w:sz="0" w:space="0" w:color="auto"/>
        <w:bottom w:val="none" w:sz="0" w:space="0" w:color="auto"/>
        <w:right w:val="none" w:sz="0" w:space="0" w:color="auto"/>
      </w:divBdr>
    </w:div>
    <w:div w:id="353969673">
      <w:bodyDiv w:val="1"/>
      <w:marLeft w:val="0"/>
      <w:marRight w:val="0"/>
      <w:marTop w:val="0"/>
      <w:marBottom w:val="0"/>
      <w:divBdr>
        <w:top w:val="none" w:sz="0" w:space="0" w:color="auto"/>
        <w:left w:val="none" w:sz="0" w:space="0" w:color="auto"/>
        <w:bottom w:val="none" w:sz="0" w:space="0" w:color="auto"/>
        <w:right w:val="none" w:sz="0" w:space="0" w:color="auto"/>
      </w:divBdr>
    </w:div>
    <w:div w:id="357394529">
      <w:bodyDiv w:val="1"/>
      <w:marLeft w:val="0"/>
      <w:marRight w:val="0"/>
      <w:marTop w:val="0"/>
      <w:marBottom w:val="0"/>
      <w:divBdr>
        <w:top w:val="none" w:sz="0" w:space="0" w:color="auto"/>
        <w:left w:val="none" w:sz="0" w:space="0" w:color="auto"/>
        <w:bottom w:val="none" w:sz="0" w:space="0" w:color="auto"/>
        <w:right w:val="none" w:sz="0" w:space="0" w:color="auto"/>
      </w:divBdr>
    </w:div>
    <w:div w:id="368574678">
      <w:bodyDiv w:val="1"/>
      <w:marLeft w:val="0"/>
      <w:marRight w:val="0"/>
      <w:marTop w:val="0"/>
      <w:marBottom w:val="0"/>
      <w:divBdr>
        <w:top w:val="none" w:sz="0" w:space="0" w:color="auto"/>
        <w:left w:val="none" w:sz="0" w:space="0" w:color="auto"/>
        <w:bottom w:val="none" w:sz="0" w:space="0" w:color="auto"/>
        <w:right w:val="none" w:sz="0" w:space="0" w:color="auto"/>
      </w:divBdr>
    </w:div>
    <w:div w:id="382408674">
      <w:bodyDiv w:val="1"/>
      <w:marLeft w:val="0"/>
      <w:marRight w:val="0"/>
      <w:marTop w:val="0"/>
      <w:marBottom w:val="0"/>
      <w:divBdr>
        <w:top w:val="none" w:sz="0" w:space="0" w:color="auto"/>
        <w:left w:val="none" w:sz="0" w:space="0" w:color="auto"/>
        <w:bottom w:val="none" w:sz="0" w:space="0" w:color="auto"/>
        <w:right w:val="none" w:sz="0" w:space="0" w:color="auto"/>
      </w:divBdr>
    </w:div>
    <w:div w:id="393898672">
      <w:bodyDiv w:val="1"/>
      <w:marLeft w:val="0"/>
      <w:marRight w:val="0"/>
      <w:marTop w:val="0"/>
      <w:marBottom w:val="0"/>
      <w:divBdr>
        <w:top w:val="none" w:sz="0" w:space="0" w:color="auto"/>
        <w:left w:val="none" w:sz="0" w:space="0" w:color="auto"/>
        <w:bottom w:val="none" w:sz="0" w:space="0" w:color="auto"/>
        <w:right w:val="none" w:sz="0" w:space="0" w:color="auto"/>
      </w:divBdr>
    </w:div>
    <w:div w:id="395133818">
      <w:bodyDiv w:val="1"/>
      <w:marLeft w:val="0"/>
      <w:marRight w:val="0"/>
      <w:marTop w:val="0"/>
      <w:marBottom w:val="0"/>
      <w:divBdr>
        <w:top w:val="none" w:sz="0" w:space="0" w:color="auto"/>
        <w:left w:val="none" w:sz="0" w:space="0" w:color="auto"/>
        <w:bottom w:val="none" w:sz="0" w:space="0" w:color="auto"/>
        <w:right w:val="none" w:sz="0" w:space="0" w:color="auto"/>
      </w:divBdr>
      <w:divsChild>
        <w:div w:id="880440032">
          <w:marLeft w:val="0"/>
          <w:marRight w:val="0"/>
          <w:marTop w:val="0"/>
          <w:marBottom w:val="0"/>
          <w:divBdr>
            <w:top w:val="none" w:sz="0" w:space="0" w:color="auto"/>
            <w:left w:val="none" w:sz="0" w:space="0" w:color="auto"/>
            <w:bottom w:val="none" w:sz="0" w:space="0" w:color="auto"/>
            <w:right w:val="none" w:sz="0" w:space="0" w:color="auto"/>
          </w:divBdr>
        </w:div>
      </w:divsChild>
    </w:div>
    <w:div w:id="409622968">
      <w:bodyDiv w:val="1"/>
      <w:marLeft w:val="0"/>
      <w:marRight w:val="0"/>
      <w:marTop w:val="0"/>
      <w:marBottom w:val="0"/>
      <w:divBdr>
        <w:top w:val="none" w:sz="0" w:space="0" w:color="auto"/>
        <w:left w:val="none" w:sz="0" w:space="0" w:color="auto"/>
        <w:bottom w:val="none" w:sz="0" w:space="0" w:color="auto"/>
        <w:right w:val="none" w:sz="0" w:space="0" w:color="auto"/>
      </w:divBdr>
    </w:div>
    <w:div w:id="425656378">
      <w:bodyDiv w:val="1"/>
      <w:marLeft w:val="0"/>
      <w:marRight w:val="0"/>
      <w:marTop w:val="0"/>
      <w:marBottom w:val="0"/>
      <w:divBdr>
        <w:top w:val="none" w:sz="0" w:space="0" w:color="auto"/>
        <w:left w:val="none" w:sz="0" w:space="0" w:color="auto"/>
        <w:bottom w:val="none" w:sz="0" w:space="0" w:color="auto"/>
        <w:right w:val="none" w:sz="0" w:space="0" w:color="auto"/>
      </w:divBdr>
    </w:div>
    <w:div w:id="426079689">
      <w:bodyDiv w:val="1"/>
      <w:marLeft w:val="0"/>
      <w:marRight w:val="0"/>
      <w:marTop w:val="0"/>
      <w:marBottom w:val="0"/>
      <w:divBdr>
        <w:top w:val="none" w:sz="0" w:space="0" w:color="auto"/>
        <w:left w:val="none" w:sz="0" w:space="0" w:color="auto"/>
        <w:bottom w:val="none" w:sz="0" w:space="0" w:color="auto"/>
        <w:right w:val="none" w:sz="0" w:space="0" w:color="auto"/>
      </w:divBdr>
    </w:div>
    <w:div w:id="445856369">
      <w:bodyDiv w:val="1"/>
      <w:marLeft w:val="0"/>
      <w:marRight w:val="0"/>
      <w:marTop w:val="0"/>
      <w:marBottom w:val="0"/>
      <w:divBdr>
        <w:top w:val="none" w:sz="0" w:space="0" w:color="auto"/>
        <w:left w:val="none" w:sz="0" w:space="0" w:color="auto"/>
        <w:bottom w:val="none" w:sz="0" w:space="0" w:color="auto"/>
        <w:right w:val="none" w:sz="0" w:space="0" w:color="auto"/>
      </w:divBdr>
    </w:div>
    <w:div w:id="456142226">
      <w:bodyDiv w:val="1"/>
      <w:marLeft w:val="0"/>
      <w:marRight w:val="0"/>
      <w:marTop w:val="0"/>
      <w:marBottom w:val="0"/>
      <w:divBdr>
        <w:top w:val="none" w:sz="0" w:space="0" w:color="auto"/>
        <w:left w:val="none" w:sz="0" w:space="0" w:color="auto"/>
        <w:bottom w:val="none" w:sz="0" w:space="0" w:color="auto"/>
        <w:right w:val="none" w:sz="0" w:space="0" w:color="auto"/>
      </w:divBdr>
    </w:div>
    <w:div w:id="458913594">
      <w:bodyDiv w:val="1"/>
      <w:marLeft w:val="0"/>
      <w:marRight w:val="0"/>
      <w:marTop w:val="0"/>
      <w:marBottom w:val="0"/>
      <w:divBdr>
        <w:top w:val="none" w:sz="0" w:space="0" w:color="auto"/>
        <w:left w:val="none" w:sz="0" w:space="0" w:color="auto"/>
        <w:bottom w:val="none" w:sz="0" w:space="0" w:color="auto"/>
        <w:right w:val="none" w:sz="0" w:space="0" w:color="auto"/>
      </w:divBdr>
    </w:div>
    <w:div w:id="460996731">
      <w:bodyDiv w:val="1"/>
      <w:marLeft w:val="0"/>
      <w:marRight w:val="0"/>
      <w:marTop w:val="0"/>
      <w:marBottom w:val="0"/>
      <w:divBdr>
        <w:top w:val="none" w:sz="0" w:space="0" w:color="auto"/>
        <w:left w:val="none" w:sz="0" w:space="0" w:color="auto"/>
        <w:bottom w:val="none" w:sz="0" w:space="0" w:color="auto"/>
        <w:right w:val="none" w:sz="0" w:space="0" w:color="auto"/>
      </w:divBdr>
    </w:div>
    <w:div w:id="472870143">
      <w:bodyDiv w:val="1"/>
      <w:marLeft w:val="0"/>
      <w:marRight w:val="0"/>
      <w:marTop w:val="0"/>
      <w:marBottom w:val="0"/>
      <w:divBdr>
        <w:top w:val="none" w:sz="0" w:space="0" w:color="auto"/>
        <w:left w:val="none" w:sz="0" w:space="0" w:color="auto"/>
        <w:bottom w:val="none" w:sz="0" w:space="0" w:color="auto"/>
        <w:right w:val="none" w:sz="0" w:space="0" w:color="auto"/>
      </w:divBdr>
    </w:div>
    <w:div w:id="504903921">
      <w:bodyDiv w:val="1"/>
      <w:marLeft w:val="0"/>
      <w:marRight w:val="0"/>
      <w:marTop w:val="0"/>
      <w:marBottom w:val="0"/>
      <w:divBdr>
        <w:top w:val="none" w:sz="0" w:space="0" w:color="auto"/>
        <w:left w:val="none" w:sz="0" w:space="0" w:color="auto"/>
        <w:bottom w:val="none" w:sz="0" w:space="0" w:color="auto"/>
        <w:right w:val="none" w:sz="0" w:space="0" w:color="auto"/>
      </w:divBdr>
    </w:div>
    <w:div w:id="507596257">
      <w:bodyDiv w:val="1"/>
      <w:marLeft w:val="0"/>
      <w:marRight w:val="0"/>
      <w:marTop w:val="0"/>
      <w:marBottom w:val="0"/>
      <w:divBdr>
        <w:top w:val="none" w:sz="0" w:space="0" w:color="auto"/>
        <w:left w:val="none" w:sz="0" w:space="0" w:color="auto"/>
        <w:bottom w:val="none" w:sz="0" w:space="0" w:color="auto"/>
        <w:right w:val="none" w:sz="0" w:space="0" w:color="auto"/>
      </w:divBdr>
    </w:div>
    <w:div w:id="508523123">
      <w:bodyDiv w:val="1"/>
      <w:marLeft w:val="0"/>
      <w:marRight w:val="0"/>
      <w:marTop w:val="0"/>
      <w:marBottom w:val="0"/>
      <w:divBdr>
        <w:top w:val="none" w:sz="0" w:space="0" w:color="auto"/>
        <w:left w:val="none" w:sz="0" w:space="0" w:color="auto"/>
        <w:bottom w:val="none" w:sz="0" w:space="0" w:color="auto"/>
        <w:right w:val="none" w:sz="0" w:space="0" w:color="auto"/>
      </w:divBdr>
    </w:div>
    <w:div w:id="533007407">
      <w:bodyDiv w:val="1"/>
      <w:marLeft w:val="0"/>
      <w:marRight w:val="0"/>
      <w:marTop w:val="0"/>
      <w:marBottom w:val="0"/>
      <w:divBdr>
        <w:top w:val="none" w:sz="0" w:space="0" w:color="auto"/>
        <w:left w:val="none" w:sz="0" w:space="0" w:color="auto"/>
        <w:bottom w:val="none" w:sz="0" w:space="0" w:color="auto"/>
        <w:right w:val="none" w:sz="0" w:space="0" w:color="auto"/>
      </w:divBdr>
    </w:div>
    <w:div w:id="537741082">
      <w:bodyDiv w:val="1"/>
      <w:marLeft w:val="0"/>
      <w:marRight w:val="0"/>
      <w:marTop w:val="0"/>
      <w:marBottom w:val="0"/>
      <w:divBdr>
        <w:top w:val="none" w:sz="0" w:space="0" w:color="auto"/>
        <w:left w:val="none" w:sz="0" w:space="0" w:color="auto"/>
        <w:bottom w:val="none" w:sz="0" w:space="0" w:color="auto"/>
        <w:right w:val="none" w:sz="0" w:space="0" w:color="auto"/>
      </w:divBdr>
    </w:div>
    <w:div w:id="545609706">
      <w:bodyDiv w:val="1"/>
      <w:marLeft w:val="0"/>
      <w:marRight w:val="0"/>
      <w:marTop w:val="0"/>
      <w:marBottom w:val="0"/>
      <w:divBdr>
        <w:top w:val="none" w:sz="0" w:space="0" w:color="auto"/>
        <w:left w:val="none" w:sz="0" w:space="0" w:color="auto"/>
        <w:bottom w:val="none" w:sz="0" w:space="0" w:color="auto"/>
        <w:right w:val="none" w:sz="0" w:space="0" w:color="auto"/>
      </w:divBdr>
    </w:div>
    <w:div w:id="547106844">
      <w:bodyDiv w:val="1"/>
      <w:marLeft w:val="0"/>
      <w:marRight w:val="0"/>
      <w:marTop w:val="0"/>
      <w:marBottom w:val="0"/>
      <w:divBdr>
        <w:top w:val="none" w:sz="0" w:space="0" w:color="auto"/>
        <w:left w:val="none" w:sz="0" w:space="0" w:color="auto"/>
        <w:bottom w:val="none" w:sz="0" w:space="0" w:color="auto"/>
        <w:right w:val="none" w:sz="0" w:space="0" w:color="auto"/>
      </w:divBdr>
    </w:div>
    <w:div w:id="548804342">
      <w:bodyDiv w:val="1"/>
      <w:marLeft w:val="0"/>
      <w:marRight w:val="0"/>
      <w:marTop w:val="0"/>
      <w:marBottom w:val="0"/>
      <w:divBdr>
        <w:top w:val="none" w:sz="0" w:space="0" w:color="auto"/>
        <w:left w:val="none" w:sz="0" w:space="0" w:color="auto"/>
        <w:bottom w:val="none" w:sz="0" w:space="0" w:color="auto"/>
        <w:right w:val="none" w:sz="0" w:space="0" w:color="auto"/>
      </w:divBdr>
    </w:div>
    <w:div w:id="572856445">
      <w:bodyDiv w:val="1"/>
      <w:marLeft w:val="0"/>
      <w:marRight w:val="0"/>
      <w:marTop w:val="0"/>
      <w:marBottom w:val="0"/>
      <w:divBdr>
        <w:top w:val="none" w:sz="0" w:space="0" w:color="auto"/>
        <w:left w:val="none" w:sz="0" w:space="0" w:color="auto"/>
        <w:bottom w:val="none" w:sz="0" w:space="0" w:color="auto"/>
        <w:right w:val="none" w:sz="0" w:space="0" w:color="auto"/>
      </w:divBdr>
    </w:div>
    <w:div w:id="579102987">
      <w:bodyDiv w:val="1"/>
      <w:marLeft w:val="0"/>
      <w:marRight w:val="0"/>
      <w:marTop w:val="0"/>
      <w:marBottom w:val="0"/>
      <w:divBdr>
        <w:top w:val="none" w:sz="0" w:space="0" w:color="auto"/>
        <w:left w:val="none" w:sz="0" w:space="0" w:color="auto"/>
        <w:bottom w:val="none" w:sz="0" w:space="0" w:color="auto"/>
        <w:right w:val="none" w:sz="0" w:space="0" w:color="auto"/>
      </w:divBdr>
    </w:div>
    <w:div w:id="579605676">
      <w:bodyDiv w:val="1"/>
      <w:marLeft w:val="0"/>
      <w:marRight w:val="0"/>
      <w:marTop w:val="0"/>
      <w:marBottom w:val="0"/>
      <w:divBdr>
        <w:top w:val="none" w:sz="0" w:space="0" w:color="auto"/>
        <w:left w:val="none" w:sz="0" w:space="0" w:color="auto"/>
        <w:bottom w:val="none" w:sz="0" w:space="0" w:color="auto"/>
        <w:right w:val="none" w:sz="0" w:space="0" w:color="auto"/>
      </w:divBdr>
    </w:div>
    <w:div w:id="592132426">
      <w:bodyDiv w:val="1"/>
      <w:marLeft w:val="0"/>
      <w:marRight w:val="0"/>
      <w:marTop w:val="0"/>
      <w:marBottom w:val="0"/>
      <w:divBdr>
        <w:top w:val="none" w:sz="0" w:space="0" w:color="auto"/>
        <w:left w:val="none" w:sz="0" w:space="0" w:color="auto"/>
        <w:bottom w:val="none" w:sz="0" w:space="0" w:color="auto"/>
        <w:right w:val="none" w:sz="0" w:space="0" w:color="auto"/>
      </w:divBdr>
    </w:div>
    <w:div w:id="599145462">
      <w:bodyDiv w:val="1"/>
      <w:marLeft w:val="0"/>
      <w:marRight w:val="0"/>
      <w:marTop w:val="0"/>
      <w:marBottom w:val="0"/>
      <w:divBdr>
        <w:top w:val="none" w:sz="0" w:space="0" w:color="auto"/>
        <w:left w:val="none" w:sz="0" w:space="0" w:color="auto"/>
        <w:bottom w:val="none" w:sz="0" w:space="0" w:color="auto"/>
        <w:right w:val="none" w:sz="0" w:space="0" w:color="auto"/>
      </w:divBdr>
    </w:div>
    <w:div w:id="599293412">
      <w:bodyDiv w:val="1"/>
      <w:marLeft w:val="0"/>
      <w:marRight w:val="0"/>
      <w:marTop w:val="0"/>
      <w:marBottom w:val="0"/>
      <w:divBdr>
        <w:top w:val="none" w:sz="0" w:space="0" w:color="auto"/>
        <w:left w:val="none" w:sz="0" w:space="0" w:color="auto"/>
        <w:bottom w:val="none" w:sz="0" w:space="0" w:color="auto"/>
        <w:right w:val="none" w:sz="0" w:space="0" w:color="auto"/>
      </w:divBdr>
    </w:div>
    <w:div w:id="606428324">
      <w:bodyDiv w:val="1"/>
      <w:marLeft w:val="0"/>
      <w:marRight w:val="0"/>
      <w:marTop w:val="0"/>
      <w:marBottom w:val="0"/>
      <w:divBdr>
        <w:top w:val="none" w:sz="0" w:space="0" w:color="auto"/>
        <w:left w:val="none" w:sz="0" w:space="0" w:color="auto"/>
        <w:bottom w:val="none" w:sz="0" w:space="0" w:color="auto"/>
        <w:right w:val="none" w:sz="0" w:space="0" w:color="auto"/>
      </w:divBdr>
    </w:div>
    <w:div w:id="607201008">
      <w:bodyDiv w:val="1"/>
      <w:marLeft w:val="0"/>
      <w:marRight w:val="0"/>
      <w:marTop w:val="0"/>
      <w:marBottom w:val="0"/>
      <w:divBdr>
        <w:top w:val="none" w:sz="0" w:space="0" w:color="auto"/>
        <w:left w:val="none" w:sz="0" w:space="0" w:color="auto"/>
        <w:bottom w:val="none" w:sz="0" w:space="0" w:color="auto"/>
        <w:right w:val="none" w:sz="0" w:space="0" w:color="auto"/>
      </w:divBdr>
    </w:div>
    <w:div w:id="610167883">
      <w:bodyDiv w:val="1"/>
      <w:marLeft w:val="0"/>
      <w:marRight w:val="0"/>
      <w:marTop w:val="0"/>
      <w:marBottom w:val="0"/>
      <w:divBdr>
        <w:top w:val="none" w:sz="0" w:space="0" w:color="auto"/>
        <w:left w:val="none" w:sz="0" w:space="0" w:color="auto"/>
        <w:bottom w:val="none" w:sz="0" w:space="0" w:color="auto"/>
        <w:right w:val="none" w:sz="0" w:space="0" w:color="auto"/>
      </w:divBdr>
    </w:div>
    <w:div w:id="612595531">
      <w:bodyDiv w:val="1"/>
      <w:marLeft w:val="0"/>
      <w:marRight w:val="0"/>
      <w:marTop w:val="0"/>
      <w:marBottom w:val="0"/>
      <w:divBdr>
        <w:top w:val="none" w:sz="0" w:space="0" w:color="auto"/>
        <w:left w:val="none" w:sz="0" w:space="0" w:color="auto"/>
        <w:bottom w:val="none" w:sz="0" w:space="0" w:color="auto"/>
        <w:right w:val="none" w:sz="0" w:space="0" w:color="auto"/>
      </w:divBdr>
    </w:div>
    <w:div w:id="635642324">
      <w:bodyDiv w:val="1"/>
      <w:marLeft w:val="0"/>
      <w:marRight w:val="0"/>
      <w:marTop w:val="0"/>
      <w:marBottom w:val="0"/>
      <w:divBdr>
        <w:top w:val="none" w:sz="0" w:space="0" w:color="auto"/>
        <w:left w:val="none" w:sz="0" w:space="0" w:color="auto"/>
        <w:bottom w:val="none" w:sz="0" w:space="0" w:color="auto"/>
        <w:right w:val="none" w:sz="0" w:space="0" w:color="auto"/>
      </w:divBdr>
    </w:div>
    <w:div w:id="640841901">
      <w:bodyDiv w:val="1"/>
      <w:marLeft w:val="0"/>
      <w:marRight w:val="0"/>
      <w:marTop w:val="0"/>
      <w:marBottom w:val="0"/>
      <w:divBdr>
        <w:top w:val="none" w:sz="0" w:space="0" w:color="auto"/>
        <w:left w:val="none" w:sz="0" w:space="0" w:color="auto"/>
        <w:bottom w:val="none" w:sz="0" w:space="0" w:color="auto"/>
        <w:right w:val="none" w:sz="0" w:space="0" w:color="auto"/>
      </w:divBdr>
    </w:div>
    <w:div w:id="652609725">
      <w:bodyDiv w:val="1"/>
      <w:marLeft w:val="0"/>
      <w:marRight w:val="0"/>
      <w:marTop w:val="0"/>
      <w:marBottom w:val="0"/>
      <w:divBdr>
        <w:top w:val="none" w:sz="0" w:space="0" w:color="auto"/>
        <w:left w:val="none" w:sz="0" w:space="0" w:color="auto"/>
        <w:bottom w:val="none" w:sz="0" w:space="0" w:color="auto"/>
        <w:right w:val="none" w:sz="0" w:space="0" w:color="auto"/>
      </w:divBdr>
    </w:div>
    <w:div w:id="663507176">
      <w:bodyDiv w:val="1"/>
      <w:marLeft w:val="0"/>
      <w:marRight w:val="0"/>
      <w:marTop w:val="0"/>
      <w:marBottom w:val="0"/>
      <w:divBdr>
        <w:top w:val="none" w:sz="0" w:space="0" w:color="auto"/>
        <w:left w:val="none" w:sz="0" w:space="0" w:color="auto"/>
        <w:bottom w:val="none" w:sz="0" w:space="0" w:color="auto"/>
        <w:right w:val="none" w:sz="0" w:space="0" w:color="auto"/>
      </w:divBdr>
    </w:div>
    <w:div w:id="666708824">
      <w:bodyDiv w:val="1"/>
      <w:marLeft w:val="0"/>
      <w:marRight w:val="0"/>
      <w:marTop w:val="0"/>
      <w:marBottom w:val="0"/>
      <w:divBdr>
        <w:top w:val="none" w:sz="0" w:space="0" w:color="auto"/>
        <w:left w:val="none" w:sz="0" w:space="0" w:color="auto"/>
        <w:bottom w:val="none" w:sz="0" w:space="0" w:color="auto"/>
        <w:right w:val="none" w:sz="0" w:space="0" w:color="auto"/>
      </w:divBdr>
    </w:div>
    <w:div w:id="679357004">
      <w:bodyDiv w:val="1"/>
      <w:marLeft w:val="0"/>
      <w:marRight w:val="0"/>
      <w:marTop w:val="0"/>
      <w:marBottom w:val="0"/>
      <w:divBdr>
        <w:top w:val="none" w:sz="0" w:space="0" w:color="auto"/>
        <w:left w:val="none" w:sz="0" w:space="0" w:color="auto"/>
        <w:bottom w:val="none" w:sz="0" w:space="0" w:color="auto"/>
        <w:right w:val="none" w:sz="0" w:space="0" w:color="auto"/>
      </w:divBdr>
    </w:div>
    <w:div w:id="688409945">
      <w:bodyDiv w:val="1"/>
      <w:marLeft w:val="0"/>
      <w:marRight w:val="0"/>
      <w:marTop w:val="0"/>
      <w:marBottom w:val="0"/>
      <w:divBdr>
        <w:top w:val="none" w:sz="0" w:space="0" w:color="auto"/>
        <w:left w:val="none" w:sz="0" w:space="0" w:color="auto"/>
        <w:bottom w:val="none" w:sz="0" w:space="0" w:color="auto"/>
        <w:right w:val="none" w:sz="0" w:space="0" w:color="auto"/>
      </w:divBdr>
    </w:div>
    <w:div w:id="692343883">
      <w:bodyDiv w:val="1"/>
      <w:marLeft w:val="0"/>
      <w:marRight w:val="0"/>
      <w:marTop w:val="0"/>
      <w:marBottom w:val="0"/>
      <w:divBdr>
        <w:top w:val="none" w:sz="0" w:space="0" w:color="auto"/>
        <w:left w:val="none" w:sz="0" w:space="0" w:color="auto"/>
        <w:bottom w:val="none" w:sz="0" w:space="0" w:color="auto"/>
        <w:right w:val="none" w:sz="0" w:space="0" w:color="auto"/>
      </w:divBdr>
    </w:div>
    <w:div w:id="695812372">
      <w:bodyDiv w:val="1"/>
      <w:marLeft w:val="0"/>
      <w:marRight w:val="0"/>
      <w:marTop w:val="0"/>
      <w:marBottom w:val="0"/>
      <w:divBdr>
        <w:top w:val="none" w:sz="0" w:space="0" w:color="auto"/>
        <w:left w:val="none" w:sz="0" w:space="0" w:color="auto"/>
        <w:bottom w:val="none" w:sz="0" w:space="0" w:color="auto"/>
        <w:right w:val="none" w:sz="0" w:space="0" w:color="auto"/>
      </w:divBdr>
    </w:div>
    <w:div w:id="705720708">
      <w:bodyDiv w:val="1"/>
      <w:marLeft w:val="0"/>
      <w:marRight w:val="0"/>
      <w:marTop w:val="0"/>
      <w:marBottom w:val="0"/>
      <w:divBdr>
        <w:top w:val="none" w:sz="0" w:space="0" w:color="auto"/>
        <w:left w:val="none" w:sz="0" w:space="0" w:color="auto"/>
        <w:bottom w:val="none" w:sz="0" w:space="0" w:color="auto"/>
        <w:right w:val="none" w:sz="0" w:space="0" w:color="auto"/>
      </w:divBdr>
    </w:div>
    <w:div w:id="706831186">
      <w:bodyDiv w:val="1"/>
      <w:marLeft w:val="0"/>
      <w:marRight w:val="0"/>
      <w:marTop w:val="0"/>
      <w:marBottom w:val="0"/>
      <w:divBdr>
        <w:top w:val="none" w:sz="0" w:space="0" w:color="auto"/>
        <w:left w:val="none" w:sz="0" w:space="0" w:color="auto"/>
        <w:bottom w:val="none" w:sz="0" w:space="0" w:color="auto"/>
        <w:right w:val="none" w:sz="0" w:space="0" w:color="auto"/>
      </w:divBdr>
    </w:div>
    <w:div w:id="706876824">
      <w:bodyDiv w:val="1"/>
      <w:marLeft w:val="0"/>
      <w:marRight w:val="0"/>
      <w:marTop w:val="0"/>
      <w:marBottom w:val="0"/>
      <w:divBdr>
        <w:top w:val="none" w:sz="0" w:space="0" w:color="auto"/>
        <w:left w:val="none" w:sz="0" w:space="0" w:color="auto"/>
        <w:bottom w:val="none" w:sz="0" w:space="0" w:color="auto"/>
        <w:right w:val="none" w:sz="0" w:space="0" w:color="auto"/>
      </w:divBdr>
    </w:div>
    <w:div w:id="711661421">
      <w:bodyDiv w:val="1"/>
      <w:marLeft w:val="0"/>
      <w:marRight w:val="0"/>
      <w:marTop w:val="0"/>
      <w:marBottom w:val="0"/>
      <w:divBdr>
        <w:top w:val="none" w:sz="0" w:space="0" w:color="auto"/>
        <w:left w:val="none" w:sz="0" w:space="0" w:color="auto"/>
        <w:bottom w:val="none" w:sz="0" w:space="0" w:color="auto"/>
        <w:right w:val="none" w:sz="0" w:space="0" w:color="auto"/>
      </w:divBdr>
    </w:div>
    <w:div w:id="718479005">
      <w:bodyDiv w:val="1"/>
      <w:marLeft w:val="0"/>
      <w:marRight w:val="0"/>
      <w:marTop w:val="0"/>
      <w:marBottom w:val="0"/>
      <w:divBdr>
        <w:top w:val="none" w:sz="0" w:space="0" w:color="auto"/>
        <w:left w:val="none" w:sz="0" w:space="0" w:color="auto"/>
        <w:bottom w:val="none" w:sz="0" w:space="0" w:color="auto"/>
        <w:right w:val="none" w:sz="0" w:space="0" w:color="auto"/>
      </w:divBdr>
    </w:div>
    <w:div w:id="722215910">
      <w:bodyDiv w:val="1"/>
      <w:marLeft w:val="0"/>
      <w:marRight w:val="0"/>
      <w:marTop w:val="0"/>
      <w:marBottom w:val="0"/>
      <w:divBdr>
        <w:top w:val="none" w:sz="0" w:space="0" w:color="auto"/>
        <w:left w:val="none" w:sz="0" w:space="0" w:color="auto"/>
        <w:bottom w:val="none" w:sz="0" w:space="0" w:color="auto"/>
        <w:right w:val="none" w:sz="0" w:space="0" w:color="auto"/>
      </w:divBdr>
    </w:div>
    <w:div w:id="728653231">
      <w:bodyDiv w:val="1"/>
      <w:marLeft w:val="0"/>
      <w:marRight w:val="0"/>
      <w:marTop w:val="0"/>
      <w:marBottom w:val="0"/>
      <w:divBdr>
        <w:top w:val="none" w:sz="0" w:space="0" w:color="auto"/>
        <w:left w:val="none" w:sz="0" w:space="0" w:color="auto"/>
        <w:bottom w:val="none" w:sz="0" w:space="0" w:color="auto"/>
        <w:right w:val="none" w:sz="0" w:space="0" w:color="auto"/>
      </w:divBdr>
    </w:div>
    <w:div w:id="731083896">
      <w:bodyDiv w:val="1"/>
      <w:marLeft w:val="0"/>
      <w:marRight w:val="0"/>
      <w:marTop w:val="0"/>
      <w:marBottom w:val="0"/>
      <w:divBdr>
        <w:top w:val="none" w:sz="0" w:space="0" w:color="auto"/>
        <w:left w:val="none" w:sz="0" w:space="0" w:color="auto"/>
        <w:bottom w:val="none" w:sz="0" w:space="0" w:color="auto"/>
        <w:right w:val="none" w:sz="0" w:space="0" w:color="auto"/>
      </w:divBdr>
    </w:div>
    <w:div w:id="741566247">
      <w:bodyDiv w:val="1"/>
      <w:marLeft w:val="0"/>
      <w:marRight w:val="0"/>
      <w:marTop w:val="0"/>
      <w:marBottom w:val="0"/>
      <w:divBdr>
        <w:top w:val="none" w:sz="0" w:space="0" w:color="auto"/>
        <w:left w:val="none" w:sz="0" w:space="0" w:color="auto"/>
        <w:bottom w:val="none" w:sz="0" w:space="0" w:color="auto"/>
        <w:right w:val="none" w:sz="0" w:space="0" w:color="auto"/>
      </w:divBdr>
    </w:div>
    <w:div w:id="750857961">
      <w:bodyDiv w:val="1"/>
      <w:marLeft w:val="0"/>
      <w:marRight w:val="0"/>
      <w:marTop w:val="0"/>
      <w:marBottom w:val="0"/>
      <w:divBdr>
        <w:top w:val="none" w:sz="0" w:space="0" w:color="auto"/>
        <w:left w:val="none" w:sz="0" w:space="0" w:color="auto"/>
        <w:bottom w:val="none" w:sz="0" w:space="0" w:color="auto"/>
        <w:right w:val="none" w:sz="0" w:space="0" w:color="auto"/>
      </w:divBdr>
    </w:div>
    <w:div w:id="750929954">
      <w:bodyDiv w:val="1"/>
      <w:marLeft w:val="0"/>
      <w:marRight w:val="0"/>
      <w:marTop w:val="0"/>
      <w:marBottom w:val="0"/>
      <w:divBdr>
        <w:top w:val="none" w:sz="0" w:space="0" w:color="auto"/>
        <w:left w:val="none" w:sz="0" w:space="0" w:color="auto"/>
        <w:bottom w:val="none" w:sz="0" w:space="0" w:color="auto"/>
        <w:right w:val="none" w:sz="0" w:space="0" w:color="auto"/>
      </w:divBdr>
    </w:div>
    <w:div w:id="764766898">
      <w:bodyDiv w:val="1"/>
      <w:marLeft w:val="0"/>
      <w:marRight w:val="0"/>
      <w:marTop w:val="0"/>
      <w:marBottom w:val="0"/>
      <w:divBdr>
        <w:top w:val="none" w:sz="0" w:space="0" w:color="auto"/>
        <w:left w:val="none" w:sz="0" w:space="0" w:color="auto"/>
        <w:bottom w:val="none" w:sz="0" w:space="0" w:color="auto"/>
        <w:right w:val="none" w:sz="0" w:space="0" w:color="auto"/>
      </w:divBdr>
    </w:div>
    <w:div w:id="783575687">
      <w:bodyDiv w:val="1"/>
      <w:marLeft w:val="0"/>
      <w:marRight w:val="0"/>
      <w:marTop w:val="0"/>
      <w:marBottom w:val="0"/>
      <w:divBdr>
        <w:top w:val="none" w:sz="0" w:space="0" w:color="auto"/>
        <w:left w:val="none" w:sz="0" w:space="0" w:color="auto"/>
        <w:bottom w:val="none" w:sz="0" w:space="0" w:color="auto"/>
        <w:right w:val="none" w:sz="0" w:space="0" w:color="auto"/>
      </w:divBdr>
    </w:div>
    <w:div w:id="786434911">
      <w:bodyDiv w:val="1"/>
      <w:marLeft w:val="0"/>
      <w:marRight w:val="0"/>
      <w:marTop w:val="0"/>
      <w:marBottom w:val="0"/>
      <w:divBdr>
        <w:top w:val="none" w:sz="0" w:space="0" w:color="auto"/>
        <w:left w:val="none" w:sz="0" w:space="0" w:color="auto"/>
        <w:bottom w:val="none" w:sz="0" w:space="0" w:color="auto"/>
        <w:right w:val="none" w:sz="0" w:space="0" w:color="auto"/>
      </w:divBdr>
    </w:div>
    <w:div w:id="792678168">
      <w:bodyDiv w:val="1"/>
      <w:marLeft w:val="0"/>
      <w:marRight w:val="0"/>
      <w:marTop w:val="0"/>
      <w:marBottom w:val="0"/>
      <w:divBdr>
        <w:top w:val="none" w:sz="0" w:space="0" w:color="auto"/>
        <w:left w:val="none" w:sz="0" w:space="0" w:color="auto"/>
        <w:bottom w:val="none" w:sz="0" w:space="0" w:color="auto"/>
        <w:right w:val="none" w:sz="0" w:space="0" w:color="auto"/>
      </w:divBdr>
    </w:div>
    <w:div w:id="809830496">
      <w:bodyDiv w:val="1"/>
      <w:marLeft w:val="0"/>
      <w:marRight w:val="0"/>
      <w:marTop w:val="0"/>
      <w:marBottom w:val="0"/>
      <w:divBdr>
        <w:top w:val="none" w:sz="0" w:space="0" w:color="auto"/>
        <w:left w:val="none" w:sz="0" w:space="0" w:color="auto"/>
        <w:bottom w:val="none" w:sz="0" w:space="0" w:color="auto"/>
        <w:right w:val="none" w:sz="0" w:space="0" w:color="auto"/>
      </w:divBdr>
    </w:div>
    <w:div w:id="813373408">
      <w:bodyDiv w:val="1"/>
      <w:marLeft w:val="0"/>
      <w:marRight w:val="0"/>
      <w:marTop w:val="0"/>
      <w:marBottom w:val="0"/>
      <w:divBdr>
        <w:top w:val="none" w:sz="0" w:space="0" w:color="auto"/>
        <w:left w:val="none" w:sz="0" w:space="0" w:color="auto"/>
        <w:bottom w:val="none" w:sz="0" w:space="0" w:color="auto"/>
        <w:right w:val="none" w:sz="0" w:space="0" w:color="auto"/>
      </w:divBdr>
    </w:div>
    <w:div w:id="813914308">
      <w:bodyDiv w:val="1"/>
      <w:marLeft w:val="0"/>
      <w:marRight w:val="0"/>
      <w:marTop w:val="0"/>
      <w:marBottom w:val="0"/>
      <w:divBdr>
        <w:top w:val="none" w:sz="0" w:space="0" w:color="auto"/>
        <w:left w:val="none" w:sz="0" w:space="0" w:color="auto"/>
        <w:bottom w:val="none" w:sz="0" w:space="0" w:color="auto"/>
        <w:right w:val="none" w:sz="0" w:space="0" w:color="auto"/>
      </w:divBdr>
    </w:div>
    <w:div w:id="836921196">
      <w:bodyDiv w:val="1"/>
      <w:marLeft w:val="0"/>
      <w:marRight w:val="0"/>
      <w:marTop w:val="0"/>
      <w:marBottom w:val="0"/>
      <w:divBdr>
        <w:top w:val="none" w:sz="0" w:space="0" w:color="auto"/>
        <w:left w:val="none" w:sz="0" w:space="0" w:color="auto"/>
        <w:bottom w:val="none" w:sz="0" w:space="0" w:color="auto"/>
        <w:right w:val="none" w:sz="0" w:space="0" w:color="auto"/>
      </w:divBdr>
    </w:div>
    <w:div w:id="838153196">
      <w:bodyDiv w:val="1"/>
      <w:marLeft w:val="0"/>
      <w:marRight w:val="0"/>
      <w:marTop w:val="0"/>
      <w:marBottom w:val="0"/>
      <w:divBdr>
        <w:top w:val="none" w:sz="0" w:space="0" w:color="auto"/>
        <w:left w:val="none" w:sz="0" w:space="0" w:color="auto"/>
        <w:bottom w:val="none" w:sz="0" w:space="0" w:color="auto"/>
        <w:right w:val="none" w:sz="0" w:space="0" w:color="auto"/>
      </w:divBdr>
    </w:div>
    <w:div w:id="838740064">
      <w:bodyDiv w:val="1"/>
      <w:marLeft w:val="0"/>
      <w:marRight w:val="0"/>
      <w:marTop w:val="0"/>
      <w:marBottom w:val="0"/>
      <w:divBdr>
        <w:top w:val="none" w:sz="0" w:space="0" w:color="auto"/>
        <w:left w:val="none" w:sz="0" w:space="0" w:color="auto"/>
        <w:bottom w:val="none" w:sz="0" w:space="0" w:color="auto"/>
        <w:right w:val="none" w:sz="0" w:space="0" w:color="auto"/>
      </w:divBdr>
    </w:div>
    <w:div w:id="841161738">
      <w:bodyDiv w:val="1"/>
      <w:marLeft w:val="0"/>
      <w:marRight w:val="0"/>
      <w:marTop w:val="0"/>
      <w:marBottom w:val="0"/>
      <w:divBdr>
        <w:top w:val="none" w:sz="0" w:space="0" w:color="auto"/>
        <w:left w:val="none" w:sz="0" w:space="0" w:color="auto"/>
        <w:bottom w:val="none" w:sz="0" w:space="0" w:color="auto"/>
        <w:right w:val="none" w:sz="0" w:space="0" w:color="auto"/>
      </w:divBdr>
    </w:div>
    <w:div w:id="847140496">
      <w:bodyDiv w:val="1"/>
      <w:marLeft w:val="0"/>
      <w:marRight w:val="0"/>
      <w:marTop w:val="0"/>
      <w:marBottom w:val="0"/>
      <w:divBdr>
        <w:top w:val="none" w:sz="0" w:space="0" w:color="auto"/>
        <w:left w:val="none" w:sz="0" w:space="0" w:color="auto"/>
        <w:bottom w:val="none" w:sz="0" w:space="0" w:color="auto"/>
        <w:right w:val="none" w:sz="0" w:space="0" w:color="auto"/>
      </w:divBdr>
    </w:div>
    <w:div w:id="852039836">
      <w:bodyDiv w:val="1"/>
      <w:marLeft w:val="0"/>
      <w:marRight w:val="0"/>
      <w:marTop w:val="0"/>
      <w:marBottom w:val="0"/>
      <w:divBdr>
        <w:top w:val="none" w:sz="0" w:space="0" w:color="auto"/>
        <w:left w:val="none" w:sz="0" w:space="0" w:color="auto"/>
        <w:bottom w:val="none" w:sz="0" w:space="0" w:color="auto"/>
        <w:right w:val="none" w:sz="0" w:space="0" w:color="auto"/>
      </w:divBdr>
    </w:div>
    <w:div w:id="860045755">
      <w:bodyDiv w:val="1"/>
      <w:marLeft w:val="0"/>
      <w:marRight w:val="0"/>
      <w:marTop w:val="0"/>
      <w:marBottom w:val="0"/>
      <w:divBdr>
        <w:top w:val="none" w:sz="0" w:space="0" w:color="auto"/>
        <w:left w:val="none" w:sz="0" w:space="0" w:color="auto"/>
        <w:bottom w:val="none" w:sz="0" w:space="0" w:color="auto"/>
        <w:right w:val="none" w:sz="0" w:space="0" w:color="auto"/>
      </w:divBdr>
    </w:div>
    <w:div w:id="863640817">
      <w:bodyDiv w:val="1"/>
      <w:marLeft w:val="0"/>
      <w:marRight w:val="0"/>
      <w:marTop w:val="0"/>
      <w:marBottom w:val="0"/>
      <w:divBdr>
        <w:top w:val="none" w:sz="0" w:space="0" w:color="auto"/>
        <w:left w:val="none" w:sz="0" w:space="0" w:color="auto"/>
        <w:bottom w:val="none" w:sz="0" w:space="0" w:color="auto"/>
        <w:right w:val="none" w:sz="0" w:space="0" w:color="auto"/>
      </w:divBdr>
    </w:div>
    <w:div w:id="878519307">
      <w:bodyDiv w:val="1"/>
      <w:marLeft w:val="0"/>
      <w:marRight w:val="0"/>
      <w:marTop w:val="0"/>
      <w:marBottom w:val="0"/>
      <w:divBdr>
        <w:top w:val="none" w:sz="0" w:space="0" w:color="auto"/>
        <w:left w:val="none" w:sz="0" w:space="0" w:color="auto"/>
        <w:bottom w:val="none" w:sz="0" w:space="0" w:color="auto"/>
        <w:right w:val="none" w:sz="0" w:space="0" w:color="auto"/>
      </w:divBdr>
    </w:div>
    <w:div w:id="878933239">
      <w:bodyDiv w:val="1"/>
      <w:marLeft w:val="0"/>
      <w:marRight w:val="0"/>
      <w:marTop w:val="0"/>
      <w:marBottom w:val="0"/>
      <w:divBdr>
        <w:top w:val="none" w:sz="0" w:space="0" w:color="auto"/>
        <w:left w:val="none" w:sz="0" w:space="0" w:color="auto"/>
        <w:bottom w:val="none" w:sz="0" w:space="0" w:color="auto"/>
        <w:right w:val="none" w:sz="0" w:space="0" w:color="auto"/>
      </w:divBdr>
    </w:div>
    <w:div w:id="884289743">
      <w:bodyDiv w:val="1"/>
      <w:marLeft w:val="0"/>
      <w:marRight w:val="0"/>
      <w:marTop w:val="0"/>
      <w:marBottom w:val="0"/>
      <w:divBdr>
        <w:top w:val="none" w:sz="0" w:space="0" w:color="auto"/>
        <w:left w:val="none" w:sz="0" w:space="0" w:color="auto"/>
        <w:bottom w:val="none" w:sz="0" w:space="0" w:color="auto"/>
        <w:right w:val="none" w:sz="0" w:space="0" w:color="auto"/>
      </w:divBdr>
    </w:div>
    <w:div w:id="889145435">
      <w:bodyDiv w:val="1"/>
      <w:marLeft w:val="0"/>
      <w:marRight w:val="0"/>
      <w:marTop w:val="0"/>
      <w:marBottom w:val="0"/>
      <w:divBdr>
        <w:top w:val="none" w:sz="0" w:space="0" w:color="auto"/>
        <w:left w:val="none" w:sz="0" w:space="0" w:color="auto"/>
        <w:bottom w:val="none" w:sz="0" w:space="0" w:color="auto"/>
        <w:right w:val="none" w:sz="0" w:space="0" w:color="auto"/>
      </w:divBdr>
    </w:div>
    <w:div w:id="891690833">
      <w:bodyDiv w:val="1"/>
      <w:marLeft w:val="0"/>
      <w:marRight w:val="0"/>
      <w:marTop w:val="0"/>
      <w:marBottom w:val="0"/>
      <w:divBdr>
        <w:top w:val="none" w:sz="0" w:space="0" w:color="auto"/>
        <w:left w:val="none" w:sz="0" w:space="0" w:color="auto"/>
        <w:bottom w:val="none" w:sz="0" w:space="0" w:color="auto"/>
        <w:right w:val="none" w:sz="0" w:space="0" w:color="auto"/>
      </w:divBdr>
    </w:div>
    <w:div w:id="912280110">
      <w:bodyDiv w:val="1"/>
      <w:marLeft w:val="0"/>
      <w:marRight w:val="0"/>
      <w:marTop w:val="0"/>
      <w:marBottom w:val="0"/>
      <w:divBdr>
        <w:top w:val="none" w:sz="0" w:space="0" w:color="auto"/>
        <w:left w:val="none" w:sz="0" w:space="0" w:color="auto"/>
        <w:bottom w:val="none" w:sz="0" w:space="0" w:color="auto"/>
        <w:right w:val="none" w:sz="0" w:space="0" w:color="auto"/>
      </w:divBdr>
    </w:div>
    <w:div w:id="913515525">
      <w:bodyDiv w:val="1"/>
      <w:marLeft w:val="0"/>
      <w:marRight w:val="0"/>
      <w:marTop w:val="0"/>
      <w:marBottom w:val="0"/>
      <w:divBdr>
        <w:top w:val="none" w:sz="0" w:space="0" w:color="auto"/>
        <w:left w:val="none" w:sz="0" w:space="0" w:color="auto"/>
        <w:bottom w:val="none" w:sz="0" w:space="0" w:color="auto"/>
        <w:right w:val="none" w:sz="0" w:space="0" w:color="auto"/>
      </w:divBdr>
    </w:div>
    <w:div w:id="922377088">
      <w:bodyDiv w:val="1"/>
      <w:marLeft w:val="0"/>
      <w:marRight w:val="0"/>
      <w:marTop w:val="0"/>
      <w:marBottom w:val="0"/>
      <w:divBdr>
        <w:top w:val="none" w:sz="0" w:space="0" w:color="auto"/>
        <w:left w:val="none" w:sz="0" w:space="0" w:color="auto"/>
        <w:bottom w:val="none" w:sz="0" w:space="0" w:color="auto"/>
        <w:right w:val="none" w:sz="0" w:space="0" w:color="auto"/>
      </w:divBdr>
    </w:div>
    <w:div w:id="923564079">
      <w:bodyDiv w:val="1"/>
      <w:marLeft w:val="0"/>
      <w:marRight w:val="0"/>
      <w:marTop w:val="0"/>
      <w:marBottom w:val="0"/>
      <w:divBdr>
        <w:top w:val="none" w:sz="0" w:space="0" w:color="auto"/>
        <w:left w:val="none" w:sz="0" w:space="0" w:color="auto"/>
        <w:bottom w:val="none" w:sz="0" w:space="0" w:color="auto"/>
        <w:right w:val="none" w:sz="0" w:space="0" w:color="auto"/>
      </w:divBdr>
    </w:div>
    <w:div w:id="924849742">
      <w:bodyDiv w:val="1"/>
      <w:marLeft w:val="0"/>
      <w:marRight w:val="0"/>
      <w:marTop w:val="0"/>
      <w:marBottom w:val="0"/>
      <w:divBdr>
        <w:top w:val="none" w:sz="0" w:space="0" w:color="auto"/>
        <w:left w:val="none" w:sz="0" w:space="0" w:color="auto"/>
        <w:bottom w:val="none" w:sz="0" w:space="0" w:color="auto"/>
        <w:right w:val="none" w:sz="0" w:space="0" w:color="auto"/>
      </w:divBdr>
    </w:div>
    <w:div w:id="927545190">
      <w:bodyDiv w:val="1"/>
      <w:marLeft w:val="0"/>
      <w:marRight w:val="0"/>
      <w:marTop w:val="0"/>
      <w:marBottom w:val="0"/>
      <w:divBdr>
        <w:top w:val="none" w:sz="0" w:space="0" w:color="auto"/>
        <w:left w:val="none" w:sz="0" w:space="0" w:color="auto"/>
        <w:bottom w:val="none" w:sz="0" w:space="0" w:color="auto"/>
        <w:right w:val="none" w:sz="0" w:space="0" w:color="auto"/>
      </w:divBdr>
    </w:div>
    <w:div w:id="934707006">
      <w:bodyDiv w:val="1"/>
      <w:marLeft w:val="0"/>
      <w:marRight w:val="0"/>
      <w:marTop w:val="0"/>
      <w:marBottom w:val="0"/>
      <w:divBdr>
        <w:top w:val="none" w:sz="0" w:space="0" w:color="auto"/>
        <w:left w:val="none" w:sz="0" w:space="0" w:color="auto"/>
        <w:bottom w:val="none" w:sz="0" w:space="0" w:color="auto"/>
        <w:right w:val="none" w:sz="0" w:space="0" w:color="auto"/>
      </w:divBdr>
    </w:div>
    <w:div w:id="935016583">
      <w:bodyDiv w:val="1"/>
      <w:marLeft w:val="0"/>
      <w:marRight w:val="0"/>
      <w:marTop w:val="0"/>
      <w:marBottom w:val="0"/>
      <w:divBdr>
        <w:top w:val="none" w:sz="0" w:space="0" w:color="auto"/>
        <w:left w:val="none" w:sz="0" w:space="0" w:color="auto"/>
        <w:bottom w:val="none" w:sz="0" w:space="0" w:color="auto"/>
        <w:right w:val="none" w:sz="0" w:space="0" w:color="auto"/>
      </w:divBdr>
    </w:div>
    <w:div w:id="936058635">
      <w:bodyDiv w:val="1"/>
      <w:marLeft w:val="0"/>
      <w:marRight w:val="0"/>
      <w:marTop w:val="0"/>
      <w:marBottom w:val="0"/>
      <w:divBdr>
        <w:top w:val="none" w:sz="0" w:space="0" w:color="auto"/>
        <w:left w:val="none" w:sz="0" w:space="0" w:color="auto"/>
        <w:bottom w:val="none" w:sz="0" w:space="0" w:color="auto"/>
        <w:right w:val="none" w:sz="0" w:space="0" w:color="auto"/>
      </w:divBdr>
    </w:div>
    <w:div w:id="939992506">
      <w:bodyDiv w:val="1"/>
      <w:marLeft w:val="0"/>
      <w:marRight w:val="0"/>
      <w:marTop w:val="0"/>
      <w:marBottom w:val="0"/>
      <w:divBdr>
        <w:top w:val="none" w:sz="0" w:space="0" w:color="auto"/>
        <w:left w:val="none" w:sz="0" w:space="0" w:color="auto"/>
        <w:bottom w:val="none" w:sz="0" w:space="0" w:color="auto"/>
        <w:right w:val="none" w:sz="0" w:space="0" w:color="auto"/>
      </w:divBdr>
    </w:div>
    <w:div w:id="947005579">
      <w:bodyDiv w:val="1"/>
      <w:marLeft w:val="0"/>
      <w:marRight w:val="0"/>
      <w:marTop w:val="0"/>
      <w:marBottom w:val="0"/>
      <w:divBdr>
        <w:top w:val="none" w:sz="0" w:space="0" w:color="auto"/>
        <w:left w:val="none" w:sz="0" w:space="0" w:color="auto"/>
        <w:bottom w:val="none" w:sz="0" w:space="0" w:color="auto"/>
        <w:right w:val="none" w:sz="0" w:space="0" w:color="auto"/>
      </w:divBdr>
    </w:div>
    <w:div w:id="951090613">
      <w:bodyDiv w:val="1"/>
      <w:marLeft w:val="0"/>
      <w:marRight w:val="0"/>
      <w:marTop w:val="0"/>
      <w:marBottom w:val="0"/>
      <w:divBdr>
        <w:top w:val="none" w:sz="0" w:space="0" w:color="auto"/>
        <w:left w:val="none" w:sz="0" w:space="0" w:color="auto"/>
        <w:bottom w:val="none" w:sz="0" w:space="0" w:color="auto"/>
        <w:right w:val="none" w:sz="0" w:space="0" w:color="auto"/>
      </w:divBdr>
    </w:div>
    <w:div w:id="960498526">
      <w:bodyDiv w:val="1"/>
      <w:marLeft w:val="0"/>
      <w:marRight w:val="0"/>
      <w:marTop w:val="0"/>
      <w:marBottom w:val="0"/>
      <w:divBdr>
        <w:top w:val="none" w:sz="0" w:space="0" w:color="auto"/>
        <w:left w:val="none" w:sz="0" w:space="0" w:color="auto"/>
        <w:bottom w:val="none" w:sz="0" w:space="0" w:color="auto"/>
        <w:right w:val="none" w:sz="0" w:space="0" w:color="auto"/>
      </w:divBdr>
    </w:div>
    <w:div w:id="961837996">
      <w:bodyDiv w:val="1"/>
      <w:marLeft w:val="0"/>
      <w:marRight w:val="0"/>
      <w:marTop w:val="0"/>
      <w:marBottom w:val="0"/>
      <w:divBdr>
        <w:top w:val="none" w:sz="0" w:space="0" w:color="auto"/>
        <w:left w:val="none" w:sz="0" w:space="0" w:color="auto"/>
        <w:bottom w:val="none" w:sz="0" w:space="0" w:color="auto"/>
        <w:right w:val="none" w:sz="0" w:space="0" w:color="auto"/>
      </w:divBdr>
    </w:div>
    <w:div w:id="966013925">
      <w:bodyDiv w:val="1"/>
      <w:marLeft w:val="0"/>
      <w:marRight w:val="0"/>
      <w:marTop w:val="0"/>
      <w:marBottom w:val="0"/>
      <w:divBdr>
        <w:top w:val="none" w:sz="0" w:space="0" w:color="auto"/>
        <w:left w:val="none" w:sz="0" w:space="0" w:color="auto"/>
        <w:bottom w:val="none" w:sz="0" w:space="0" w:color="auto"/>
        <w:right w:val="none" w:sz="0" w:space="0" w:color="auto"/>
      </w:divBdr>
    </w:div>
    <w:div w:id="967442499">
      <w:bodyDiv w:val="1"/>
      <w:marLeft w:val="0"/>
      <w:marRight w:val="0"/>
      <w:marTop w:val="0"/>
      <w:marBottom w:val="0"/>
      <w:divBdr>
        <w:top w:val="none" w:sz="0" w:space="0" w:color="auto"/>
        <w:left w:val="none" w:sz="0" w:space="0" w:color="auto"/>
        <w:bottom w:val="none" w:sz="0" w:space="0" w:color="auto"/>
        <w:right w:val="none" w:sz="0" w:space="0" w:color="auto"/>
      </w:divBdr>
    </w:div>
    <w:div w:id="970791816">
      <w:bodyDiv w:val="1"/>
      <w:marLeft w:val="0"/>
      <w:marRight w:val="0"/>
      <w:marTop w:val="0"/>
      <w:marBottom w:val="0"/>
      <w:divBdr>
        <w:top w:val="none" w:sz="0" w:space="0" w:color="auto"/>
        <w:left w:val="none" w:sz="0" w:space="0" w:color="auto"/>
        <w:bottom w:val="none" w:sz="0" w:space="0" w:color="auto"/>
        <w:right w:val="none" w:sz="0" w:space="0" w:color="auto"/>
      </w:divBdr>
    </w:div>
    <w:div w:id="973027356">
      <w:bodyDiv w:val="1"/>
      <w:marLeft w:val="0"/>
      <w:marRight w:val="0"/>
      <w:marTop w:val="0"/>
      <w:marBottom w:val="0"/>
      <w:divBdr>
        <w:top w:val="none" w:sz="0" w:space="0" w:color="auto"/>
        <w:left w:val="none" w:sz="0" w:space="0" w:color="auto"/>
        <w:bottom w:val="none" w:sz="0" w:space="0" w:color="auto"/>
        <w:right w:val="none" w:sz="0" w:space="0" w:color="auto"/>
      </w:divBdr>
    </w:div>
    <w:div w:id="974604732">
      <w:bodyDiv w:val="1"/>
      <w:marLeft w:val="0"/>
      <w:marRight w:val="0"/>
      <w:marTop w:val="0"/>
      <w:marBottom w:val="0"/>
      <w:divBdr>
        <w:top w:val="none" w:sz="0" w:space="0" w:color="auto"/>
        <w:left w:val="none" w:sz="0" w:space="0" w:color="auto"/>
        <w:bottom w:val="none" w:sz="0" w:space="0" w:color="auto"/>
        <w:right w:val="none" w:sz="0" w:space="0" w:color="auto"/>
      </w:divBdr>
    </w:div>
    <w:div w:id="985940462">
      <w:bodyDiv w:val="1"/>
      <w:marLeft w:val="0"/>
      <w:marRight w:val="0"/>
      <w:marTop w:val="0"/>
      <w:marBottom w:val="0"/>
      <w:divBdr>
        <w:top w:val="none" w:sz="0" w:space="0" w:color="auto"/>
        <w:left w:val="none" w:sz="0" w:space="0" w:color="auto"/>
        <w:bottom w:val="none" w:sz="0" w:space="0" w:color="auto"/>
        <w:right w:val="none" w:sz="0" w:space="0" w:color="auto"/>
      </w:divBdr>
    </w:div>
    <w:div w:id="1002467531">
      <w:bodyDiv w:val="1"/>
      <w:marLeft w:val="0"/>
      <w:marRight w:val="0"/>
      <w:marTop w:val="0"/>
      <w:marBottom w:val="0"/>
      <w:divBdr>
        <w:top w:val="none" w:sz="0" w:space="0" w:color="auto"/>
        <w:left w:val="none" w:sz="0" w:space="0" w:color="auto"/>
        <w:bottom w:val="none" w:sz="0" w:space="0" w:color="auto"/>
        <w:right w:val="none" w:sz="0" w:space="0" w:color="auto"/>
      </w:divBdr>
    </w:div>
    <w:div w:id="1011491105">
      <w:bodyDiv w:val="1"/>
      <w:marLeft w:val="0"/>
      <w:marRight w:val="0"/>
      <w:marTop w:val="0"/>
      <w:marBottom w:val="0"/>
      <w:divBdr>
        <w:top w:val="none" w:sz="0" w:space="0" w:color="auto"/>
        <w:left w:val="none" w:sz="0" w:space="0" w:color="auto"/>
        <w:bottom w:val="none" w:sz="0" w:space="0" w:color="auto"/>
        <w:right w:val="none" w:sz="0" w:space="0" w:color="auto"/>
      </w:divBdr>
    </w:div>
    <w:div w:id="1013414878">
      <w:bodyDiv w:val="1"/>
      <w:marLeft w:val="0"/>
      <w:marRight w:val="0"/>
      <w:marTop w:val="0"/>
      <w:marBottom w:val="0"/>
      <w:divBdr>
        <w:top w:val="none" w:sz="0" w:space="0" w:color="auto"/>
        <w:left w:val="none" w:sz="0" w:space="0" w:color="auto"/>
        <w:bottom w:val="none" w:sz="0" w:space="0" w:color="auto"/>
        <w:right w:val="none" w:sz="0" w:space="0" w:color="auto"/>
      </w:divBdr>
    </w:div>
    <w:div w:id="1032001888">
      <w:bodyDiv w:val="1"/>
      <w:marLeft w:val="0"/>
      <w:marRight w:val="0"/>
      <w:marTop w:val="0"/>
      <w:marBottom w:val="0"/>
      <w:divBdr>
        <w:top w:val="none" w:sz="0" w:space="0" w:color="auto"/>
        <w:left w:val="none" w:sz="0" w:space="0" w:color="auto"/>
        <w:bottom w:val="none" w:sz="0" w:space="0" w:color="auto"/>
        <w:right w:val="none" w:sz="0" w:space="0" w:color="auto"/>
      </w:divBdr>
    </w:div>
    <w:div w:id="1032263622">
      <w:bodyDiv w:val="1"/>
      <w:marLeft w:val="0"/>
      <w:marRight w:val="0"/>
      <w:marTop w:val="0"/>
      <w:marBottom w:val="0"/>
      <w:divBdr>
        <w:top w:val="none" w:sz="0" w:space="0" w:color="auto"/>
        <w:left w:val="none" w:sz="0" w:space="0" w:color="auto"/>
        <w:bottom w:val="none" w:sz="0" w:space="0" w:color="auto"/>
        <w:right w:val="none" w:sz="0" w:space="0" w:color="auto"/>
      </w:divBdr>
    </w:div>
    <w:div w:id="1040712615">
      <w:bodyDiv w:val="1"/>
      <w:marLeft w:val="0"/>
      <w:marRight w:val="0"/>
      <w:marTop w:val="0"/>
      <w:marBottom w:val="0"/>
      <w:divBdr>
        <w:top w:val="none" w:sz="0" w:space="0" w:color="auto"/>
        <w:left w:val="none" w:sz="0" w:space="0" w:color="auto"/>
        <w:bottom w:val="none" w:sz="0" w:space="0" w:color="auto"/>
        <w:right w:val="none" w:sz="0" w:space="0" w:color="auto"/>
      </w:divBdr>
    </w:div>
    <w:div w:id="1044331761">
      <w:bodyDiv w:val="1"/>
      <w:marLeft w:val="0"/>
      <w:marRight w:val="0"/>
      <w:marTop w:val="0"/>
      <w:marBottom w:val="0"/>
      <w:divBdr>
        <w:top w:val="none" w:sz="0" w:space="0" w:color="auto"/>
        <w:left w:val="none" w:sz="0" w:space="0" w:color="auto"/>
        <w:bottom w:val="none" w:sz="0" w:space="0" w:color="auto"/>
        <w:right w:val="none" w:sz="0" w:space="0" w:color="auto"/>
      </w:divBdr>
    </w:div>
    <w:div w:id="1053845541">
      <w:bodyDiv w:val="1"/>
      <w:marLeft w:val="0"/>
      <w:marRight w:val="0"/>
      <w:marTop w:val="0"/>
      <w:marBottom w:val="0"/>
      <w:divBdr>
        <w:top w:val="none" w:sz="0" w:space="0" w:color="auto"/>
        <w:left w:val="none" w:sz="0" w:space="0" w:color="auto"/>
        <w:bottom w:val="none" w:sz="0" w:space="0" w:color="auto"/>
        <w:right w:val="none" w:sz="0" w:space="0" w:color="auto"/>
      </w:divBdr>
    </w:div>
    <w:div w:id="1054696440">
      <w:bodyDiv w:val="1"/>
      <w:marLeft w:val="0"/>
      <w:marRight w:val="0"/>
      <w:marTop w:val="0"/>
      <w:marBottom w:val="0"/>
      <w:divBdr>
        <w:top w:val="none" w:sz="0" w:space="0" w:color="auto"/>
        <w:left w:val="none" w:sz="0" w:space="0" w:color="auto"/>
        <w:bottom w:val="none" w:sz="0" w:space="0" w:color="auto"/>
        <w:right w:val="none" w:sz="0" w:space="0" w:color="auto"/>
      </w:divBdr>
    </w:div>
    <w:div w:id="1055858917">
      <w:bodyDiv w:val="1"/>
      <w:marLeft w:val="0"/>
      <w:marRight w:val="0"/>
      <w:marTop w:val="0"/>
      <w:marBottom w:val="0"/>
      <w:divBdr>
        <w:top w:val="none" w:sz="0" w:space="0" w:color="auto"/>
        <w:left w:val="none" w:sz="0" w:space="0" w:color="auto"/>
        <w:bottom w:val="none" w:sz="0" w:space="0" w:color="auto"/>
        <w:right w:val="none" w:sz="0" w:space="0" w:color="auto"/>
      </w:divBdr>
    </w:div>
    <w:div w:id="1058357995">
      <w:bodyDiv w:val="1"/>
      <w:marLeft w:val="0"/>
      <w:marRight w:val="0"/>
      <w:marTop w:val="0"/>
      <w:marBottom w:val="0"/>
      <w:divBdr>
        <w:top w:val="none" w:sz="0" w:space="0" w:color="auto"/>
        <w:left w:val="none" w:sz="0" w:space="0" w:color="auto"/>
        <w:bottom w:val="none" w:sz="0" w:space="0" w:color="auto"/>
        <w:right w:val="none" w:sz="0" w:space="0" w:color="auto"/>
      </w:divBdr>
    </w:div>
    <w:div w:id="1061250088">
      <w:bodyDiv w:val="1"/>
      <w:marLeft w:val="0"/>
      <w:marRight w:val="0"/>
      <w:marTop w:val="0"/>
      <w:marBottom w:val="0"/>
      <w:divBdr>
        <w:top w:val="none" w:sz="0" w:space="0" w:color="auto"/>
        <w:left w:val="none" w:sz="0" w:space="0" w:color="auto"/>
        <w:bottom w:val="none" w:sz="0" w:space="0" w:color="auto"/>
        <w:right w:val="none" w:sz="0" w:space="0" w:color="auto"/>
      </w:divBdr>
    </w:div>
    <w:div w:id="1069615139">
      <w:bodyDiv w:val="1"/>
      <w:marLeft w:val="0"/>
      <w:marRight w:val="0"/>
      <w:marTop w:val="0"/>
      <w:marBottom w:val="0"/>
      <w:divBdr>
        <w:top w:val="none" w:sz="0" w:space="0" w:color="auto"/>
        <w:left w:val="none" w:sz="0" w:space="0" w:color="auto"/>
        <w:bottom w:val="none" w:sz="0" w:space="0" w:color="auto"/>
        <w:right w:val="none" w:sz="0" w:space="0" w:color="auto"/>
      </w:divBdr>
    </w:div>
    <w:div w:id="1071385842">
      <w:bodyDiv w:val="1"/>
      <w:marLeft w:val="0"/>
      <w:marRight w:val="0"/>
      <w:marTop w:val="0"/>
      <w:marBottom w:val="0"/>
      <w:divBdr>
        <w:top w:val="none" w:sz="0" w:space="0" w:color="auto"/>
        <w:left w:val="none" w:sz="0" w:space="0" w:color="auto"/>
        <w:bottom w:val="none" w:sz="0" w:space="0" w:color="auto"/>
        <w:right w:val="none" w:sz="0" w:space="0" w:color="auto"/>
      </w:divBdr>
    </w:div>
    <w:div w:id="1072243193">
      <w:bodyDiv w:val="1"/>
      <w:marLeft w:val="0"/>
      <w:marRight w:val="0"/>
      <w:marTop w:val="0"/>
      <w:marBottom w:val="0"/>
      <w:divBdr>
        <w:top w:val="none" w:sz="0" w:space="0" w:color="auto"/>
        <w:left w:val="none" w:sz="0" w:space="0" w:color="auto"/>
        <w:bottom w:val="none" w:sz="0" w:space="0" w:color="auto"/>
        <w:right w:val="none" w:sz="0" w:space="0" w:color="auto"/>
      </w:divBdr>
    </w:div>
    <w:div w:id="1081296128">
      <w:bodyDiv w:val="1"/>
      <w:marLeft w:val="0"/>
      <w:marRight w:val="0"/>
      <w:marTop w:val="0"/>
      <w:marBottom w:val="0"/>
      <w:divBdr>
        <w:top w:val="none" w:sz="0" w:space="0" w:color="auto"/>
        <w:left w:val="none" w:sz="0" w:space="0" w:color="auto"/>
        <w:bottom w:val="none" w:sz="0" w:space="0" w:color="auto"/>
        <w:right w:val="none" w:sz="0" w:space="0" w:color="auto"/>
      </w:divBdr>
    </w:div>
    <w:div w:id="1084298729">
      <w:bodyDiv w:val="1"/>
      <w:marLeft w:val="0"/>
      <w:marRight w:val="0"/>
      <w:marTop w:val="0"/>
      <w:marBottom w:val="0"/>
      <w:divBdr>
        <w:top w:val="none" w:sz="0" w:space="0" w:color="auto"/>
        <w:left w:val="none" w:sz="0" w:space="0" w:color="auto"/>
        <w:bottom w:val="none" w:sz="0" w:space="0" w:color="auto"/>
        <w:right w:val="none" w:sz="0" w:space="0" w:color="auto"/>
      </w:divBdr>
    </w:div>
    <w:div w:id="1085148357">
      <w:bodyDiv w:val="1"/>
      <w:marLeft w:val="0"/>
      <w:marRight w:val="0"/>
      <w:marTop w:val="0"/>
      <w:marBottom w:val="0"/>
      <w:divBdr>
        <w:top w:val="none" w:sz="0" w:space="0" w:color="auto"/>
        <w:left w:val="none" w:sz="0" w:space="0" w:color="auto"/>
        <w:bottom w:val="none" w:sz="0" w:space="0" w:color="auto"/>
        <w:right w:val="none" w:sz="0" w:space="0" w:color="auto"/>
      </w:divBdr>
    </w:div>
    <w:div w:id="1086269586">
      <w:bodyDiv w:val="1"/>
      <w:marLeft w:val="0"/>
      <w:marRight w:val="0"/>
      <w:marTop w:val="0"/>
      <w:marBottom w:val="0"/>
      <w:divBdr>
        <w:top w:val="none" w:sz="0" w:space="0" w:color="auto"/>
        <w:left w:val="none" w:sz="0" w:space="0" w:color="auto"/>
        <w:bottom w:val="none" w:sz="0" w:space="0" w:color="auto"/>
        <w:right w:val="none" w:sz="0" w:space="0" w:color="auto"/>
      </w:divBdr>
    </w:div>
    <w:div w:id="1100566007">
      <w:bodyDiv w:val="1"/>
      <w:marLeft w:val="0"/>
      <w:marRight w:val="0"/>
      <w:marTop w:val="0"/>
      <w:marBottom w:val="0"/>
      <w:divBdr>
        <w:top w:val="none" w:sz="0" w:space="0" w:color="auto"/>
        <w:left w:val="none" w:sz="0" w:space="0" w:color="auto"/>
        <w:bottom w:val="none" w:sz="0" w:space="0" w:color="auto"/>
        <w:right w:val="none" w:sz="0" w:space="0" w:color="auto"/>
      </w:divBdr>
    </w:div>
    <w:div w:id="1110126460">
      <w:bodyDiv w:val="1"/>
      <w:marLeft w:val="0"/>
      <w:marRight w:val="0"/>
      <w:marTop w:val="0"/>
      <w:marBottom w:val="0"/>
      <w:divBdr>
        <w:top w:val="none" w:sz="0" w:space="0" w:color="auto"/>
        <w:left w:val="none" w:sz="0" w:space="0" w:color="auto"/>
        <w:bottom w:val="none" w:sz="0" w:space="0" w:color="auto"/>
        <w:right w:val="none" w:sz="0" w:space="0" w:color="auto"/>
      </w:divBdr>
    </w:div>
    <w:div w:id="1112439032">
      <w:bodyDiv w:val="1"/>
      <w:marLeft w:val="0"/>
      <w:marRight w:val="0"/>
      <w:marTop w:val="0"/>
      <w:marBottom w:val="0"/>
      <w:divBdr>
        <w:top w:val="none" w:sz="0" w:space="0" w:color="auto"/>
        <w:left w:val="none" w:sz="0" w:space="0" w:color="auto"/>
        <w:bottom w:val="none" w:sz="0" w:space="0" w:color="auto"/>
        <w:right w:val="none" w:sz="0" w:space="0" w:color="auto"/>
      </w:divBdr>
    </w:div>
    <w:div w:id="1112630574">
      <w:bodyDiv w:val="1"/>
      <w:marLeft w:val="0"/>
      <w:marRight w:val="0"/>
      <w:marTop w:val="0"/>
      <w:marBottom w:val="0"/>
      <w:divBdr>
        <w:top w:val="none" w:sz="0" w:space="0" w:color="auto"/>
        <w:left w:val="none" w:sz="0" w:space="0" w:color="auto"/>
        <w:bottom w:val="none" w:sz="0" w:space="0" w:color="auto"/>
        <w:right w:val="none" w:sz="0" w:space="0" w:color="auto"/>
      </w:divBdr>
    </w:div>
    <w:div w:id="1131482165">
      <w:bodyDiv w:val="1"/>
      <w:marLeft w:val="0"/>
      <w:marRight w:val="0"/>
      <w:marTop w:val="0"/>
      <w:marBottom w:val="0"/>
      <w:divBdr>
        <w:top w:val="none" w:sz="0" w:space="0" w:color="auto"/>
        <w:left w:val="none" w:sz="0" w:space="0" w:color="auto"/>
        <w:bottom w:val="none" w:sz="0" w:space="0" w:color="auto"/>
        <w:right w:val="none" w:sz="0" w:space="0" w:color="auto"/>
      </w:divBdr>
    </w:div>
    <w:div w:id="1140155317">
      <w:bodyDiv w:val="1"/>
      <w:marLeft w:val="0"/>
      <w:marRight w:val="0"/>
      <w:marTop w:val="0"/>
      <w:marBottom w:val="0"/>
      <w:divBdr>
        <w:top w:val="none" w:sz="0" w:space="0" w:color="auto"/>
        <w:left w:val="none" w:sz="0" w:space="0" w:color="auto"/>
        <w:bottom w:val="none" w:sz="0" w:space="0" w:color="auto"/>
        <w:right w:val="none" w:sz="0" w:space="0" w:color="auto"/>
      </w:divBdr>
    </w:div>
    <w:div w:id="1141727072">
      <w:bodyDiv w:val="1"/>
      <w:marLeft w:val="0"/>
      <w:marRight w:val="0"/>
      <w:marTop w:val="0"/>
      <w:marBottom w:val="0"/>
      <w:divBdr>
        <w:top w:val="none" w:sz="0" w:space="0" w:color="auto"/>
        <w:left w:val="none" w:sz="0" w:space="0" w:color="auto"/>
        <w:bottom w:val="none" w:sz="0" w:space="0" w:color="auto"/>
        <w:right w:val="none" w:sz="0" w:space="0" w:color="auto"/>
      </w:divBdr>
    </w:div>
    <w:div w:id="1147552616">
      <w:bodyDiv w:val="1"/>
      <w:marLeft w:val="0"/>
      <w:marRight w:val="0"/>
      <w:marTop w:val="0"/>
      <w:marBottom w:val="0"/>
      <w:divBdr>
        <w:top w:val="none" w:sz="0" w:space="0" w:color="auto"/>
        <w:left w:val="none" w:sz="0" w:space="0" w:color="auto"/>
        <w:bottom w:val="none" w:sz="0" w:space="0" w:color="auto"/>
        <w:right w:val="none" w:sz="0" w:space="0" w:color="auto"/>
      </w:divBdr>
    </w:div>
    <w:div w:id="1151217580">
      <w:bodyDiv w:val="1"/>
      <w:marLeft w:val="0"/>
      <w:marRight w:val="0"/>
      <w:marTop w:val="0"/>
      <w:marBottom w:val="0"/>
      <w:divBdr>
        <w:top w:val="none" w:sz="0" w:space="0" w:color="auto"/>
        <w:left w:val="none" w:sz="0" w:space="0" w:color="auto"/>
        <w:bottom w:val="none" w:sz="0" w:space="0" w:color="auto"/>
        <w:right w:val="none" w:sz="0" w:space="0" w:color="auto"/>
      </w:divBdr>
    </w:div>
    <w:div w:id="1153449589">
      <w:bodyDiv w:val="1"/>
      <w:marLeft w:val="0"/>
      <w:marRight w:val="0"/>
      <w:marTop w:val="0"/>
      <w:marBottom w:val="0"/>
      <w:divBdr>
        <w:top w:val="none" w:sz="0" w:space="0" w:color="auto"/>
        <w:left w:val="none" w:sz="0" w:space="0" w:color="auto"/>
        <w:bottom w:val="none" w:sz="0" w:space="0" w:color="auto"/>
        <w:right w:val="none" w:sz="0" w:space="0" w:color="auto"/>
      </w:divBdr>
    </w:div>
    <w:div w:id="1169713785">
      <w:bodyDiv w:val="1"/>
      <w:marLeft w:val="0"/>
      <w:marRight w:val="0"/>
      <w:marTop w:val="0"/>
      <w:marBottom w:val="0"/>
      <w:divBdr>
        <w:top w:val="none" w:sz="0" w:space="0" w:color="auto"/>
        <w:left w:val="none" w:sz="0" w:space="0" w:color="auto"/>
        <w:bottom w:val="none" w:sz="0" w:space="0" w:color="auto"/>
        <w:right w:val="none" w:sz="0" w:space="0" w:color="auto"/>
      </w:divBdr>
    </w:div>
    <w:div w:id="1173228576">
      <w:bodyDiv w:val="1"/>
      <w:marLeft w:val="0"/>
      <w:marRight w:val="0"/>
      <w:marTop w:val="0"/>
      <w:marBottom w:val="0"/>
      <w:divBdr>
        <w:top w:val="none" w:sz="0" w:space="0" w:color="auto"/>
        <w:left w:val="none" w:sz="0" w:space="0" w:color="auto"/>
        <w:bottom w:val="none" w:sz="0" w:space="0" w:color="auto"/>
        <w:right w:val="none" w:sz="0" w:space="0" w:color="auto"/>
      </w:divBdr>
    </w:div>
    <w:div w:id="1174492774">
      <w:bodyDiv w:val="1"/>
      <w:marLeft w:val="0"/>
      <w:marRight w:val="0"/>
      <w:marTop w:val="0"/>
      <w:marBottom w:val="0"/>
      <w:divBdr>
        <w:top w:val="none" w:sz="0" w:space="0" w:color="auto"/>
        <w:left w:val="none" w:sz="0" w:space="0" w:color="auto"/>
        <w:bottom w:val="none" w:sz="0" w:space="0" w:color="auto"/>
        <w:right w:val="none" w:sz="0" w:space="0" w:color="auto"/>
      </w:divBdr>
    </w:div>
    <w:div w:id="1190266058">
      <w:bodyDiv w:val="1"/>
      <w:marLeft w:val="0"/>
      <w:marRight w:val="0"/>
      <w:marTop w:val="0"/>
      <w:marBottom w:val="0"/>
      <w:divBdr>
        <w:top w:val="none" w:sz="0" w:space="0" w:color="auto"/>
        <w:left w:val="none" w:sz="0" w:space="0" w:color="auto"/>
        <w:bottom w:val="none" w:sz="0" w:space="0" w:color="auto"/>
        <w:right w:val="none" w:sz="0" w:space="0" w:color="auto"/>
      </w:divBdr>
    </w:div>
    <w:div w:id="1210385006">
      <w:bodyDiv w:val="1"/>
      <w:marLeft w:val="0"/>
      <w:marRight w:val="0"/>
      <w:marTop w:val="0"/>
      <w:marBottom w:val="0"/>
      <w:divBdr>
        <w:top w:val="none" w:sz="0" w:space="0" w:color="auto"/>
        <w:left w:val="none" w:sz="0" w:space="0" w:color="auto"/>
        <w:bottom w:val="none" w:sz="0" w:space="0" w:color="auto"/>
        <w:right w:val="none" w:sz="0" w:space="0" w:color="auto"/>
      </w:divBdr>
    </w:div>
    <w:div w:id="1215241006">
      <w:bodyDiv w:val="1"/>
      <w:marLeft w:val="0"/>
      <w:marRight w:val="0"/>
      <w:marTop w:val="0"/>
      <w:marBottom w:val="0"/>
      <w:divBdr>
        <w:top w:val="none" w:sz="0" w:space="0" w:color="auto"/>
        <w:left w:val="none" w:sz="0" w:space="0" w:color="auto"/>
        <w:bottom w:val="none" w:sz="0" w:space="0" w:color="auto"/>
        <w:right w:val="none" w:sz="0" w:space="0" w:color="auto"/>
      </w:divBdr>
    </w:div>
    <w:div w:id="1237322482">
      <w:bodyDiv w:val="1"/>
      <w:marLeft w:val="0"/>
      <w:marRight w:val="0"/>
      <w:marTop w:val="0"/>
      <w:marBottom w:val="0"/>
      <w:divBdr>
        <w:top w:val="none" w:sz="0" w:space="0" w:color="auto"/>
        <w:left w:val="none" w:sz="0" w:space="0" w:color="auto"/>
        <w:bottom w:val="none" w:sz="0" w:space="0" w:color="auto"/>
        <w:right w:val="none" w:sz="0" w:space="0" w:color="auto"/>
      </w:divBdr>
    </w:div>
    <w:div w:id="1242594480">
      <w:bodyDiv w:val="1"/>
      <w:marLeft w:val="0"/>
      <w:marRight w:val="0"/>
      <w:marTop w:val="0"/>
      <w:marBottom w:val="0"/>
      <w:divBdr>
        <w:top w:val="none" w:sz="0" w:space="0" w:color="auto"/>
        <w:left w:val="none" w:sz="0" w:space="0" w:color="auto"/>
        <w:bottom w:val="none" w:sz="0" w:space="0" w:color="auto"/>
        <w:right w:val="none" w:sz="0" w:space="0" w:color="auto"/>
      </w:divBdr>
    </w:div>
    <w:div w:id="1255554822">
      <w:bodyDiv w:val="1"/>
      <w:marLeft w:val="0"/>
      <w:marRight w:val="0"/>
      <w:marTop w:val="0"/>
      <w:marBottom w:val="0"/>
      <w:divBdr>
        <w:top w:val="none" w:sz="0" w:space="0" w:color="auto"/>
        <w:left w:val="none" w:sz="0" w:space="0" w:color="auto"/>
        <w:bottom w:val="none" w:sz="0" w:space="0" w:color="auto"/>
        <w:right w:val="none" w:sz="0" w:space="0" w:color="auto"/>
      </w:divBdr>
    </w:div>
    <w:div w:id="1262497258">
      <w:bodyDiv w:val="1"/>
      <w:marLeft w:val="0"/>
      <w:marRight w:val="0"/>
      <w:marTop w:val="0"/>
      <w:marBottom w:val="0"/>
      <w:divBdr>
        <w:top w:val="none" w:sz="0" w:space="0" w:color="auto"/>
        <w:left w:val="none" w:sz="0" w:space="0" w:color="auto"/>
        <w:bottom w:val="none" w:sz="0" w:space="0" w:color="auto"/>
        <w:right w:val="none" w:sz="0" w:space="0" w:color="auto"/>
      </w:divBdr>
    </w:div>
    <w:div w:id="1264190849">
      <w:bodyDiv w:val="1"/>
      <w:marLeft w:val="0"/>
      <w:marRight w:val="0"/>
      <w:marTop w:val="0"/>
      <w:marBottom w:val="0"/>
      <w:divBdr>
        <w:top w:val="none" w:sz="0" w:space="0" w:color="auto"/>
        <w:left w:val="none" w:sz="0" w:space="0" w:color="auto"/>
        <w:bottom w:val="none" w:sz="0" w:space="0" w:color="auto"/>
        <w:right w:val="none" w:sz="0" w:space="0" w:color="auto"/>
      </w:divBdr>
    </w:div>
    <w:div w:id="1267227188">
      <w:bodyDiv w:val="1"/>
      <w:marLeft w:val="0"/>
      <w:marRight w:val="0"/>
      <w:marTop w:val="0"/>
      <w:marBottom w:val="0"/>
      <w:divBdr>
        <w:top w:val="none" w:sz="0" w:space="0" w:color="auto"/>
        <w:left w:val="none" w:sz="0" w:space="0" w:color="auto"/>
        <w:bottom w:val="none" w:sz="0" w:space="0" w:color="auto"/>
        <w:right w:val="none" w:sz="0" w:space="0" w:color="auto"/>
      </w:divBdr>
    </w:div>
    <w:div w:id="1267541945">
      <w:bodyDiv w:val="1"/>
      <w:marLeft w:val="0"/>
      <w:marRight w:val="0"/>
      <w:marTop w:val="0"/>
      <w:marBottom w:val="0"/>
      <w:divBdr>
        <w:top w:val="none" w:sz="0" w:space="0" w:color="auto"/>
        <w:left w:val="none" w:sz="0" w:space="0" w:color="auto"/>
        <w:bottom w:val="none" w:sz="0" w:space="0" w:color="auto"/>
        <w:right w:val="none" w:sz="0" w:space="0" w:color="auto"/>
      </w:divBdr>
    </w:div>
    <w:div w:id="1282223636">
      <w:bodyDiv w:val="1"/>
      <w:marLeft w:val="0"/>
      <w:marRight w:val="0"/>
      <w:marTop w:val="0"/>
      <w:marBottom w:val="0"/>
      <w:divBdr>
        <w:top w:val="none" w:sz="0" w:space="0" w:color="auto"/>
        <w:left w:val="none" w:sz="0" w:space="0" w:color="auto"/>
        <w:bottom w:val="none" w:sz="0" w:space="0" w:color="auto"/>
        <w:right w:val="none" w:sz="0" w:space="0" w:color="auto"/>
      </w:divBdr>
    </w:div>
    <w:div w:id="1283028046">
      <w:bodyDiv w:val="1"/>
      <w:marLeft w:val="0"/>
      <w:marRight w:val="0"/>
      <w:marTop w:val="0"/>
      <w:marBottom w:val="0"/>
      <w:divBdr>
        <w:top w:val="none" w:sz="0" w:space="0" w:color="auto"/>
        <w:left w:val="none" w:sz="0" w:space="0" w:color="auto"/>
        <w:bottom w:val="none" w:sz="0" w:space="0" w:color="auto"/>
        <w:right w:val="none" w:sz="0" w:space="0" w:color="auto"/>
      </w:divBdr>
    </w:div>
    <w:div w:id="1300304179">
      <w:bodyDiv w:val="1"/>
      <w:marLeft w:val="0"/>
      <w:marRight w:val="0"/>
      <w:marTop w:val="0"/>
      <w:marBottom w:val="0"/>
      <w:divBdr>
        <w:top w:val="none" w:sz="0" w:space="0" w:color="auto"/>
        <w:left w:val="none" w:sz="0" w:space="0" w:color="auto"/>
        <w:bottom w:val="none" w:sz="0" w:space="0" w:color="auto"/>
        <w:right w:val="none" w:sz="0" w:space="0" w:color="auto"/>
      </w:divBdr>
    </w:div>
    <w:div w:id="1300921734">
      <w:bodyDiv w:val="1"/>
      <w:marLeft w:val="0"/>
      <w:marRight w:val="0"/>
      <w:marTop w:val="0"/>
      <w:marBottom w:val="0"/>
      <w:divBdr>
        <w:top w:val="none" w:sz="0" w:space="0" w:color="auto"/>
        <w:left w:val="none" w:sz="0" w:space="0" w:color="auto"/>
        <w:bottom w:val="none" w:sz="0" w:space="0" w:color="auto"/>
        <w:right w:val="none" w:sz="0" w:space="0" w:color="auto"/>
      </w:divBdr>
    </w:div>
    <w:div w:id="1312101101">
      <w:bodyDiv w:val="1"/>
      <w:marLeft w:val="0"/>
      <w:marRight w:val="0"/>
      <w:marTop w:val="0"/>
      <w:marBottom w:val="0"/>
      <w:divBdr>
        <w:top w:val="none" w:sz="0" w:space="0" w:color="auto"/>
        <w:left w:val="none" w:sz="0" w:space="0" w:color="auto"/>
        <w:bottom w:val="none" w:sz="0" w:space="0" w:color="auto"/>
        <w:right w:val="none" w:sz="0" w:space="0" w:color="auto"/>
      </w:divBdr>
    </w:div>
    <w:div w:id="1315841256">
      <w:bodyDiv w:val="1"/>
      <w:marLeft w:val="0"/>
      <w:marRight w:val="0"/>
      <w:marTop w:val="0"/>
      <w:marBottom w:val="0"/>
      <w:divBdr>
        <w:top w:val="none" w:sz="0" w:space="0" w:color="auto"/>
        <w:left w:val="none" w:sz="0" w:space="0" w:color="auto"/>
        <w:bottom w:val="none" w:sz="0" w:space="0" w:color="auto"/>
        <w:right w:val="none" w:sz="0" w:space="0" w:color="auto"/>
      </w:divBdr>
    </w:div>
    <w:div w:id="1328362913">
      <w:bodyDiv w:val="1"/>
      <w:marLeft w:val="0"/>
      <w:marRight w:val="0"/>
      <w:marTop w:val="0"/>
      <w:marBottom w:val="0"/>
      <w:divBdr>
        <w:top w:val="none" w:sz="0" w:space="0" w:color="auto"/>
        <w:left w:val="none" w:sz="0" w:space="0" w:color="auto"/>
        <w:bottom w:val="none" w:sz="0" w:space="0" w:color="auto"/>
        <w:right w:val="none" w:sz="0" w:space="0" w:color="auto"/>
      </w:divBdr>
    </w:div>
    <w:div w:id="1328558271">
      <w:bodyDiv w:val="1"/>
      <w:marLeft w:val="0"/>
      <w:marRight w:val="0"/>
      <w:marTop w:val="0"/>
      <w:marBottom w:val="0"/>
      <w:divBdr>
        <w:top w:val="none" w:sz="0" w:space="0" w:color="auto"/>
        <w:left w:val="none" w:sz="0" w:space="0" w:color="auto"/>
        <w:bottom w:val="none" w:sz="0" w:space="0" w:color="auto"/>
        <w:right w:val="none" w:sz="0" w:space="0" w:color="auto"/>
      </w:divBdr>
    </w:div>
    <w:div w:id="1330912600">
      <w:bodyDiv w:val="1"/>
      <w:marLeft w:val="0"/>
      <w:marRight w:val="0"/>
      <w:marTop w:val="0"/>
      <w:marBottom w:val="0"/>
      <w:divBdr>
        <w:top w:val="none" w:sz="0" w:space="0" w:color="auto"/>
        <w:left w:val="none" w:sz="0" w:space="0" w:color="auto"/>
        <w:bottom w:val="none" w:sz="0" w:space="0" w:color="auto"/>
        <w:right w:val="none" w:sz="0" w:space="0" w:color="auto"/>
      </w:divBdr>
    </w:div>
    <w:div w:id="1331058278">
      <w:bodyDiv w:val="1"/>
      <w:marLeft w:val="0"/>
      <w:marRight w:val="0"/>
      <w:marTop w:val="0"/>
      <w:marBottom w:val="0"/>
      <w:divBdr>
        <w:top w:val="none" w:sz="0" w:space="0" w:color="auto"/>
        <w:left w:val="none" w:sz="0" w:space="0" w:color="auto"/>
        <w:bottom w:val="none" w:sz="0" w:space="0" w:color="auto"/>
        <w:right w:val="none" w:sz="0" w:space="0" w:color="auto"/>
      </w:divBdr>
    </w:div>
    <w:div w:id="1333795500">
      <w:bodyDiv w:val="1"/>
      <w:marLeft w:val="0"/>
      <w:marRight w:val="0"/>
      <w:marTop w:val="0"/>
      <w:marBottom w:val="0"/>
      <w:divBdr>
        <w:top w:val="none" w:sz="0" w:space="0" w:color="auto"/>
        <w:left w:val="none" w:sz="0" w:space="0" w:color="auto"/>
        <w:bottom w:val="none" w:sz="0" w:space="0" w:color="auto"/>
        <w:right w:val="none" w:sz="0" w:space="0" w:color="auto"/>
      </w:divBdr>
    </w:div>
    <w:div w:id="1341734769">
      <w:bodyDiv w:val="1"/>
      <w:marLeft w:val="0"/>
      <w:marRight w:val="0"/>
      <w:marTop w:val="0"/>
      <w:marBottom w:val="0"/>
      <w:divBdr>
        <w:top w:val="none" w:sz="0" w:space="0" w:color="auto"/>
        <w:left w:val="none" w:sz="0" w:space="0" w:color="auto"/>
        <w:bottom w:val="none" w:sz="0" w:space="0" w:color="auto"/>
        <w:right w:val="none" w:sz="0" w:space="0" w:color="auto"/>
      </w:divBdr>
    </w:div>
    <w:div w:id="1363626650">
      <w:bodyDiv w:val="1"/>
      <w:marLeft w:val="0"/>
      <w:marRight w:val="0"/>
      <w:marTop w:val="0"/>
      <w:marBottom w:val="0"/>
      <w:divBdr>
        <w:top w:val="none" w:sz="0" w:space="0" w:color="auto"/>
        <w:left w:val="none" w:sz="0" w:space="0" w:color="auto"/>
        <w:bottom w:val="none" w:sz="0" w:space="0" w:color="auto"/>
        <w:right w:val="none" w:sz="0" w:space="0" w:color="auto"/>
      </w:divBdr>
    </w:div>
    <w:div w:id="1366326675">
      <w:bodyDiv w:val="1"/>
      <w:marLeft w:val="0"/>
      <w:marRight w:val="0"/>
      <w:marTop w:val="0"/>
      <w:marBottom w:val="0"/>
      <w:divBdr>
        <w:top w:val="none" w:sz="0" w:space="0" w:color="auto"/>
        <w:left w:val="none" w:sz="0" w:space="0" w:color="auto"/>
        <w:bottom w:val="none" w:sz="0" w:space="0" w:color="auto"/>
        <w:right w:val="none" w:sz="0" w:space="0" w:color="auto"/>
      </w:divBdr>
    </w:div>
    <w:div w:id="1376002583">
      <w:bodyDiv w:val="1"/>
      <w:marLeft w:val="0"/>
      <w:marRight w:val="0"/>
      <w:marTop w:val="0"/>
      <w:marBottom w:val="0"/>
      <w:divBdr>
        <w:top w:val="none" w:sz="0" w:space="0" w:color="auto"/>
        <w:left w:val="none" w:sz="0" w:space="0" w:color="auto"/>
        <w:bottom w:val="none" w:sz="0" w:space="0" w:color="auto"/>
        <w:right w:val="none" w:sz="0" w:space="0" w:color="auto"/>
      </w:divBdr>
    </w:div>
    <w:div w:id="1378969027">
      <w:bodyDiv w:val="1"/>
      <w:marLeft w:val="0"/>
      <w:marRight w:val="0"/>
      <w:marTop w:val="0"/>
      <w:marBottom w:val="0"/>
      <w:divBdr>
        <w:top w:val="none" w:sz="0" w:space="0" w:color="auto"/>
        <w:left w:val="none" w:sz="0" w:space="0" w:color="auto"/>
        <w:bottom w:val="none" w:sz="0" w:space="0" w:color="auto"/>
        <w:right w:val="none" w:sz="0" w:space="0" w:color="auto"/>
      </w:divBdr>
    </w:div>
    <w:div w:id="1383483894">
      <w:bodyDiv w:val="1"/>
      <w:marLeft w:val="0"/>
      <w:marRight w:val="0"/>
      <w:marTop w:val="0"/>
      <w:marBottom w:val="0"/>
      <w:divBdr>
        <w:top w:val="none" w:sz="0" w:space="0" w:color="auto"/>
        <w:left w:val="none" w:sz="0" w:space="0" w:color="auto"/>
        <w:bottom w:val="none" w:sz="0" w:space="0" w:color="auto"/>
        <w:right w:val="none" w:sz="0" w:space="0" w:color="auto"/>
      </w:divBdr>
    </w:div>
    <w:div w:id="1398943625">
      <w:bodyDiv w:val="1"/>
      <w:marLeft w:val="0"/>
      <w:marRight w:val="0"/>
      <w:marTop w:val="0"/>
      <w:marBottom w:val="0"/>
      <w:divBdr>
        <w:top w:val="none" w:sz="0" w:space="0" w:color="auto"/>
        <w:left w:val="none" w:sz="0" w:space="0" w:color="auto"/>
        <w:bottom w:val="none" w:sz="0" w:space="0" w:color="auto"/>
        <w:right w:val="none" w:sz="0" w:space="0" w:color="auto"/>
      </w:divBdr>
    </w:div>
    <w:div w:id="1408458081">
      <w:bodyDiv w:val="1"/>
      <w:marLeft w:val="0"/>
      <w:marRight w:val="0"/>
      <w:marTop w:val="0"/>
      <w:marBottom w:val="0"/>
      <w:divBdr>
        <w:top w:val="none" w:sz="0" w:space="0" w:color="auto"/>
        <w:left w:val="none" w:sz="0" w:space="0" w:color="auto"/>
        <w:bottom w:val="none" w:sz="0" w:space="0" w:color="auto"/>
        <w:right w:val="none" w:sz="0" w:space="0" w:color="auto"/>
      </w:divBdr>
    </w:div>
    <w:div w:id="1410007466">
      <w:bodyDiv w:val="1"/>
      <w:marLeft w:val="0"/>
      <w:marRight w:val="0"/>
      <w:marTop w:val="0"/>
      <w:marBottom w:val="0"/>
      <w:divBdr>
        <w:top w:val="none" w:sz="0" w:space="0" w:color="auto"/>
        <w:left w:val="none" w:sz="0" w:space="0" w:color="auto"/>
        <w:bottom w:val="none" w:sz="0" w:space="0" w:color="auto"/>
        <w:right w:val="none" w:sz="0" w:space="0" w:color="auto"/>
      </w:divBdr>
    </w:div>
    <w:div w:id="1416437357">
      <w:bodyDiv w:val="1"/>
      <w:marLeft w:val="0"/>
      <w:marRight w:val="0"/>
      <w:marTop w:val="0"/>
      <w:marBottom w:val="0"/>
      <w:divBdr>
        <w:top w:val="none" w:sz="0" w:space="0" w:color="auto"/>
        <w:left w:val="none" w:sz="0" w:space="0" w:color="auto"/>
        <w:bottom w:val="none" w:sz="0" w:space="0" w:color="auto"/>
        <w:right w:val="none" w:sz="0" w:space="0" w:color="auto"/>
      </w:divBdr>
    </w:div>
    <w:div w:id="1420249838">
      <w:bodyDiv w:val="1"/>
      <w:marLeft w:val="0"/>
      <w:marRight w:val="0"/>
      <w:marTop w:val="0"/>
      <w:marBottom w:val="0"/>
      <w:divBdr>
        <w:top w:val="none" w:sz="0" w:space="0" w:color="auto"/>
        <w:left w:val="none" w:sz="0" w:space="0" w:color="auto"/>
        <w:bottom w:val="none" w:sz="0" w:space="0" w:color="auto"/>
        <w:right w:val="none" w:sz="0" w:space="0" w:color="auto"/>
      </w:divBdr>
    </w:div>
    <w:div w:id="1431119888">
      <w:bodyDiv w:val="1"/>
      <w:marLeft w:val="0"/>
      <w:marRight w:val="0"/>
      <w:marTop w:val="0"/>
      <w:marBottom w:val="0"/>
      <w:divBdr>
        <w:top w:val="none" w:sz="0" w:space="0" w:color="auto"/>
        <w:left w:val="none" w:sz="0" w:space="0" w:color="auto"/>
        <w:bottom w:val="none" w:sz="0" w:space="0" w:color="auto"/>
        <w:right w:val="none" w:sz="0" w:space="0" w:color="auto"/>
      </w:divBdr>
    </w:div>
    <w:div w:id="1436707495">
      <w:bodyDiv w:val="1"/>
      <w:marLeft w:val="0"/>
      <w:marRight w:val="0"/>
      <w:marTop w:val="0"/>
      <w:marBottom w:val="0"/>
      <w:divBdr>
        <w:top w:val="none" w:sz="0" w:space="0" w:color="auto"/>
        <w:left w:val="none" w:sz="0" w:space="0" w:color="auto"/>
        <w:bottom w:val="none" w:sz="0" w:space="0" w:color="auto"/>
        <w:right w:val="none" w:sz="0" w:space="0" w:color="auto"/>
      </w:divBdr>
    </w:div>
    <w:div w:id="1450932538">
      <w:bodyDiv w:val="1"/>
      <w:marLeft w:val="0"/>
      <w:marRight w:val="0"/>
      <w:marTop w:val="0"/>
      <w:marBottom w:val="0"/>
      <w:divBdr>
        <w:top w:val="none" w:sz="0" w:space="0" w:color="auto"/>
        <w:left w:val="none" w:sz="0" w:space="0" w:color="auto"/>
        <w:bottom w:val="none" w:sz="0" w:space="0" w:color="auto"/>
        <w:right w:val="none" w:sz="0" w:space="0" w:color="auto"/>
      </w:divBdr>
    </w:div>
    <w:div w:id="1454669459">
      <w:bodyDiv w:val="1"/>
      <w:marLeft w:val="0"/>
      <w:marRight w:val="0"/>
      <w:marTop w:val="0"/>
      <w:marBottom w:val="0"/>
      <w:divBdr>
        <w:top w:val="none" w:sz="0" w:space="0" w:color="auto"/>
        <w:left w:val="none" w:sz="0" w:space="0" w:color="auto"/>
        <w:bottom w:val="none" w:sz="0" w:space="0" w:color="auto"/>
        <w:right w:val="none" w:sz="0" w:space="0" w:color="auto"/>
      </w:divBdr>
    </w:div>
    <w:div w:id="1455366728">
      <w:bodyDiv w:val="1"/>
      <w:marLeft w:val="0"/>
      <w:marRight w:val="0"/>
      <w:marTop w:val="0"/>
      <w:marBottom w:val="0"/>
      <w:divBdr>
        <w:top w:val="none" w:sz="0" w:space="0" w:color="auto"/>
        <w:left w:val="none" w:sz="0" w:space="0" w:color="auto"/>
        <w:bottom w:val="none" w:sz="0" w:space="0" w:color="auto"/>
        <w:right w:val="none" w:sz="0" w:space="0" w:color="auto"/>
      </w:divBdr>
    </w:div>
    <w:div w:id="1467579918">
      <w:bodyDiv w:val="1"/>
      <w:marLeft w:val="0"/>
      <w:marRight w:val="0"/>
      <w:marTop w:val="0"/>
      <w:marBottom w:val="0"/>
      <w:divBdr>
        <w:top w:val="none" w:sz="0" w:space="0" w:color="auto"/>
        <w:left w:val="none" w:sz="0" w:space="0" w:color="auto"/>
        <w:bottom w:val="none" w:sz="0" w:space="0" w:color="auto"/>
        <w:right w:val="none" w:sz="0" w:space="0" w:color="auto"/>
      </w:divBdr>
    </w:div>
    <w:div w:id="1471552711">
      <w:bodyDiv w:val="1"/>
      <w:marLeft w:val="0"/>
      <w:marRight w:val="0"/>
      <w:marTop w:val="0"/>
      <w:marBottom w:val="0"/>
      <w:divBdr>
        <w:top w:val="none" w:sz="0" w:space="0" w:color="auto"/>
        <w:left w:val="none" w:sz="0" w:space="0" w:color="auto"/>
        <w:bottom w:val="none" w:sz="0" w:space="0" w:color="auto"/>
        <w:right w:val="none" w:sz="0" w:space="0" w:color="auto"/>
      </w:divBdr>
    </w:div>
    <w:div w:id="1476875047">
      <w:bodyDiv w:val="1"/>
      <w:marLeft w:val="0"/>
      <w:marRight w:val="0"/>
      <w:marTop w:val="0"/>
      <w:marBottom w:val="0"/>
      <w:divBdr>
        <w:top w:val="none" w:sz="0" w:space="0" w:color="auto"/>
        <w:left w:val="none" w:sz="0" w:space="0" w:color="auto"/>
        <w:bottom w:val="none" w:sz="0" w:space="0" w:color="auto"/>
        <w:right w:val="none" w:sz="0" w:space="0" w:color="auto"/>
      </w:divBdr>
    </w:div>
    <w:div w:id="1497501118">
      <w:bodyDiv w:val="1"/>
      <w:marLeft w:val="0"/>
      <w:marRight w:val="0"/>
      <w:marTop w:val="0"/>
      <w:marBottom w:val="0"/>
      <w:divBdr>
        <w:top w:val="none" w:sz="0" w:space="0" w:color="auto"/>
        <w:left w:val="none" w:sz="0" w:space="0" w:color="auto"/>
        <w:bottom w:val="none" w:sz="0" w:space="0" w:color="auto"/>
        <w:right w:val="none" w:sz="0" w:space="0" w:color="auto"/>
      </w:divBdr>
    </w:div>
    <w:div w:id="1497650839">
      <w:bodyDiv w:val="1"/>
      <w:marLeft w:val="0"/>
      <w:marRight w:val="0"/>
      <w:marTop w:val="0"/>
      <w:marBottom w:val="0"/>
      <w:divBdr>
        <w:top w:val="none" w:sz="0" w:space="0" w:color="auto"/>
        <w:left w:val="none" w:sz="0" w:space="0" w:color="auto"/>
        <w:bottom w:val="none" w:sz="0" w:space="0" w:color="auto"/>
        <w:right w:val="none" w:sz="0" w:space="0" w:color="auto"/>
      </w:divBdr>
    </w:div>
    <w:div w:id="1501241023">
      <w:bodyDiv w:val="1"/>
      <w:marLeft w:val="0"/>
      <w:marRight w:val="0"/>
      <w:marTop w:val="0"/>
      <w:marBottom w:val="0"/>
      <w:divBdr>
        <w:top w:val="none" w:sz="0" w:space="0" w:color="auto"/>
        <w:left w:val="none" w:sz="0" w:space="0" w:color="auto"/>
        <w:bottom w:val="none" w:sz="0" w:space="0" w:color="auto"/>
        <w:right w:val="none" w:sz="0" w:space="0" w:color="auto"/>
      </w:divBdr>
    </w:div>
    <w:div w:id="1503859116">
      <w:bodyDiv w:val="1"/>
      <w:marLeft w:val="0"/>
      <w:marRight w:val="0"/>
      <w:marTop w:val="0"/>
      <w:marBottom w:val="0"/>
      <w:divBdr>
        <w:top w:val="none" w:sz="0" w:space="0" w:color="auto"/>
        <w:left w:val="none" w:sz="0" w:space="0" w:color="auto"/>
        <w:bottom w:val="none" w:sz="0" w:space="0" w:color="auto"/>
        <w:right w:val="none" w:sz="0" w:space="0" w:color="auto"/>
      </w:divBdr>
    </w:div>
    <w:div w:id="1522935838">
      <w:bodyDiv w:val="1"/>
      <w:marLeft w:val="0"/>
      <w:marRight w:val="0"/>
      <w:marTop w:val="0"/>
      <w:marBottom w:val="0"/>
      <w:divBdr>
        <w:top w:val="none" w:sz="0" w:space="0" w:color="auto"/>
        <w:left w:val="none" w:sz="0" w:space="0" w:color="auto"/>
        <w:bottom w:val="none" w:sz="0" w:space="0" w:color="auto"/>
        <w:right w:val="none" w:sz="0" w:space="0" w:color="auto"/>
      </w:divBdr>
    </w:div>
    <w:div w:id="1523781170">
      <w:bodyDiv w:val="1"/>
      <w:marLeft w:val="0"/>
      <w:marRight w:val="0"/>
      <w:marTop w:val="0"/>
      <w:marBottom w:val="0"/>
      <w:divBdr>
        <w:top w:val="none" w:sz="0" w:space="0" w:color="auto"/>
        <w:left w:val="none" w:sz="0" w:space="0" w:color="auto"/>
        <w:bottom w:val="none" w:sz="0" w:space="0" w:color="auto"/>
        <w:right w:val="none" w:sz="0" w:space="0" w:color="auto"/>
      </w:divBdr>
    </w:div>
    <w:div w:id="1533032080">
      <w:bodyDiv w:val="1"/>
      <w:marLeft w:val="0"/>
      <w:marRight w:val="0"/>
      <w:marTop w:val="0"/>
      <w:marBottom w:val="0"/>
      <w:divBdr>
        <w:top w:val="none" w:sz="0" w:space="0" w:color="auto"/>
        <w:left w:val="none" w:sz="0" w:space="0" w:color="auto"/>
        <w:bottom w:val="none" w:sz="0" w:space="0" w:color="auto"/>
        <w:right w:val="none" w:sz="0" w:space="0" w:color="auto"/>
      </w:divBdr>
    </w:div>
    <w:div w:id="1544248923">
      <w:bodyDiv w:val="1"/>
      <w:marLeft w:val="0"/>
      <w:marRight w:val="0"/>
      <w:marTop w:val="0"/>
      <w:marBottom w:val="0"/>
      <w:divBdr>
        <w:top w:val="none" w:sz="0" w:space="0" w:color="auto"/>
        <w:left w:val="none" w:sz="0" w:space="0" w:color="auto"/>
        <w:bottom w:val="none" w:sz="0" w:space="0" w:color="auto"/>
        <w:right w:val="none" w:sz="0" w:space="0" w:color="auto"/>
      </w:divBdr>
    </w:div>
    <w:div w:id="1547642027">
      <w:bodyDiv w:val="1"/>
      <w:marLeft w:val="0"/>
      <w:marRight w:val="0"/>
      <w:marTop w:val="0"/>
      <w:marBottom w:val="0"/>
      <w:divBdr>
        <w:top w:val="none" w:sz="0" w:space="0" w:color="auto"/>
        <w:left w:val="none" w:sz="0" w:space="0" w:color="auto"/>
        <w:bottom w:val="none" w:sz="0" w:space="0" w:color="auto"/>
        <w:right w:val="none" w:sz="0" w:space="0" w:color="auto"/>
      </w:divBdr>
    </w:div>
    <w:div w:id="1558125180">
      <w:bodyDiv w:val="1"/>
      <w:marLeft w:val="0"/>
      <w:marRight w:val="0"/>
      <w:marTop w:val="0"/>
      <w:marBottom w:val="0"/>
      <w:divBdr>
        <w:top w:val="none" w:sz="0" w:space="0" w:color="auto"/>
        <w:left w:val="none" w:sz="0" w:space="0" w:color="auto"/>
        <w:bottom w:val="none" w:sz="0" w:space="0" w:color="auto"/>
        <w:right w:val="none" w:sz="0" w:space="0" w:color="auto"/>
      </w:divBdr>
    </w:div>
    <w:div w:id="1574464488">
      <w:bodyDiv w:val="1"/>
      <w:marLeft w:val="0"/>
      <w:marRight w:val="0"/>
      <w:marTop w:val="0"/>
      <w:marBottom w:val="0"/>
      <w:divBdr>
        <w:top w:val="none" w:sz="0" w:space="0" w:color="auto"/>
        <w:left w:val="none" w:sz="0" w:space="0" w:color="auto"/>
        <w:bottom w:val="none" w:sz="0" w:space="0" w:color="auto"/>
        <w:right w:val="none" w:sz="0" w:space="0" w:color="auto"/>
      </w:divBdr>
    </w:div>
    <w:div w:id="1584755404">
      <w:bodyDiv w:val="1"/>
      <w:marLeft w:val="0"/>
      <w:marRight w:val="0"/>
      <w:marTop w:val="0"/>
      <w:marBottom w:val="0"/>
      <w:divBdr>
        <w:top w:val="none" w:sz="0" w:space="0" w:color="auto"/>
        <w:left w:val="none" w:sz="0" w:space="0" w:color="auto"/>
        <w:bottom w:val="none" w:sz="0" w:space="0" w:color="auto"/>
        <w:right w:val="none" w:sz="0" w:space="0" w:color="auto"/>
      </w:divBdr>
    </w:div>
    <w:div w:id="1585063692">
      <w:bodyDiv w:val="1"/>
      <w:marLeft w:val="0"/>
      <w:marRight w:val="0"/>
      <w:marTop w:val="0"/>
      <w:marBottom w:val="0"/>
      <w:divBdr>
        <w:top w:val="none" w:sz="0" w:space="0" w:color="auto"/>
        <w:left w:val="none" w:sz="0" w:space="0" w:color="auto"/>
        <w:bottom w:val="none" w:sz="0" w:space="0" w:color="auto"/>
        <w:right w:val="none" w:sz="0" w:space="0" w:color="auto"/>
      </w:divBdr>
    </w:div>
    <w:div w:id="1586301978">
      <w:bodyDiv w:val="1"/>
      <w:marLeft w:val="0"/>
      <w:marRight w:val="0"/>
      <w:marTop w:val="0"/>
      <w:marBottom w:val="0"/>
      <w:divBdr>
        <w:top w:val="none" w:sz="0" w:space="0" w:color="auto"/>
        <w:left w:val="none" w:sz="0" w:space="0" w:color="auto"/>
        <w:bottom w:val="none" w:sz="0" w:space="0" w:color="auto"/>
        <w:right w:val="none" w:sz="0" w:space="0" w:color="auto"/>
      </w:divBdr>
    </w:div>
    <w:div w:id="1586380755">
      <w:bodyDiv w:val="1"/>
      <w:marLeft w:val="0"/>
      <w:marRight w:val="0"/>
      <w:marTop w:val="0"/>
      <w:marBottom w:val="0"/>
      <w:divBdr>
        <w:top w:val="none" w:sz="0" w:space="0" w:color="auto"/>
        <w:left w:val="none" w:sz="0" w:space="0" w:color="auto"/>
        <w:bottom w:val="none" w:sz="0" w:space="0" w:color="auto"/>
        <w:right w:val="none" w:sz="0" w:space="0" w:color="auto"/>
      </w:divBdr>
    </w:div>
    <w:div w:id="1588420739">
      <w:bodyDiv w:val="1"/>
      <w:marLeft w:val="0"/>
      <w:marRight w:val="0"/>
      <w:marTop w:val="0"/>
      <w:marBottom w:val="0"/>
      <w:divBdr>
        <w:top w:val="none" w:sz="0" w:space="0" w:color="auto"/>
        <w:left w:val="none" w:sz="0" w:space="0" w:color="auto"/>
        <w:bottom w:val="none" w:sz="0" w:space="0" w:color="auto"/>
        <w:right w:val="none" w:sz="0" w:space="0" w:color="auto"/>
      </w:divBdr>
    </w:div>
    <w:div w:id="1590770237">
      <w:bodyDiv w:val="1"/>
      <w:marLeft w:val="0"/>
      <w:marRight w:val="0"/>
      <w:marTop w:val="0"/>
      <w:marBottom w:val="0"/>
      <w:divBdr>
        <w:top w:val="none" w:sz="0" w:space="0" w:color="auto"/>
        <w:left w:val="none" w:sz="0" w:space="0" w:color="auto"/>
        <w:bottom w:val="none" w:sz="0" w:space="0" w:color="auto"/>
        <w:right w:val="none" w:sz="0" w:space="0" w:color="auto"/>
      </w:divBdr>
    </w:div>
    <w:div w:id="1595746775">
      <w:bodyDiv w:val="1"/>
      <w:marLeft w:val="0"/>
      <w:marRight w:val="0"/>
      <w:marTop w:val="0"/>
      <w:marBottom w:val="0"/>
      <w:divBdr>
        <w:top w:val="none" w:sz="0" w:space="0" w:color="auto"/>
        <w:left w:val="none" w:sz="0" w:space="0" w:color="auto"/>
        <w:bottom w:val="none" w:sz="0" w:space="0" w:color="auto"/>
        <w:right w:val="none" w:sz="0" w:space="0" w:color="auto"/>
      </w:divBdr>
    </w:div>
    <w:div w:id="1598901350">
      <w:bodyDiv w:val="1"/>
      <w:marLeft w:val="0"/>
      <w:marRight w:val="0"/>
      <w:marTop w:val="0"/>
      <w:marBottom w:val="0"/>
      <w:divBdr>
        <w:top w:val="none" w:sz="0" w:space="0" w:color="auto"/>
        <w:left w:val="none" w:sz="0" w:space="0" w:color="auto"/>
        <w:bottom w:val="none" w:sz="0" w:space="0" w:color="auto"/>
        <w:right w:val="none" w:sz="0" w:space="0" w:color="auto"/>
      </w:divBdr>
    </w:div>
    <w:div w:id="1602034644">
      <w:bodyDiv w:val="1"/>
      <w:marLeft w:val="0"/>
      <w:marRight w:val="0"/>
      <w:marTop w:val="0"/>
      <w:marBottom w:val="0"/>
      <w:divBdr>
        <w:top w:val="none" w:sz="0" w:space="0" w:color="auto"/>
        <w:left w:val="none" w:sz="0" w:space="0" w:color="auto"/>
        <w:bottom w:val="none" w:sz="0" w:space="0" w:color="auto"/>
        <w:right w:val="none" w:sz="0" w:space="0" w:color="auto"/>
      </w:divBdr>
    </w:div>
    <w:div w:id="1614046862">
      <w:bodyDiv w:val="1"/>
      <w:marLeft w:val="0"/>
      <w:marRight w:val="0"/>
      <w:marTop w:val="0"/>
      <w:marBottom w:val="0"/>
      <w:divBdr>
        <w:top w:val="none" w:sz="0" w:space="0" w:color="auto"/>
        <w:left w:val="none" w:sz="0" w:space="0" w:color="auto"/>
        <w:bottom w:val="none" w:sz="0" w:space="0" w:color="auto"/>
        <w:right w:val="none" w:sz="0" w:space="0" w:color="auto"/>
      </w:divBdr>
    </w:div>
    <w:div w:id="1614676719">
      <w:bodyDiv w:val="1"/>
      <w:marLeft w:val="0"/>
      <w:marRight w:val="0"/>
      <w:marTop w:val="0"/>
      <w:marBottom w:val="0"/>
      <w:divBdr>
        <w:top w:val="none" w:sz="0" w:space="0" w:color="auto"/>
        <w:left w:val="none" w:sz="0" w:space="0" w:color="auto"/>
        <w:bottom w:val="none" w:sz="0" w:space="0" w:color="auto"/>
        <w:right w:val="none" w:sz="0" w:space="0" w:color="auto"/>
      </w:divBdr>
    </w:div>
    <w:div w:id="1626889177">
      <w:bodyDiv w:val="1"/>
      <w:marLeft w:val="0"/>
      <w:marRight w:val="0"/>
      <w:marTop w:val="0"/>
      <w:marBottom w:val="0"/>
      <w:divBdr>
        <w:top w:val="none" w:sz="0" w:space="0" w:color="auto"/>
        <w:left w:val="none" w:sz="0" w:space="0" w:color="auto"/>
        <w:bottom w:val="none" w:sz="0" w:space="0" w:color="auto"/>
        <w:right w:val="none" w:sz="0" w:space="0" w:color="auto"/>
      </w:divBdr>
    </w:div>
    <w:div w:id="1630043894">
      <w:bodyDiv w:val="1"/>
      <w:marLeft w:val="0"/>
      <w:marRight w:val="0"/>
      <w:marTop w:val="0"/>
      <w:marBottom w:val="0"/>
      <w:divBdr>
        <w:top w:val="none" w:sz="0" w:space="0" w:color="auto"/>
        <w:left w:val="none" w:sz="0" w:space="0" w:color="auto"/>
        <w:bottom w:val="none" w:sz="0" w:space="0" w:color="auto"/>
        <w:right w:val="none" w:sz="0" w:space="0" w:color="auto"/>
      </w:divBdr>
    </w:div>
    <w:div w:id="1639797111">
      <w:bodyDiv w:val="1"/>
      <w:marLeft w:val="0"/>
      <w:marRight w:val="0"/>
      <w:marTop w:val="0"/>
      <w:marBottom w:val="0"/>
      <w:divBdr>
        <w:top w:val="none" w:sz="0" w:space="0" w:color="auto"/>
        <w:left w:val="none" w:sz="0" w:space="0" w:color="auto"/>
        <w:bottom w:val="none" w:sz="0" w:space="0" w:color="auto"/>
        <w:right w:val="none" w:sz="0" w:space="0" w:color="auto"/>
      </w:divBdr>
    </w:div>
    <w:div w:id="1641299283">
      <w:bodyDiv w:val="1"/>
      <w:marLeft w:val="0"/>
      <w:marRight w:val="0"/>
      <w:marTop w:val="0"/>
      <w:marBottom w:val="0"/>
      <w:divBdr>
        <w:top w:val="none" w:sz="0" w:space="0" w:color="auto"/>
        <w:left w:val="none" w:sz="0" w:space="0" w:color="auto"/>
        <w:bottom w:val="none" w:sz="0" w:space="0" w:color="auto"/>
        <w:right w:val="none" w:sz="0" w:space="0" w:color="auto"/>
      </w:divBdr>
    </w:div>
    <w:div w:id="1647664042">
      <w:bodyDiv w:val="1"/>
      <w:marLeft w:val="0"/>
      <w:marRight w:val="0"/>
      <w:marTop w:val="0"/>
      <w:marBottom w:val="0"/>
      <w:divBdr>
        <w:top w:val="none" w:sz="0" w:space="0" w:color="auto"/>
        <w:left w:val="none" w:sz="0" w:space="0" w:color="auto"/>
        <w:bottom w:val="none" w:sz="0" w:space="0" w:color="auto"/>
        <w:right w:val="none" w:sz="0" w:space="0" w:color="auto"/>
      </w:divBdr>
    </w:div>
    <w:div w:id="1663702709">
      <w:bodyDiv w:val="1"/>
      <w:marLeft w:val="0"/>
      <w:marRight w:val="0"/>
      <w:marTop w:val="0"/>
      <w:marBottom w:val="0"/>
      <w:divBdr>
        <w:top w:val="none" w:sz="0" w:space="0" w:color="auto"/>
        <w:left w:val="none" w:sz="0" w:space="0" w:color="auto"/>
        <w:bottom w:val="none" w:sz="0" w:space="0" w:color="auto"/>
        <w:right w:val="none" w:sz="0" w:space="0" w:color="auto"/>
      </w:divBdr>
    </w:div>
    <w:div w:id="1665545840">
      <w:bodyDiv w:val="1"/>
      <w:marLeft w:val="0"/>
      <w:marRight w:val="0"/>
      <w:marTop w:val="0"/>
      <w:marBottom w:val="0"/>
      <w:divBdr>
        <w:top w:val="none" w:sz="0" w:space="0" w:color="auto"/>
        <w:left w:val="none" w:sz="0" w:space="0" w:color="auto"/>
        <w:bottom w:val="none" w:sz="0" w:space="0" w:color="auto"/>
        <w:right w:val="none" w:sz="0" w:space="0" w:color="auto"/>
      </w:divBdr>
    </w:div>
    <w:div w:id="1666056386">
      <w:bodyDiv w:val="1"/>
      <w:marLeft w:val="0"/>
      <w:marRight w:val="0"/>
      <w:marTop w:val="0"/>
      <w:marBottom w:val="0"/>
      <w:divBdr>
        <w:top w:val="none" w:sz="0" w:space="0" w:color="auto"/>
        <w:left w:val="none" w:sz="0" w:space="0" w:color="auto"/>
        <w:bottom w:val="none" w:sz="0" w:space="0" w:color="auto"/>
        <w:right w:val="none" w:sz="0" w:space="0" w:color="auto"/>
      </w:divBdr>
    </w:div>
    <w:div w:id="1666590235">
      <w:bodyDiv w:val="1"/>
      <w:marLeft w:val="0"/>
      <w:marRight w:val="0"/>
      <w:marTop w:val="0"/>
      <w:marBottom w:val="0"/>
      <w:divBdr>
        <w:top w:val="none" w:sz="0" w:space="0" w:color="auto"/>
        <w:left w:val="none" w:sz="0" w:space="0" w:color="auto"/>
        <w:bottom w:val="none" w:sz="0" w:space="0" w:color="auto"/>
        <w:right w:val="none" w:sz="0" w:space="0" w:color="auto"/>
      </w:divBdr>
    </w:div>
    <w:div w:id="1668284906">
      <w:bodyDiv w:val="1"/>
      <w:marLeft w:val="0"/>
      <w:marRight w:val="0"/>
      <w:marTop w:val="0"/>
      <w:marBottom w:val="0"/>
      <w:divBdr>
        <w:top w:val="none" w:sz="0" w:space="0" w:color="auto"/>
        <w:left w:val="none" w:sz="0" w:space="0" w:color="auto"/>
        <w:bottom w:val="none" w:sz="0" w:space="0" w:color="auto"/>
        <w:right w:val="none" w:sz="0" w:space="0" w:color="auto"/>
      </w:divBdr>
    </w:div>
    <w:div w:id="1668287657">
      <w:bodyDiv w:val="1"/>
      <w:marLeft w:val="0"/>
      <w:marRight w:val="0"/>
      <w:marTop w:val="0"/>
      <w:marBottom w:val="0"/>
      <w:divBdr>
        <w:top w:val="none" w:sz="0" w:space="0" w:color="auto"/>
        <w:left w:val="none" w:sz="0" w:space="0" w:color="auto"/>
        <w:bottom w:val="none" w:sz="0" w:space="0" w:color="auto"/>
        <w:right w:val="none" w:sz="0" w:space="0" w:color="auto"/>
      </w:divBdr>
    </w:div>
    <w:div w:id="1675106629">
      <w:bodyDiv w:val="1"/>
      <w:marLeft w:val="0"/>
      <w:marRight w:val="0"/>
      <w:marTop w:val="0"/>
      <w:marBottom w:val="0"/>
      <w:divBdr>
        <w:top w:val="none" w:sz="0" w:space="0" w:color="auto"/>
        <w:left w:val="none" w:sz="0" w:space="0" w:color="auto"/>
        <w:bottom w:val="none" w:sz="0" w:space="0" w:color="auto"/>
        <w:right w:val="none" w:sz="0" w:space="0" w:color="auto"/>
      </w:divBdr>
    </w:div>
    <w:div w:id="1681930197">
      <w:bodyDiv w:val="1"/>
      <w:marLeft w:val="0"/>
      <w:marRight w:val="0"/>
      <w:marTop w:val="0"/>
      <w:marBottom w:val="0"/>
      <w:divBdr>
        <w:top w:val="none" w:sz="0" w:space="0" w:color="auto"/>
        <w:left w:val="none" w:sz="0" w:space="0" w:color="auto"/>
        <w:bottom w:val="none" w:sz="0" w:space="0" w:color="auto"/>
        <w:right w:val="none" w:sz="0" w:space="0" w:color="auto"/>
      </w:divBdr>
    </w:div>
    <w:div w:id="1688948457">
      <w:bodyDiv w:val="1"/>
      <w:marLeft w:val="0"/>
      <w:marRight w:val="0"/>
      <w:marTop w:val="0"/>
      <w:marBottom w:val="0"/>
      <w:divBdr>
        <w:top w:val="none" w:sz="0" w:space="0" w:color="auto"/>
        <w:left w:val="none" w:sz="0" w:space="0" w:color="auto"/>
        <w:bottom w:val="none" w:sz="0" w:space="0" w:color="auto"/>
        <w:right w:val="none" w:sz="0" w:space="0" w:color="auto"/>
      </w:divBdr>
    </w:div>
    <w:div w:id="1706901504">
      <w:bodyDiv w:val="1"/>
      <w:marLeft w:val="0"/>
      <w:marRight w:val="0"/>
      <w:marTop w:val="0"/>
      <w:marBottom w:val="0"/>
      <w:divBdr>
        <w:top w:val="none" w:sz="0" w:space="0" w:color="auto"/>
        <w:left w:val="none" w:sz="0" w:space="0" w:color="auto"/>
        <w:bottom w:val="none" w:sz="0" w:space="0" w:color="auto"/>
        <w:right w:val="none" w:sz="0" w:space="0" w:color="auto"/>
      </w:divBdr>
    </w:div>
    <w:div w:id="1726101792">
      <w:bodyDiv w:val="1"/>
      <w:marLeft w:val="0"/>
      <w:marRight w:val="0"/>
      <w:marTop w:val="0"/>
      <w:marBottom w:val="0"/>
      <w:divBdr>
        <w:top w:val="none" w:sz="0" w:space="0" w:color="auto"/>
        <w:left w:val="none" w:sz="0" w:space="0" w:color="auto"/>
        <w:bottom w:val="none" w:sz="0" w:space="0" w:color="auto"/>
        <w:right w:val="none" w:sz="0" w:space="0" w:color="auto"/>
      </w:divBdr>
    </w:div>
    <w:div w:id="1742484795">
      <w:bodyDiv w:val="1"/>
      <w:marLeft w:val="0"/>
      <w:marRight w:val="0"/>
      <w:marTop w:val="0"/>
      <w:marBottom w:val="0"/>
      <w:divBdr>
        <w:top w:val="none" w:sz="0" w:space="0" w:color="auto"/>
        <w:left w:val="none" w:sz="0" w:space="0" w:color="auto"/>
        <w:bottom w:val="none" w:sz="0" w:space="0" w:color="auto"/>
        <w:right w:val="none" w:sz="0" w:space="0" w:color="auto"/>
      </w:divBdr>
    </w:div>
    <w:div w:id="1759013584">
      <w:bodyDiv w:val="1"/>
      <w:marLeft w:val="0"/>
      <w:marRight w:val="0"/>
      <w:marTop w:val="0"/>
      <w:marBottom w:val="0"/>
      <w:divBdr>
        <w:top w:val="none" w:sz="0" w:space="0" w:color="auto"/>
        <w:left w:val="none" w:sz="0" w:space="0" w:color="auto"/>
        <w:bottom w:val="none" w:sz="0" w:space="0" w:color="auto"/>
        <w:right w:val="none" w:sz="0" w:space="0" w:color="auto"/>
      </w:divBdr>
    </w:div>
    <w:div w:id="1766224274">
      <w:bodyDiv w:val="1"/>
      <w:marLeft w:val="0"/>
      <w:marRight w:val="0"/>
      <w:marTop w:val="0"/>
      <w:marBottom w:val="0"/>
      <w:divBdr>
        <w:top w:val="none" w:sz="0" w:space="0" w:color="auto"/>
        <w:left w:val="none" w:sz="0" w:space="0" w:color="auto"/>
        <w:bottom w:val="none" w:sz="0" w:space="0" w:color="auto"/>
        <w:right w:val="none" w:sz="0" w:space="0" w:color="auto"/>
      </w:divBdr>
    </w:div>
    <w:div w:id="1773819662">
      <w:bodyDiv w:val="1"/>
      <w:marLeft w:val="0"/>
      <w:marRight w:val="0"/>
      <w:marTop w:val="0"/>
      <w:marBottom w:val="0"/>
      <w:divBdr>
        <w:top w:val="none" w:sz="0" w:space="0" w:color="auto"/>
        <w:left w:val="none" w:sz="0" w:space="0" w:color="auto"/>
        <w:bottom w:val="none" w:sz="0" w:space="0" w:color="auto"/>
        <w:right w:val="none" w:sz="0" w:space="0" w:color="auto"/>
      </w:divBdr>
    </w:div>
    <w:div w:id="1785493699">
      <w:bodyDiv w:val="1"/>
      <w:marLeft w:val="0"/>
      <w:marRight w:val="0"/>
      <w:marTop w:val="0"/>
      <w:marBottom w:val="0"/>
      <w:divBdr>
        <w:top w:val="none" w:sz="0" w:space="0" w:color="auto"/>
        <w:left w:val="none" w:sz="0" w:space="0" w:color="auto"/>
        <w:bottom w:val="none" w:sz="0" w:space="0" w:color="auto"/>
        <w:right w:val="none" w:sz="0" w:space="0" w:color="auto"/>
      </w:divBdr>
    </w:div>
    <w:div w:id="1798793548">
      <w:bodyDiv w:val="1"/>
      <w:marLeft w:val="0"/>
      <w:marRight w:val="0"/>
      <w:marTop w:val="0"/>
      <w:marBottom w:val="0"/>
      <w:divBdr>
        <w:top w:val="none" w:sz="0" w:space="0" w:color="auto"/>
        <w:left w:val="none" w:sz="0" w:space="0" w:color="auto"/>
        <w:bottom w:val="none" w:sz="0" w:space="0" w:color="auto"/>
        <w:right w:val="none" w:sz="0" w:space="0" w:color="auto"/>
      </w:divBdr>
    </w:div>
    <w:div w:id="1800030171">
      <w:bodyDiv w:val="1"/>
      <w:marLeft w:val="0"/>
      <w:marRight w:val="0"/>
      <w:marTop w:val="0"/>
      <w:marBottom w:val="0"/>
      <w:divBdr>
        <w:top w:val="none" w:sz="0" w:space="0" w:color="auto"/>
        <w:left w:val="none" w:sz="0" w:space="0" w:color="auto"/>
        <w:bottom w:val="none" w:sz="0" w:space="0" w:color="auto"/>
        <w:right w:val="none" w:sz="0" w:space="0" w:color="auto"/>
      </w:divBdr>
    </w:div>
    <w:div w:id="1804149863">
      <w:bodyDiv w:val="1"/>
      <w:marLeft w:val="0"/>
      <w:marRight w:val="0"/>
      <w:marTop w:val="0"/>
      <w:marBottom w:val="0"/>
      <w:divBdr>
        <w:top w:val="none" w:sz="0" w:space="0" w:color="auto"/>
        <w:left w:val="none" w:sz="0" w:space="0" w:color="auto"/>
        <w:bottom w:val="none" w:sz="0" w:space="0" w:color="auto"/>
        <w:right w:val="none" w:sz="0" w:space="0" w:color="auto"/>
      </w:divBdr>
    </w:div>
    <w:div w:id="1812865753">
      <w:bodyDiv w:val="1"/>
      <w:marLeft w:val="0"/>
      <w:marRight w:val="0"/>
      <w:marTop w:val="0"/>
      <w:marBottom w:val="0"/>
      <w:divBdr>
        <w:top w:val="none" w:sz="0" w:space="0" w:color="auto"/>
        <w:left w:val="none" w:sz="0" w:space="0" w:color="auto"/>
        <w:bottom w:val="none" w:sz="0" w:space="0" w:color="auto"/>
        <w:right w:val="none" w:sz="0" w:space="0" w:color="auto"/>
      </w:divBdr>
    </w:div>
    <w:div w:id="1827626717">
      <w:bodyDiv w:val="1"/>
      <w:marLeft w:val="0"/>
      <w:marRight w:val="0"/>
      <w:marTop w:val="0"/>
      <w:marBottom w:val="0"/>
      <w:divBdr>
        <w:top w:val="none" w:sz="0" w:space="0" w:color="auto"/>
        <w:left w:val="none" w:sz="0" w:space="0" w:color="auto"/>
        <w:bottom w:val="none" w:sz="0" w:space="0" w:color="auto"/>
        <w:right w:val="none" w:sz="0" w:space="0" w:color="auto"/>
      </w:divBdr>
    </w:div>
    <w:div w:id="1835874355">
      <w:bodyDiv w:val="1"/>
      <w:marLeft w:val="0"/>
      <w:marRight w:val="0"/>
      <w:marTop w:val="0"/>
      <w:marBottom w:val="0"/>
      <w:divBdr>
        <w:top w:val="none" w:sz="0" w:space="0" w:color="auto"/>
        <w:left w:val="none" w:sz="0" w:space="0" w:color="auto"/>
        <w:bottom w:val="none" w:sz="0" w:space="0" w:color="auto"/>
        <w:right w:val="none" w:sz="0" w:space="0" w:color="auto"/>
      </w:divBdr>
    </w:div>
    <w:div w:id="1840845720">
      <w:bodyDiv w:val="1"/>
      <w:marLeft w:val="0"/>
      <w:marRight w:val="0"/>
      <w:marTop w:val="0"/>
      <w:marBottom w:val="0"/>
      <w:divBdr>
        <w:top w:val="none" w:sz="0" w:space="0" w:color="auto"/>
        <w:left w:val="none" w:sz="0" w:space="0" w:color="auto"/>
        <w:bottom w:val="none" w:sz="0" w:space="0" w:color="auto"/>
        <w:right w:val="none" w:sz="0" w:space="0" w:color="auto"/>
      </w:divBdr>
    </w:div>
    <w:div w:id="1850674030">
      <w:bodyDiv w:val="1"/>
      <w:marLeft w:val="0"/>
      <w:marRight w:val="0"/>
      <w:marTop w:val="0"/>
      <w:marBottom w:val="0"/>
      <w:divBdr>
        <w:top w:val="none" w:sz="0" w:space="0" w:color="auto"/>
        <w:left w:val="none" w:sz="0" w:space="0" w:color="auto"/>
        <w:bottom w:val="none" w:sz="0" w:space="0" w:color="auto"/>
        <w:right w:val="none" w:sz="0" w:space="0" w:color="auto"/>
      </w:divBdr>
    </w:div>
    <w:div w:id="1854297507">
      <w:bodyDiv w:val="1"/>
      <w:marLeft w:val="0"/>
      <w:marRight w:val="0"/>
      <w:marTop w:val="0"/>
      <w:marBottom w:val="0"/>
      <w:divBdr>
        <w:top w:val="none" w:sz="0" w:space="0" w:color="auto"/>
        <w:left w:val="none" w:sz="0" w:space="0" w:color="auto"/>
        <w:bottom w:val="none" w:sz="0" w:space="0" w:color="auto"/>
        <w:right w:val="none" w:sz="0" w:space="0" w:color="auto"/>
      </w:divBdr>
    </w:div>
    <w:div w:id="1872692542">
      <w:bodyDiv w:val="1"/>
      <w:marLeft w:val="0"/>
      <w:marRight w:val="0"/>
      <w:marTop w:val="0"/>
      <w:marBottom w:val="0"/>
      <w:divBdr>
        <w:top w:val="none" w:sz="0" w:space="0" w:color="auto"/>
        <w:left w:val="none" w:sz="0" w:space="0" w:color="auto"/>
        <w:bottom w:val="none" w:sz="0" w:space="0" w:color="auto"/>
        <w:right w:val="none" w:sz="0" w:space="0" w:color="auto"/>
      </w:divBdr>
    </w:div>
    <w:div w:id="1873960246">
      <w:bodyDiv w:val="1"/>
      <w:marLeft w:val="0"/>
      <w:marRight w:val="0"/>
      <w:marTop w:val="0"/>
      <w:marBottom w:val="0"/>
      <w:divBdr>
        <w:top w:val="none" w:sz="0" w:space="0" w:color="auto"/>
        <w:left w:val="none" w:sz="0" w:space="0" w:color="auto"/>
        <w:bottom w:val="none" w:sz="0" w:space="0" w:color="auto"/>
        <w:right w:val="none" w:sz="0" w:space="0" w:color="auto"/>
      </w:divBdr>
    </w:div>
    <w:div w:id="1877506404">
      <w:bodyDiv w:val="1"/>
      <w:marLeft w:val="0"/>
      <w:marRight w:val="0"/>
      <w:marTop w:val="0"/>
      <w:marBottom w:val="0"/>
      <w:divBdr>
        <w:top w:val="none" w:sz="0" w:space="0" w:color="auto"/>
        <w:left w:val="none" w:sz="0" w:space="0" w:color="auto"/>
        <w:bottom w:val="none" w:sz="0" w:space="0" w:color="auto"/>
        <w:right w:val="none" w:sz="0" w:space="0" w:color="auto"/>
      </w:divBdr>
    </w:div>
    <w:div w:id="1880125370">
      <w:bodyDiv w:val="1"/>
      <w:marLeft w:val="0"/>
      <w:marRight w:val="0"/>
      <w:marTop w:val="0"/>
      <w:marBottom w:val="0"/>
      <w:divBdr>
        <w:top w:val="none" w:sz="0" w:space="0" w:color="auto"/>
        <w:left w:val="none" w:sz="0" w:space="0" w:color="auto"/>
        <w:bottom w:val="none" w:sz="0" w:space="0" w:color="auto"/>
        <w:right w:val="none" w:sz="0" w:space="0" w:color="auto"/>
      </w:divBdr>
    </w:div>
    <w:div w:id="1884556867">
      <w:bodyDiv w:val="1"/>
      <w:marLeft w:val="0"/>
      <w:marRight w:val="0"/>
      <w:marTop w:val="0"/>
      <w:marBottom w:val="0"/>
      <w:divBdr>
        <w:top w:val="none" w:sz="0" w:space="0" w:color="auto"/>
        <w:left w:val="none" w:sz="0" w:space="0" w:color="auto"/>
        <w:bottom w:val="none" w:sz="0" w:space="0" w:color="auto"/>
        <w:right w:val="none" w:sz="0" w:space="0" w:color="auto"/>
      </w:divBdr>
    </w:div>
    <w:div w:id="1885486738">
      <w:bodyDiv w:val="1"/>
      <w:marLeft w:val="0"/>
      <w:marRight w:val="0"/>
      <w:marTop w:val="0"/>
      <w:marBottom w:val="0"/>
      <w:divBdr>
        <w:top w:val="none" w:sz="0" w:space="0" w:color="auto"/>
        <w:left w:val="none" w:sz="0" w:space="0" w:color="auto"/>
        <w:bottom w:val="none" w:sz="0" w:space="0" w:color="auto"/>
        <w:right w:val="none" w:sz="0" w:space="0" w:color="auto"/>
      </w:divBdr>
    </w:div>
    <w:div w:id="1890529039">
      <w:bodyDiv w:val="1"/>
      <w:marLeft w:val="0"/>
      <w:marRight w:val="0"/>
      <w:marTop w:val="0"/>
      <w:marBottom w:val="0"/>
      <w:divBdr>
        <w:top w:val="none" w:sz="0" w:space="0" w:color="auto"/>
        <w:left w:val="none" w:sz="0" w:space="0" w:color="auto"/>
        <w:bottom w:val="none" w:sz="0" w:space="0" w:color="auto"/>
        <w:right w:val="none" w:sz="0" w:space="0" w:color="auto"/>
      </w:divBdr>
    </w:div>
    <w:div w:id="1891962363">
      <w:bodyDiv w:val="1"/>
      <w:marLeft w:val="0"/>
      <w:marRight w:val="0"/>
      <w:marTop w:val="0"/>
      <w:marBottom w:val="0"/>
      <w:divBdr>
        <w:top w:val="none" w:sz="0" w:space="0" w:color="auto"/>
        <w:left w:val="none" w:sz="0" w:space="0" w:color="auto"/>
        <w:bottom w:val="none" w:sz="0" w:space="0" w:color="auto"/>
        <w:right w:val="none" w:sz="0" w:space="0" w:color="auto"/>
      </w:divBdr>
    </w:div>
    <w:div w:id="1892961340">
      <w:bodyDiv w:val="1"/>
      <w:marLeft w:val="0"/>
      <w:marRight w:val="0"/>
      <w:marTop w:val="0"/>
      <w:marBottom w:val="0"/>
      <w:divBdr>
        <w:top w:val="none" w:sz="0" w:space="0" w:color="auto"/>
        <w:left w:val="none" w:sz="0" w:space="0" w:color="auto"/>
        <w:bottom w:val="none" w:sz="0" w:space="0" w:color="auto"/>
        <w:right w:val="none" w:sz="0" w:space="0" w:color="auto"/>
      </w:divBdr>
    </w:div>
    <w:div w:id="1895773219">
      <w:bodyDiv w:val="1"/>
      <w:marLeft w:val="0"/>
      <w:marRight w:val="0"/>
      <w:marTop w:val="0"/>
      <w:marBottom w:val="0"/>
      <w:divBdr>
        <w:top w:val="none" w:sz="0" w:space="0" w:color="auto"/>
        <w:left w:val="none" w:sz="0" w:space="0" w:color="auto"/>
        <w:bottom w:val="none" w:sz="0" w:space="0" w:color="auto"/>
        <w:right w:val="none" w:sz="0" w:space="0" w:color="auto"/>
      </w:divBdr>
    </w:div>
    <w:div w:id="1902908284">
      <w:bodyDiv w:val="1"/>
      <w:marLeft w:val="0"/>
      <w:marRight w:val="0"/>
      <w:marTop w:val="0"/>
      <w:marBottom w:val="0"/>
      <w:divBdr>
        <w:top w:val="none" w:sz="0" w:space="0" w:color="auto"/>
        <w:left w:val="none" w:sz="0" w:space="0" w:color="auto"/>
        <w:bottom w:val="none" w:sz="0" w:space="0" w:color="auto"/>
        <w:right w:val="none" w:sz="0" w:space="0" w:color="auto"/>
      </w:divBdr>
    </w:div>
    <w:div w:id="1909681414">
      <w:bodyDiv w:val="1"/>
      <w:marLeft w:val="0"/>
      <w:marRight w:val="0"/>
      <w:marTop w:val="0"/>
      <w:marBottom w:val="0"/>
      <w:divBdr>
        <w:top w:val="none" w:sz="0" w:space="0" w:color="auto"/>
        <w:left w:val="none" w:sz="0" w:space="0" w:color="auto"/>
        <w:bottom w:val="none" w:sz="0" w:space="0" w:color="auto"/>
        <w:right w:val="none" w:sz="0" w:space="0" w:color="auto"/>
      </w:divBdr>
    </w:div>
    <w:div w:id="1913083099">
      <w:bodyDiv w:val="1"/>
      <w:marLeft w:val="0"/>
      <w:marRight w:val="0"/>
      <w:marTop w:val="0"/>
      <w:marBottom w:val="0"/>
      <w:divBdr>
        <w:top w:val="none" w:sz="0" w:space="0" w:color="auto"/>
        <w:left w:val="none" w:sz="0" w:space="0" w:color="auto"/>
        <w:bottom w:val="none" w:sz="0" w:space="0" w:color="auto"/>
        <w:right w:val="none" w:sz="0" w:space="0" w:color="auto"/>
      </w:divBdr>
    </w:div>
    <w:div w:id="1918705424">
      <w:bodyDiv w:val="1"/>
      <w:marLeft w:val="0"/>
      <w:marRight w:val="0"/>
      <w:marTop w:val="0"/>
      <w:marBottom w:val="0"/>
      <w:divBdr>
        <w:top w:val="none" w:sz="0" w:space="0" w:color="auto"/>
        <w:left w:val="none" w:sz="0" w:space="0" w:color="auto"/>
        <w:bottom w:val="none" w:sz="0" w:space="0" w:color="auto"/>
        <w:right w:val="none" w:sz="0" w:space="0" w:color="auto"/>
      </w:divBdr>
    </w:div>
    <w:div w:id="1931162063">
      <w:bodyDiv w:val="1"/>
      <w:marLeft w:val="0"/>
      <w:marRight w:val="0"/>
      <w:marTop w:val="0"/>
      <w:marBottom w:val="0"/>
      <w:divBdr>
        <w:top w:val="none" w:sz="0" w:space="0" w:color="auto"/>
        <w:left w:val="none" w:sz="0" w:space="0" w:color="auto"/>
        <w:bottom w:val="none" w:sz="0" w:space="0" w:color="auto"/>
        <w:right w:val="none" w:sz="0" w:space="0" w:color="auto"/>
      </w:divBdr>
    </w:div>
    <w:div w:id="1932472943">
      <w:bodyDiv w:val="1"/>
      <w:marLeft w:val="0"/>
      <w:marRight w:val="0"/>
      <w:marTop w:val="0"/>
      <w:marBottom w:val="0"/>
      <w:divBdr>
        <w:top w:val="none" w:sz="0" w:space="0" w:color="auto"/>
        <w:left w:val="none" w:sz="0" w:space="0" w:color="auto"/>
        <w:bottom w:val="none" w:sz="0" w:space="0" w:color="auto"/>
        <w:right w:val="none" w:sz="0" w:space="0" w:color="auto"/>
      </w:divBdr>
    </w:div>
    <w:div w:id="1944266151">
      <w:bodyDiv w:val="1"/>
      <w:marLeft w:val="0"/>
      <w:marRight w:val="0"/>
      <w:marTop w:val="0"/>
      <w:marBottom w:val="0"/>
      <w:divBdr>
        <w:top w:val="none" w:sz="0" w:space="0" w:color="auto"/>
        <w:left w:val="none" w:sz="0" w:space="0" w:color="auto"/>
        <w:bottom w:val="none" w:sz="0" w:space="0" w:color="auto"/>
        <w:right w:val="none" w:sz="0" w:space="0" w:color="auto"/>
      </w:divBdr>
    </w:div>
    <w:div w:id="1951082437">
      <w:bodyDiv w:val="1"/>
      <w:marLeft w:val="0"/>
      <w:marRight w:val="0"/>
      <w:marTop w:val="0"/>
      <w:marBottom w:val="0"/>
      <w:divBdr>
        <w:top w:val="none" w:sz="0" w:space="0" w:color="auto"/>
        <w:left w:val="none" w:sz="0" w:space="0" w:color="auto"/>
        <w:bottom w:val="none" w:sz="0" w:space="0" w:color="auto"/>
        <w:right w:val="none" w:sz="0" w:space="0" w:color="auto"/>
      </w:divBdr>
    </w:div>
    <w:div w:id="1954748753">
      <w:bodyDiv w:val="1"/>
      <w:marLeft w:val="0"/>
      <w:marRight w:val="0"/>
      <w:marTop w:val="0"/>
      <w:marBottom w:val="0"/>
      <w:divBdr>
        <w:top w:val="none" w:sz="0" w:space="0" w:color="auto"/>
        <w:left w:val="none" w:sz="0" w:space="0" w:color="auto"/>
        <w:bottom w:val="none" w:sz="0" w:space="0" w:color="auto"/>
        <w:right w:val="none" w:sz="0" w:space="0" w:color="auto"/>
      </w:divBdr>
    </w:div>
    <w:div w:id="1962614096">
      <w:bodyDiv w:val="1"/>
      <w:marLeft w:val="0"/>
      <w:marRight w:val="0"/>
      <w:marTop w:val="0"/>
      <w:marBottom w:val="0"/>
      <w:divBdr>
        <w:top w:val="none" w:sz="0" w:space="0" w:color="auto"/>
        <w:left w:val="none" w:sz="0" w:space="0" w:color="auto"/>
        <w:bottom w:val="none" w:sz="0" w:space="0" w:color="auto"/>
        <w:right w:val="none" w:sz="0" w:space="0" w:color="auto"/>
      </w:divBdr>
    </w:div>
    <w:div w:id="1963228439">
      <w:bodyDiv w:val="1"/>
      <w:marLeft w:val="0"/>
      <w:marRight w:val="0"/>
      <w:marTop w:val="0"/>
      <w:marBottom w:val="0"/>
      <w:divBdr>
        <w:top w:val="none" w:sz="0" w:space="0" w:color="auto"/>
        <w:left w:val="none" w:sz="0" w:space="0" w:color="auto"/>
        <w:bottom w:val="none" w:sz="0" w:space="0" w:color="auto"/>
        <w:right w:val="none" w:sz="0" w:space="0" w:color="auto"/>
      </w:divBdr>
    </w:div>
    <w:div w:id="1971276036">
      <w:bodyDiv w:val="1"/>
      <w:marLeft w:val="0"/>
      <w:marRight w:val="0"/>
      <w:marTop w:val="0"/>
      <w:marBottom w:val="0"/>
      <w:divBdr>
        <w:top w:val="none" w:sz="0" w:space="0" w:color="auto"/>
        <w:left w:val="none" w:sz="0" w:space="0" w:color="auto"/>
        <w:bottom w:val="none" w:sz="0" w:space="0" w:color="auto"/>
        <w:right w:val="none" w:sz="0" w:space="0" w:color="auto"/>
      </w:divBdr>
    </w:div>
    <w:div w:id="1989629651">
      <w:bodyDiv w:val="1"/>
      <w:marLeft w:val="0"/>
      <w:marRight w:val="0"/>
      <w:marTop w:val="0"/>
      <w:marBottom w:val="0"/>
      <w:divBdr>
        <w:top w:val="none" w:sz="0" w:space="0" w:color="auto"/>
        <w:left w:val="none" w:sz="0" w:space="0" w:color="auto"/>
        <w:bottom w:val="none" w:sz="0" w:space="0" w:color="auto"/>
        <w:right w:val="none" w:sz="0" w:space="0" w:color="auto"/>
      </w:divBdr>
    </w:div>
    <w:div w:id="1997369651">
      <w:bodyDiv w:val="1"/>
      <w:marLeft w:val="0"/>
      <w:marRight w:val="0"/>
      <w:marTop w:val="0"/>
      <w:marBottom w:val="0"/>
      <w:divBdr>
        <w:top w:val="none" w:sz="0" w:space="0" w:color="auto"/>
        <w:left w:val="none" w:sz="0" w:space="0" w:color="auto"/>
        <w:bottom w:val="none" w:sz="0" w:space="0" w:color="auto"/>
        <w:right w:val="none" w:sz="0" w:space="0" w:color="auto"/>
      </w:divBdr>
    </w:div>
    <w:div w:id="1997414274">
      <w:bodyDiv w:val="1"/>
      <w:marLeft w:val="0"/>
      <w:marRight w:val="0"/>
      <w:marTop w:val="0"/>
      <w:marBottom w:val="0"/>
      <w:divBdr>
        <w:top w:val="none" w:sz="0" w:space="0" w:color="auto"/>
        <w:left w:val="none" w:sz="0" w:space="0" w:color="auto"/>
        <w:bottom w:val="none" w:sz="0" w:space="0" w:color="auto"/>
        <w:right w:val="none" w:sz="0" w:space="0" w:color="auto"/>
      </w:divBdr>
    </w:div>
    <w:div w:id="1999771786">
      <w:bodyDiv w:val="1"/>
      <w:marLeft w:val="0"/>
      <w:marRight w:val="0"/>
      <w:marTop w:val="0"/>
      <w:marBottom w:val="0"/>
      <w:divBdr>
        <w:top w:val="none" w:sz="0" w:space="0" w:color="auto"/>
        <w:left w:val="none" w:sz="0" w:space="0" w:color="auto"/>
        <w:bottom w:val="none" w:sz="0" w:space="0" w:color="auto"/>
        <w:right w:val="none" w:sz="0" w:space="0" w:color="auto"/>
      </w:divBdr>
    </w:div>
    <w:div w:id="2001081953">
      <w:bodyDiv w:val="1"/>
      <w:marLeft w:val="0"/>
      <w:marRight w:val="0"/>
      <w:marTop w:val="0"/>
      <w:marBottom w:val="0"/>
      <w:divBdr>
        <w:top w:val="none" w:sz="0" w:space="0" w:color="auto"/>
        <w:left w:val="none" w:sz="0" w:space="0" w:color="auto"/>
        <w:bottom w:val="none" w:sz="0" w:space="0" w:color="auto"/>
        <w:right w:val="none" w:sz="0" w:space="0" w:color="auto"/>
      </w:divBdr>
    </w:div>
    <w:div w:id="2004504209">
      <w:bodyDiv w:val="1"/>
      <w:marLeft w:val="0"/>
      <w:marRight w:val="0"/>
      <w:marTop w:val="0"/>
      <w:marBottom w:val="0"/>
      <w:divBdr>
        <w:top w:val="none" w:sz="0" w:space="0" w:color="auto"/>
        <w:left w:val="none" w:sz="0" w:space="0" w:color="auto"/>
        <w:bottom w:val="none" w:sz="0" w:space="0" w:color="auto"/>
        <w:right w:val="none" w:sz="0" w:space="0" w:color="auto"/>
      </w:divBdr>
    </w:div>
    <w:div w:id="2029716683">
      <w:bodyDiv w:val="1"/>
      <w:marLeft w:val="0"/>
      <w:marRight w:val="0"/>
      <w:marTop w:val="0"/>
      <w:marBottom w:val="0"/>
      <w:divBdr>
        <w:top w:val="none" w:sz="0" w:space="0" w:color="auto"/>
        <w:left w:val="none" w:sz="0" w:space="0" w:color="auto"/>
        <w:bottom w:val="none" w:sz="0" w:space="0" w:color="auto"/>
        <w:right w:val="none" w:sz="0" w:space="0" w:color="auto"/>
      </w:divBdr>
    </w:div>
    <w:div w:id="2031956268">
      <w:bodyDiv w:val="1"/>
      <w:marLeft w:val="0"/>
      <w:marRight w:val="0"/>
      <w:marTop w:val="0"/>
      <w:marBottom w:val="0"/>
      <w:divBdr>
        <w:top w:val="none" w:sz="0" w:space="0" w:color="auto"/>
        <w:left w:val="none" w:sz="0" w:space="0" w:color="auto"/>
        <w:bottom w:val="none" w:sz="0" w:space="0" w:color="auto"/>
        <w:right w:val="none" w:sz="0" w:space="0" w:color="auto"/>
      </w:divBdr>
    </w:div>
    <w:div w:id="2032487188">
      <w:bodyDiv w:val="1"/>
      <w:marLeft w:val="0"/>
      <w:marRight w:val="0"/>
      <w:marTop w:val="0"/>
      <w:marBottom w:val="0"/>
      <w:divBdr>
        <w:top w:val="none" w:sz="0" w:space="0" w:color="auto"/>
        <w:left w:val="none" w:sz="0" w:space="0" w:color="auto"/>
        <w:bottom w:val="none" w:sz="0" w:space="0" w:color="auto"/>
        <w:right w:val="none" w:sz="0" w:space="0" w:color="auto"/>
      </w:divBdr>
    </w:div>
    <w:div w:id="2038500750">
      <w:bodyDiv w:val="1"/>
      <w:marLeft w:val="0"/>
      <w:marRight w:val="0"/>
      <w:marTop w:val="0"/>
      <w:marBottom w:val="0"/>
      <w:divBdr>
        <w:top w:val="none" w:sz="0" w:space="0" w:color="auto"/>
        <w:left w:val="none" w:sz="0" w:space="0" w:color="auto"/>
        <w:bottom w:val="none" w:sz="0" w:space="0" w:color="auto"/>
        <w:right w:val="none" w:sz="0" w:space="0" w:color="auto"/>
      </w:divBdr>
    </w:div>
    <w:div w:id="2040429446">
      <w:bodyDiv w:val="1"/>
      <w:marLeft w:val="0"/>
      <w:marRight w:val="0"/>
      <w:marTop w:val="0"/>
      <w:marBottom w:val="0"/>
      <w:divBdr>
        <w:top w:val="none" w:sz="0" w:space="0" w:color="auto"/>
        <w:left w:val="none" w:sz="0" w:space="0" w:color="auto"/>
        <w:bottom w:val="none" w:sz="0" w:space="0" w:color="auto"/>
        <w:right w:val="none" w:sz="0" w:space="0" w:color="auto"/>
      </w:divBdr>
    </w:div>
    <w:div w:id="2040469778">
      <w:bodyDiv w:val="1"/>
      <w:marLeft w:val="0"/>
      <w:marRight w:val="0"/>
      <w:marTop w:val="0"/>
      <w:marBottom w:val="0"/>
      <w:divBdr>
        <w:top w:val="none" w:sz="0" w:space="0" w:color="auto"/>
        <w:left w:val="none" w:sz="0" w:space="0" w:color="auto"/>
        <w:bottom w:val="none" w:sz="0" w:space="0" w:color="auto"/>
        <w:right w:val="none" w:sz="0" w:space="0" w:color="auto"/>
      </w:divBdr>
    </w:div>
    <w:div w:id="2047562021">
      <w:bodyDiv w:val="1"/>
      <w:marLeft w:val="0"/>
      <w:marRight w:val="0"/>
      <w:marTop w:val="0"/>
      <w:marBottom w:val="0"/>
      <w:divBdr>
        <w:top w:val="none" w:sz="0" w:space="0" w:color="auto"/>
        <w:left w:val="none" w:sz="0" w:space="0" w:color="auto"/>
        <w:bottom w:val="none" w:sz="0" w:space="0" w:color="auto"/>
        <w:right w:val="none" w:sz="0" w:space="0" w:color="auto"/>
      </w:divBdr>
    </w:div>
    <w:div w:id="2052534734">
      <w:bodyDiv w:val="1"/>
      <w:marLeft w:val="0"/>
      <w:marRight w:val="0"/>
      <w:marTop w:val="0"/>
      <w:marBottom w:val="0"/>
      <w:divBdr>
        <w:top w:val="none" w:sz="0" w:space="0" w:color="auto"/>
        <w:left w:val="none" w:sz="0" w:space="0" w:color="auto"/>
        <w:bottom w:val="none" w:sz="0" w:space="0" w:color="auto"/>
        <w:right w:val="none" w:sz="0" w:space="0" w:color="auto"/>
      </w:divBdr>
    </w:div>
    <w:div w:id="2079162250">
      <w:bodyDiv w:val="1"/>
      <w:marLeft w:val="0"/>
      <w:marRight w:val="0"/>
      <w:marTop w:val="0"/>
      <w:marBottom w:val="0"/>
      <w:divBdr>
        <w:top w:val="none" w:sz="0" w:space="0" w:color="auto"/>
        <w:left w:val="none" w:sz="0" w:space="0" w:color="auto"/>
        <w:bottom w:val="none" w:sz="0" w:space="0" w:color="auto"/>
        <w:right w:val="none" w:sz="0" w:space="0" w:color="auto"/>
      </w:divBdr>
    </w:div>
    <w:div w:id="2106680805">
      <w:bodyDiv w:val="1"/>
      <w:marLeft w:val="0"/>
      <w:marRight w:val="0"/>
      <w:marTop w:val="0"/>
      <w:marBottom w:val="0"/>
      <w:divBdr>
        <w:top w:val="none" w:sz="0" w:space="0" w:color="auto"/>
        <w:left w:val="none" w:sz="0" w:space="0" w:color="auto"/>
        <w:bottom w:val="none" w:sz="0" w:space="0" w:color="auto"/>
        <w:right w:val="none" w:sz="0" w:space="0" w:color="auto"/>
      </w:divBdr>
    </w:div>
    <w:div w:id="2107338534">
      <w:bodyDiv w:val="1"/>
      <w:marLeft w:val="0"/>
      <w:marRight w:val="0"/>
      <w:marTop w:val="0"/>
      <w:marBottom w:val="0"/>
      <w:divBdr>
        <w:top w:val="none" w:sz="0" w:space="0" w:color="auto"/>
        <w:left w:val="none" w:sz="0" w:space="0" w:color="auto"/>
        <w:bottom w:val="none" w:sz="0" w:space="0" w:color="auto"/>
        <w:right w:val="none" w:sz="0" w:space="0" w:color="auto"/>
      </w:divBdr>
    </w:div>
    <w:div w:id="2108109360">
      <w:bodyDiv w:val="1"/>
      <w:marLeft w:val="0"/>
      <w:marRight w:val="0"/>
      <w:marTop w:val="0"/>
      <w:marBottom w:val="0"/>
      <w:divBdr>
        <w:top w:val="none" w:sz="0" w:space="0" w:color="auto"/>
        <w:left w:val="none" w:sz="0" w:space="0" w:color="auto"/>
        <w:bottom w:val="none" w:sz="0" w:space="0" w:color="auto"/>
        <w:right w:val="none" w:sz="0" w:space="0" w:color="auto"/>
      </w:divBdr>
    </w:div>
    <w:div w:id="2132087060">
      <w:bodyDiv w:val="1"/>
      <w:marLeft w:val="0"/>
      <w:marRight w:val="0"/>
      <w:marTop w:val="0"/>
      <w:marBottom w:val="0"/>
      <w:divBdr>
        <w:top w:val="none" w:sz="0" w:space="0" w:color="auto"/>
        <w:left w:val="none" w:sz="0" w:space="0" w:color="auto"/>
        <w:bottom w:val="none" w:sz="0" w:space="0" w:color="auto"/>
        <w:right w:val="none" w:sz="0" w:space="0" w:color="auto"/>
      </w:divBdr>
    </w:div>
    <w:div w:id="2134322317">
      <w:bodyDiv w:val="1"/>
      <w:marLeft w:val="0"/>
      <w:marRight w:val="0"/>
      <w:marTop w:val="0"/>
      <w:marBottom w:val="0"/>
      <w:divBdr>
        <w:top w:val="none" w:sz="0" w:space="0" w:color="auto"/>
        <w:left w:val="none" w:sz="0" w:space="0" w:color="auto"/>
        <w:bottom w:val="none" w:sz="0" w:space="0" w:color="auto"/>
        <w:right w:val="none" w:sz="0" w:space="0" w:color="auto"/>
      </w:divBdr>
    </w:div>
    <w:div w:id="2138602439">
      <w:bodyDiv w:val="1"/>
      <w:marLeft w:val="0"/>
      <w:marRight w:val="0"/>
      <w:marTop w:val="0"/>
      <w:marBottom w:val="0"/>
      <w:divBdr>
        <w:top w:val="none" w:sz="0" w:space="0" w:color="auto"/>
        <w:left w:val="none" w:sz="0" w:space="0" w:color="auto"/>
        <w:bottom w:val="none" w:sz="0" w:space="0" w:color="auto"/>
        <w:right w:val="none" w:sz="0" w:space="0" w:color="auto"/>
      </w:divBdr>
    </w:div>
    <w:div w:id="2143839155">
      <w:bodyDiv w:val="1"/>
      <w:marLeft w:val="0"/>
      <w:marRight w:val="0"/>
      <w:marTop w:val="0"/>
      <w:marBottom w:val="0"/>
      <w:divBdr>
        <w:top w:val="none" w:sz="0" w:space="0" w:color="auto"/>
        <w:left w:val="none" w:sz="0" w:space="0" w:color="auto"/>
        <w:bottom w:val="none" w:sz="0" w:space="0" w:color="auto"/>
        <w:right w:val="none" w:sz="0" w:space="0" w:color="auto"/>
      </w:divBdr>
    </w:div>
    <w:div w:id="214388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jp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synaptics.com"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_rels/footer4.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ouhana\Desktop\templates\SYNA_doc_template_534-000153-01_rev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3dd649e-a3bd-4640-b0f0-d183e856dd0b">
      <UserInfo>
        <DisplayName/>
        <AccountId xsi:nil="true"/>
        <AccountType/>
      </UserInfo>
    </SharedWithUsers>
    <lcf76f155ced4ddcb4097134ff3c332f xmlns="a8918d1b-5c7a-4e0c-bf28-dbdf7502799e">
      <Terms xmlns="http://schemas.microsoft.com/office/infopath/2007/PartnerControls"/>
    </lcf76f155ced4ddcb4097134ff3c332f>
    <_Flow_SignoffStatus xmlns="a8918d1b-5c7a-4e0c-bf28-dbdf7502799e" xsi:nil="true"/>
    <_dlc_DocId xmlns="93dd649e-a3bd-4640-b0f0-d183e856dd0b">SABRE-1165680934-1109</_dlc_DocId>
    <_dlc_DocIdUrl xmlns="93dd649e-a3bd-4640-b0f0-d183e856dd0b">
      <Url>https://synaptics.sharepoint.com/sites/WSSD-LPAI-Programs-Sabre/_layouts/15/DocIdRedir.aspx?ID=SABRE-1165680934-1109</Url>
      <Description>SABRE-1165680934-1109</Description>
    </_dlc_DocIdUrl>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D285FE16C9A9674D8BE5528A3528082A" ma:contentTypeVersion="13" ma:contentTypeDescription="Create a new document." ma:contentTypeScope="" ma:versionID="d059176d30f573a7e5816f80a4fa869e">
  <xsd:schema xmlns:xsd="http://www.w3.org/2001/XMLSchema" xmlns:xs="http://www.w3.org/2001/XMLSchema" xmlns:p="http://schemas.microsoft.com/office/2006/metadata/properties" xmlns:ns2="a8918d1b-5c7a-4e0c-bf28-dbdf7502799e" xmlns:ns3="93dd649e-a3bd-4640-b0f0-d183e856dd0b" targetNamespace="http://schemas.microsoft.com/office/2006/metadata/properties" ma:root="true" ma:fieldsID="e2fe27d429f641ad832bd7c35ebeb4de" ns2:_="" ns3:_="">
    <xsd:import namespace="a8918d1b-5c7a-4e0c-bf28-dbdf7502799e"/>
    <xsd:import namespace="93dd649e-a3bd-4640-b0f0-d183e856dd0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_dlc_DocId" minOccurs="0"/>
                <xsd:element ref="ns3:_dlc_DocIdUrl" minOccurs="0"/>
                <xsd:element ref="ns3:_dlc_DocIdPersistId"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918d1b-5c7a-4e0c-bf28-dbdf750279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25d5620-c471-4b72-83f0-49651271fd50"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_Flow_SignoffStatus" ma:index="23"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dd649e-a3bd-4640-b0f0-d183e856dd0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_dlc_DocId" ma:index="12" nillable="true" ma:displayName="Document ID Value" ma:description="The value of the document ID assigned to this item." ma:indexed="true"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ECABF7-B743-4724-9766-AFFFD133A37E}">
  <ds:schemaRefs>
    <ds:schemaRef ds:uri="http://schemas.microsoft.com/office/2006/metadata/properties"/>
    <ds:schemaRef ds:uri="http://schemas.microsoft.com/office/infopath/2007/PartnerControls"/>
    <ds:schemaRef ds:uri="93dd649e-a3bd-4640-b0f0-d183e856dd0b"/>
    <ds:schemaRef ds:uri="a8918d1b-5c7a-4e0c-bf28-dbdf7502799e"/>
  </ds:schemaRefs>
</ds:datastoreItem>
</file>

<file path=customXml/itemProps2.xml><?xml version="1.0" encoding="utf-8"?>
<ds:datastoreItem xmlns:ds="http://schemas.openxmlformats.org/officeDocument/2006/customXml" ds:itemID="{48B51948-F5DC-4449-9160-E12A14032A11}">
  <ds:schemaRefs>
    <ds:schemaRef ds:uri="http://schemas.openxmlformats.org/officeDocument/2006/bibliography"/>
  </ds:schemaRefs>
</ds:datastoreItem>
</file>

<file path=customXml/itemProps3.xml><?xml version="1.0" encoding="utf-8"?>
<ds:datastoreItem xmlns:ds="http://schemas.openxmlformats.org/officeDocument/2006/customXml" ds:itemID="{504E1B5A-D168-466E-ABCD-FEDD7A5F04D6}">
  <ds:schemaRefs>
    <ds:schemaRef ds:uri="http://schemas.microsoft.com/sharepoint/v3/contenttype/forms"/>
  </ds:schemaRefs>
</ds:datastoreItem>
</file>

<file path=customXml/itemProps4.xml><?xml version="1.0" encoding="utf-8"?>
<ds:datastoreItem xmlns:ds="http://schemas.openxmlformats.org/officeDocument/2006/customXml" ds:itemID="{E9E86099-DA56-4F28-8D48-F27E8D8EA996}">
  <ds:schemaRefs>
    <ds:schemaRef ds:uri="http://schemas.microsoft.com/sharepoint/events"/>
  </ds:schemaRefs>
</ds:datastoreItem>
</file>

<file path=customXml/itemProps5.xml><?xml version="1.0" encoding="utf-8"?>
<ds:datastoreItem xmlns:ds="http://schemas.openxmlformats.org/officeDocument/2006/customXml" ds:itemID="{ED19321E-EE61-46D9-ADA9-65C7B2780D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918d1b-5c7a-4e0c-bf28-dbdf7502799e"/>
    <ds:schemaRef ds:uri="93dd649e-a3bd-4640-b0f0-d183e856dd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SYNA_doc_template_534-000153-01_revR</Template>
  <TotalTime>5050</TotalTime>
  <Pages>1</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Architecture Spec</vt:lpstr>
    </vt:vector>
  </TitlesOfParts>
  <Company>Synaptics Incorporated</Company>
  <LinksUpToDate>false</LinksUpToDate>
  <CharactersWithSpaces>9625</CharactersWithSpaces>
  <SharedDoc>false</SharedDoc>
  <HLinks>
    <vt:vector size="258" baseType="variant">
      <vt:variant>
        <vt:i4>5373982</vt:i4>
      </vt:variant>
      <vt:variant>
        <vt:i4>456</vt:i4>
      </vt:variant>
      <vt:variant>
        <vt:i4>0</vt:i4>
      </vt:variant>
      <vt:variant>
        <vt:i4>5</vt:i4>
      </vt:variant>
      <vt:variant>
        <vt:lpwstr>http://www.synaptics.com/</vt:lpwstr>
      </vt:variant>
      <vt:variant>
        <vt:lpwstr/>
      </vt:variant>
      <vt:variant>
        <vt:i4>720954</vt:i4>
      </vt:variant>
      <vt:variant>
        <vt:i4>453</vt:i4>
      </vt:variant>
      <vt:variant>
        <vt:i4>0</vt:i4>
      </vt:variant>
      <vt:variant>
        <vt:i4>5</vt:i4>
      </vt:variant>
      <vt:variant>
        <vt:lpwstr>https://synaptics.sharepoint.com/:w:/s/WSSD-LPAI-Programs-Sabre/ESk37rBfvH1Ju3awvNtUndUBu_uWZeBpLAUpdLxKDAe0ag?e=rxd0qw</vt:lpwstr>
      </vt:variant>
      <vt:variant>
        <vt:lpwstr/>
      </vt:variant>
      <vt:variant>
        <vt:i4>1114162</vt:i4>
      </vt:variant>
      <vt:variant>
        <vt:i4>254</vt:i4>
      </vt:variant>
      <vt:variant>
        <vt:i4>0</vt:i4>
      </vt:variant>
      <vt:variant>
        <vt:i4>5</vt:i4>
      </vt:variant>
      <vt:variant>
        <vt:lpwstr/>
      </vt:variant>
      <vt:variant>
        <vt:lpwstr>_Toc134959255</vt:lpwstr>
      </vt:variant>
      <vt:variant>
        <vt:i4>1114162</vt:i4>
      </vt:variant>
      <vt:variant>
        <vt:i4>248</vt:i4>
      </vt:variant>
      <vt:variant>
        <vt:i4>0</vt:i4>
      </vt:variant>
      <vt:variant>
        <vt:i4>5</vt:i4>
      </vt:variant>
      <vt:variant>
        <vt:lpwstr/>
      </vt:variant>
      <vt:variant>
        <vt:lpwstr>_Toc134959254</vt:lpwstr>
      </vt:variant>
      <vt:variant>
        <vt:i4>1114162</vt:i4>
      </vt:variant>
      <vt:variant>
        <vt:i4>242</vt:i4>
      </vt:variant>
      <vt:variant>
        <vt:i4>0</vt:i4>
      </vt:variant>
      <vt:variant>
        <vt:i4>5</vt:i4>
      </vt:variant>
      <vt:variant>
        <vt:lpwstr/>
      </vt:variant>
      <vt:variant>
        <vt:lpwstr>_Toc134959253</vt:lpwstr>
      </vt:variant>
      <vt:variant>
        <vt:i4>1114162</vt:i4>
      </vt:variant>
      <vt:variant>
        <vt:i4>236</vt:i4>
      </vt:variant>
      <vt:variant>
        <vt:i4>0</vt:i4>
      </vt:variant>
      <vt:variant>
        <vt:i4>5</vt:i4>
      </vt:variant>
      <vt:variant>
        <vt:lpwstr/>
      </vt:variant>
      <vt:variant>
        <vt:lpwstr>_Toc134959252</vt:lpwstr>
      </vt:variant>
      <vt:variant>
        <vt:i4>1114162</vt:i4>
      </vt:variant>
      <vt:variant>
        <vt:i4>230</vt:i4>
      </vt:variant>
      <vt:variant>
        <vt:i4>0</vt:i4>
      </vt:variant>
      <vt:variant>
        <vt:i4>5</vt:i4>
      </vt:variant>
      <vt:variant>
        <vt:lpwstr/>
      </vt:variant>
      <vt:variant>
        <vt:lpwstr>_Toc134959251</vt:lpwstr>
      </vt:variant>
      <vt:variant>
        <vt:i4>1114162</vt:i4>
      </vt:variant>
      <vt:variant>
        <vt:i4>224</vt:i4>
      </vt:variant>
      <vt:variant>
        <vt:i4>0</vt:i4>
      </vt:variant>
      <vt:variant>
        <vt:i4>5</vt:i4>
      </vt:variant>
      <vt:variant>
        <vt:lpwstr/>
      </vt:variant>
      <vt:variant>
        <vt:lpwstr>_Toc134959250</vt:lpwstr>
      </vt:variant>
      <vt:variant>
        <vt:i4>1048626</vt:i4>
      </vt:variant>
      <vt:variant>
        <vt:i4>215</vt:i4>
      </vt:variant>
      <vt:variant>
        <vt:i4>0</vt:i4>
      </vt:variant>
      <vt:variant>
        <vt:i4>5</vt:i4>
      </vt:variant>
      <vt:variant>
        <vt:lpwstr/>
      </vt:variant>
      <vt:variant>
        <vt:lpwstr>_Toc134959249</vt:lpwstr>
      </vt:variant>
      <vt:variant>
        <vt:i4>1048626</vt:i4>
      </vt:variant>
      <vt:variant>
        <vt:i4>209</vt:i4>
      </vt:variant>
      <vt:variant>
        <vt:i4>0</vt:i4>
      </vt:variant>
      <vt:variant>
        <vt:i4>5</vt:i4>
      </vt:variant>
      <vt:variant>
        <vt:lpwstr/>
      </vt:variant>
      <vt:variant>
        <vt:lpwstr>_Toc134959248</vt:lpwstr>
      </vt:variant>
      <vt:variant>
        <vt:i4>1048626</vt:i4>
      </vt:variant>
      <vt:variant>
        <vt:i4>203</vt:i4>
      </vt:variant>
      <vt:variant>
        <vt:i4>0</vt:i4>
      </vt:variant>
      <vt:variant>
        <vt:i4>5</vt:i4>
      </vt:variant>
      <vt:variant>
        <vt:lpwstr/>
      </vt:variant>
      <vt:variant>
        <vt:lpwstr>_Toc134959247</vt:lpwstr>
      </vt:variant>
      <vt:variant>
        <vt:i4>1048626</vt:i4>
      </vt:variant>
      <vt:variant>
        <vt:i4>197</vt:i4>
      </vt:variant>
      <vt:variant>
        <vt:i4>0</vt:i4>
      </vt:variant>
      <vt:variant>
        <vt:i4>5</vt:i4>
      </vt:variant>
      <vt:variant>
        <vt:lpwstr/>
      </vt:variant>
      <vt:variant>
        <vt:lpwstr>_Toc134959246</vt:lpwstr>
      </vt:variant>
      <vt:variant>
        <vt:i4>1048626</vt:i4>
      </vt:variant>
      <vt:variant>
        <vt:i4>191</vt:i4>
      </vt:variant>
      <vt:variant>
        <vt:i4>0</vt:i4>
      </vt:variant>
      <vt:variant>
        <vt:i4>5</vt:i4>
      </vt:variant>
      <vt:variant>
        <vt:lpwstr/>
      </vt:variant>
      <vt:variant>
        <vt:lpwstr>_Toc134959245</vt:lpwstr>
      </vt:variant>
      <vt:variant>
        <vt:i4>1048626</vt:i4>
      </vt:variant>
      <vt:variant>
        <vt:i4>185</vt:i4>
      </vt:variant>
      <vt:variant>
        <vt:i4>0</vt:i4>
      </vt:variant>
      <vt:variant>
        <vt:i4>5</vt:i4>
      </vt:variant>
      <vt:variant>
        <vt:lpwstr/>
      </vt:variant>
      <vt:variant>
        <vt:lpwstr>_Toc134959244</vt:lpwstr>
      </vt:variant>
      <vt:variant>
        <vt:i4>1048626</vt:i4>
      </vt:variant>
      <vt:variant>
        <vt:i4>179</vt:i4>
      </vt:variant>
      <vt:variant>
        <vt:i4>0</vt:i4>
      </vt:variant>
      <vt:variant>
        <vt:i4>5</vt:i4>
      </vt:variant>
      <vt:variant>
        <vt:lpwstr/>
      </vt:variant>
      <vt:variant>
        <vt:lpwstr>_Toc134959243</vt:lpwstr>
      </vt:variant>
      <vt:variant>
        <vt:i4>1048626</vt:i4>
      </vt:variant>
      <vt:variant>
        <vt:i4>173</vt:i4>
      </vt:variant>
      <vt:variant>
        <vt:i4>0</vt:i4>
      </vt:variant>
      <vt:variant>
        <vt:i4>5</vt:i4>
      </vt:variant>
      <vt:variant>
        <vt:lpwstr/>
      </vt:variant>
      <vt:variant>
        <vt:lpwstr>_Toc134959242</vt:lpwstr>
      </vt:variant>
      <vt:variant>
        <vt:i4>1048626</vt:i4>
      </vt:variant>
      <vt:variant>
        <vt:i4>167</vt:i4>
      </vt:variant>
      <vt:variant>
        <vt:i4>0</vt:i4>
      </vt:variant>
      <vt:variant>
        <vt:i4>5</vt:i4>
      </vt:variant>
      <vt:variant>
        <vt:lpwstr/>
      </vt:variant>
      <vt:variant>
        <vt:lpwstr>_Toc134959241</vt:lpwstr>
      </vt:variant>
      <vt:variant>
        <vt:i4>1048626</vt:i4>
      </vt:variant>
      <vt:variant>
        <vt:i4>161</vt:i4>
      </vt:variant>
      <vt:variant>
        <vt:i4>0</vt:i4>
      </vt:variant>
      <vt:variant>
        <vt:i4>5</vt:i4>
      </vt:variant>
      <vt:variant>
        <vt:lpwstr/>
      </vt:variant>
      <vt:variant>
        <vt:lpwstr>_Toc134959240</vt:lpwstr>
      </vt:variant>
      <vt:variant>
        <vt:i4>1507378</vt:i4>
      </vt:variant>
      <vt:variant>
        <vt:i4>152</vt:i4>
      </vt:variant>
      <vt:variant>
        <vt:i4>0</vt:i4>
      </vt:variant>
      <vt:variant>
        <vt:i4>5</vt:i4>
      </vt:variant>
      <vt:variant>
        <vt:lpwstr/>
      </vt:variant>
      <vt:variant>
        <vt:lpwstr>_Toc134959239</vt:lpwstr>
      </vt:variant>
      <vt:variant>
        <vt:i4>1507378</vt:i4>
      </vt:variant>
      <vt:variant>
        <vt:i4>146</vt:i4>
      </vt:variant>
      <vt:variant>
        <vt:i4>0</vt:i4>
      </vt:variant>
      <vt:variant>
        <vt:i4>5</vt:i4>
      </vt:variant>
      <vt:variant>
        <vt:lpwstr/>
      </vt:variant>
      <vt:variant>
        <vt:lpwstr>_Toc134959238</vt:lpwstr>
      </vt:variant>
      <vt:variant>
        <vt:i4>1507378</vt:i4>
      </vt:variant>
      <vt:variant>
        <vt:i4>140</vt:i4>
      </vt:variant>
      <vt:variant>
        <vt:i4>0</vt:i4>
      </vt:variant>
      <vt:variant>
        <vt:i4>5</vt:i4>
      </vt:variant>
      <vt:variant>
        <vt:lpwstr/>
      </vt:variant>
      <vt:variant>
        <vt:lpwstr>_Toc134959237</vt:lpwstr>
      </vt:variant>
      <vt:variant>
        <vt:i4>1507378</vt:i4>
      </vt:variant>
      <vt:variant>
        <vt:i4>134</vt:i4>
      </vt:variant>
      <vt:variant>
        <vt:i4>0</vt:i4>
      </vt:variant>
      <vt:variant>
        <vt:i4>5</vt:i4>
      </vt:variant>
      <vt:variant>
        <vt:lpwstr/>
      </vt:variant>
      <vt:variant>
        <vt:lpwstr>_Toc134959236</vt:lpwstr>
      </vt:variant>
      <vt:variant>
        <vt:i4>1507378</vt:i4>
      </vt:variant>
      <vt:variant>
        <vt:i4>128</vt:i4>
      </vt:variant>
      <vt:variant>
        <vt:i4>0</vt:i4>
      </vt:variant>
      <vt:variant>
        <vt:i4>5</vt:i4>
      </vt:variant>
      <vt:variant>
        <vt:lpwstr/>
      </vt:variant>
      <vt:variant>
        <vt:lpwstr>_Toc134959235</vt:lpwstr>
      </vt:variant>
      <vt:variant>
        <vt:i4>1507378</vt:i4>
      </vt:variant>
      <vt:variant>
        <vt:i4>122</vt:i4>
      </vt:variant>
      <vt:variant>
        <vt:i4>0</vt:i4>
      </vt:variant>
      <vt:variant>
        <vt:i4>5</vt:i4>
      </vt:variant>
      <vt:variant>
        <vt:lpwstr/>
      </vt:variant>
      <vt:variant>
        <vt:lpwstr>_Toc134959234</vt:lpwstr>
      </vt:variant>
      <vt:variant>
        <vt:i4>1507378</vt:i4>
      </vt:variant>
      <vt:variant>
        <vt:i4>116</vt:i4>
      </vt:variant>
      <vt:variant>
        <vt:i4>0</vt:i4>
      </vt:variant>
      <vt:variant>
        <vt:i4>5</vt:i4>
      </vt:variant>
      <vt:variant>
        <vt:lpwstr/>
      </vt:variant>
      <vt:variant>
        <vt:lpwstr>_Toc134959233</vt:lpwstr>
      </vt:variant>
      <vt:variant>
        <vt:i4>1507378</vt:i4>
      </vt:variant>
      <vt:variant>
        <vt:i4>110</vt:i4>
      </vt:variant>
      <vt:variant>
        <vt:i4>0</vt:i4>
      </vt:variant>
      <vt:variant>
        <vt:i4>5</vt:i4>
      </vt:variant>
      <vt:variant>
        <vt:lpwstr/>
      </vt:variant>
      <vt:variant>
        <vt:lpwstr>_Toc134959232</vt:lpwstr>
      </vt:variant>
      <vt:variant>
        <vt:i4>1507378</vt:i4>
      </vt:variant>
      <vt:variant>
        <vt:i4>104</vt:i4>
      </vt:variant>
      <vt:variant>
        <vt:i4>0</vt:i4>
      </vt:variant>
      <vt:variant>
        <vt:i4>5</vt:i4>
      </vt:variant>
      <vt:variant>
        <vt:lpwstr/>
      </vt:variant>
      <vt:variant>
        <vt:lpwstr>_Toc134959231</vt:lpwstr>
      </vt:variant>
      <vt:variant>
        <vt:i4>1507378</vt:i4>
      </vt:variant>
      <vt:variant>
        <vt:i4>98</vt:i4>
      </vt:variant>
      <vt:variant>
        <vt:i4>0</vt:i4>
      </vt:variant>
      <vt:variant>
        <vt:i4>5</vt:i4>
      </vt:variant>
      <vt:variant>
        <vt:lpwstr/>
      </vt:variant>
      <vt:variant>
        <vt:lpwstr>_Toc134959230</vt:lpwstr>
      </vt:variant>
      <vt:variant>
        <vt:i4>1441842</vt:i4>
      </vt:variant>
      <vt:variant>
        <vt:i4>92</vt:i4>
      </vt:variant>
      <vt:variant>
        <vt:i4>0</vt:i4>
      </vt:variant>
      <vt:variant>
        <vt:i4>5</vt:i4>
      </vt:variant>
      <vt:variant>
        <vt:lpwstr/>
      </vt:variant>
      <vt:variant>
        <vt:lpwstr>_Toc134959229</vt:lpwstr>
      </vt:variant>
      <vt:variant>
        <vt:i4>1441842</vt:i4>
      </vt:variant>
      <vt:variant>
        <vt:i4>86</vt:i4>
      </vt:variant>
      <vt:variant>
        <vt:i4>0</vt:i4>
      </vt:variant>
      <vt:variant>
        <vt:i4>5</vt:i4>
      </vt:variant>
      <vt:variant>
        <vt:lpwstr/>
      </vt:variant>
      <vt:variant>
        <vt:lpwstr>_Toc134959228</vt:lpwstr>
      </vt:variant>
      <vt:variant>
        <vt:i4>1441842</vt:i4>
      </vt:variant>
      <vt:variant>
        <vt:i4>80</vt:i4>
      </vt:variant>
      <vt:variant>
        <vt:i4>0</vt:i4>
      </vt:variant>
      <vt:variant>
        <vt:i4>5</vt:i4>
      </vt:variant>
      <vt:variant>
        <vt:lpwstr/>
      </vt:variant>
      <vt:variant>
        <vt:lpwstr>_Toc134959227</vt:lpwstr>
      </vt:variant>
      <vt:variant>
        <vt:i4>1441842</vt:i4>
      </vt:variant>
      <vt:variant>
        <vt:i4>74</vt:i4>
      </vt:variant>
      <vt:variant>
        <vt:i4>0</vt:i4>
      </vt:variant>
      <vt:variant>
        <vt:i4>5</vt:i4>
      </vt:variant>
      <vt:variant>
        <vt:lpwstr/>
      </vt:variant>
      <vt:variant>
        <vt:lpwstr>_Toc134959226</vt:lpwstr>
      </vt:variant>
      <vt:variant>
        <vt:i4>1441842</vt:i4>
      </vt:variant>
      <vt:variant>
        <vt:i4>68</vt:i4>
      </vt:variant>
      <vt:variant>
        <vt:i4>0</vt:i4>
      </vt:variant>
      <vt:variant>
        <vt:i4>5</vt:i4>
      </vt:variant>
      <vt:variant>
        <vt:lpwstr/>
      </vt:variant>
      <vt:variant>
        <vt:lpwstr>_Toc134959225</vt:lpwstr>
      </vt:variant>
      <vt:variant>
        <vt:i4>1441842</vt:i4>
      </vt:variant>
      <vt:variant>
        <vt:i4>62</vt:i4>
      </vt:variant>
      <vt:variant>
        <vt:i4>0</vt:i4>
      </vt:variant>
      <vt:variant>
        <vt:i4>5</vt:i4>
      </vt:variant>
      <vt:variant>
        <vt:lpwstr/>
      </vt:variant>
      <vt:variant>
        <vt:lpwstr>_Toc134959224</vt:lpwstr>
      </vt:variant>
      <vt:variant>
        <vt:i4>1441842</vt:i4>
      </vt:variant>
      <vt:variant>
        <vt:i4>56</vt:i4>
      </vt:variant>
      <vt:variant>
        <vt:i4>0</vt:i4>
      </vt:variant>
      <vt:variant>
        <vt:i4>5</vt:i4>
      </vt:variant>
      <vt:variant>
        <vt:lpwstr/>
      </vt:variant>
      <vt:variant>
        <vt:lpwstr>_Toc134959223</vt:lpwstr>
      </vt:variant>
      <vt:variant>
        <vt:i4>1441842</vt:i4>
      </vt:variant>
      <vt:variant>
        <vt:i4>50</vt:i4>
      </vt:variant>
      <vt:variant>
        <vt:i4>0</vt:i4>
      </vt:variant>
      <vt:variant>
        <vt:i4>5</vt:i4>
      </vt:variant>
      <vt:variant>
        <vt:lpwstr/>
      </vt:variant>
      <vt:variant>
        <vt:lpwstr>_Toc134959222</vt:lpwstr>
      </vt:variant>
      <vt:variant>
        <vt:i4>1441842</vt:i4>
      </vt:variant>
      <vt:variant>
        <vt:i4>44</vt:i4>
      </vt:variant>
      <vt:variant>
        <vt:i4>0</vt:i4>
      </vt:variant>
      <vt:variant>
        <vt:i4>5</vt:i4>
      </vt:variant>
      <vt:variant>
        <vt:lpwstr/>
      </vt:variant>
      <vt:variant>
        <vt:lpwstr>_Toc134959221</vt:lpwstr>
      </vt:variant>
      <vt:variant>
        <vt:i4>1441842</vt:i4>
      </vt:variant>
      <vt:variant>
        <vt:i4>38</vt:i4>
      </vt:variant>
      <vt:variant>
        <vt:i4>0</vt:i4>
      </vt:variant>
      <vt:variant>
        <vt:i4>5</vt:i4>
      </vt:variant>
      <vt:variant>
        <vt:lpwstr/>
      </vt:variant>
      <vt:variant>
        <vt:lpwstr>_Toc134959220</vt:lpwstr>
      </vt:variant>
      <vt:variant>
        <vt:i4>1376306</vt:i4>
      </vt:variant>
      <vt:variant>
        <vt:i4>32</vt:i4>
      </vt:variant>
      <vt:variant>
        <vt:i4>0</vt:i4>
      </vt:variant>
      <vt:variant>
        <vt:i4>5</vt:i4>
      </vt:variant>
      <vt:variant>
        <vt:lpwstr/>
      </vt:variant>
      <vt:variant>
        <vt:lpwstr>_Toc134959219</vt:lpwstr>
      </vt:variant>
      <vt:variant>
        <vt:i4>1376306</vt:i4>
      </vt:variant>
      <vt:variant>
        <vt:i4>26</vt:i4>
      </vt:variant>
      <vt:variant>
        <vt:i4>0</vt:i4>
      </vt:variant>
      <vt:variant>
        <vt:i4>5</vt:i4>
      </vt:variant>
      <vt:variant>
        <vt:lpwstr/>
      </vt:variant>
      <vt:variant>
        <vt:lpwstr>_Toc134959218</vt:lpwstr>
      </vt:variant>
      <vt:variant>
        <vt:i4>1376306</vt:i4>
      </vt:variant>
      <vt:variant>
        <vt:i4>20</vt:i4>
      </vt:variant>
      <vt:variant>
        <vt:i4>0</vt:i4>
      </vt:variant>
      <vt:variant>
        <vt:i4>5</vt:i4>
      </vt:variant>
      <vt:variant>
        <vt:lpwstr/>
      </vt:variant>
      <vt:variant>
        <vt:lpwstr>_Toc134959217</vt:lpwstr>
      </vt:variant>
      <vt:variant>
        <vt:i4>1376306</vt:i4>
      </vt:variant>
      <vt:variant>
        <vt:i4>14</vt:i4>
      </vt:variant>
      <vt:variant>
        <vt:i4>0</vt:i4>
      </vt:variant>
      <vt:variant>
        <vt:i4>5</vt:i4>
      </vt:variant>
      <vt:variant>
        <vt:lpwstr/>
      </vt:variant>
      <vt:variant>
        <vt:lpwstr>_Toc134959216</vt:lpwstr>
      </vt:variant>
      <vt:variant>
        <vt:i4>1376306</vt:i4>
      </vt:variant>
      <vt:variant>
        <vt:i4>8</vt:i4>
      </vt:variant>
      <vt:variant>
        <vt:i4>0</vt:i4>
      </vt:variant>
      <vt:variant>
        <vt:i4>5</vt:i4>
      </vt:variant>
      <vt:variant>
        <vt:lpwstr/>
      </vt:variant>
      <vt:variant>
        <vt:lpwstr>_Toc134959215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Spec</dc:title>
  <dc:subject/>
  <dc:creator>Ilan.Adar@synaptics.com</dc:creator>
  <cp:keywords/>
  <dc:description/>
  <cp:lastModifiedBy>Rajdeep Shyam</cp:lastModifiedBy>
  <cp:revision>68</cp:revision>
  <cp:lastPrinted>2016-05-31T12:56:00Z</cp:lastPrinted>
  <dcterms:created xsi:type="dcterms:W3CDTF">2024-04-10T02:48:00Z</dcterms:created>
  <dcterms:modified xsi:type="dcterms:W3CDTF">2025-10-03T09:51:00Z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rt number">
    <vt:lpwstr>Rev 0.602</vt:lpwstr>
  </property>
  <property fmtid="{D5CDD505-2E9C-101B-9397-08002B2CF9AE}" pid="3" name="FM number">
    <vt:lpwstr>FM-0XXXX-001</vt:lpwstr>
  </property>
  <property fmtid="{D5CDD505-2E9C-101B-9397-08002B2CF9AE}" pid="4" name="ASIC Family">
    <vt:lpwstr>FSXXXX</vt:lpwstr>
  </property>
  <property fmtid="{D5CDD505-2E9C-101B-9397-08002B2CF9AE}" pid="5" name="ContentTypeId">
    <vt:lpwstr>0x010100D285FE16C9A9674D8BE5528A3528082A</vt:lpwstr>
  </property>
  <property fmtid="{D5CDD505-2E9C-101B-9397-08002B2CF9AE}" pid="6" name="Order">
    <vt:r8>25300</vt:r8>
  </property>
  <property fmtid="{D5CDD505-2E9C-101B-9397-08002B2CF9AE}" pid="7" name="xd_Signature">
    <vt:bool>false</vt:bool>
  </property>
  <property fmtid="{D5CDD505-2E9C-101B-9397-08002B2CF9AE}" pid="8" name="xd_ProgID">
    <vt:lpwstr/>
  </property>
  <property fmtid="{D5CDD505-2E9C-101B-9397-08002B2CF9AE}" pid="9" name="TriggerFlowInfo">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MediaServiceImageTags">
    <vt:lpwstr/>
  </property>
  <property fmtid="{D5CDD505-2E9C-101B-9397-08002B2CF9AE}" pid="14" name="_dlc_DocIdItemGuid">
    <vt:lpwstr>55df5f73-0ac2-4c60-af5e-ee44ec10899b</vt:lpwstr>
  </property>
</Properties>
</file>